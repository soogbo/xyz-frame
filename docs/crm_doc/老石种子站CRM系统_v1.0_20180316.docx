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F5961" w14:textId="4D895A98" w:rsidR="001648FF" w:rsidRPr="00F94C0D" w:rsidRDefault="00DD2829" w:rsidP="001F6D3A">
      <w:pPr>
        <w:ind w:firstLine="0"/>
      </w:pPr>
      <w:r>
        <w:rPr>
          <w:rFonts w:hint="eastAsia"/>
        </w:rPr>
        <w:t xml:space="preserve"> </w:t>
      </w:r>
    </w:p>
    <w:p w14:paraId="7B5F5962" w14:textId="77777777" w:rsidR="001648FF" w:rsidRPr="00F94C0D" w:rsidRDefault="001648FF" w:rsidP="00B13FB0"/>
    <w:p w14:paraId="7B5F5965" w14:textId="77777777" w:rsidR="00CD5588" w:rsidRPr="00F94C0D" w:rsidRDefault="00CD5588" w:rsidP="00B13FB0"/>
    <w:p w14:paraId="7B5F5966" w14:textId="77777777" w:rsidR="001648FF" w:rsidRDefault="001648FF" w:rsidP="00B13FB0"/>
    <w:p w14:paraId="2B3405D5" w14:textId="77777777" w:rsidR="00545EF5" w:rsidRDefault="00545EF5" w:rsidP="00B13FB0"/>
    <w:p w14:paraId="05D087E9" w14:textId="77777777" w:rsidR="00545EF5" w:rsidRPr="00F94C0D" w:rsidRDefault="00545EF5" w:rsidP="00B13FB0"/>
    <w:p w14:paraId="7B5F5967" w14:textId="77777777" w:rsidR="001648FF" w:rsidRPr="00F94C0D" w:rsidRDefault="001648FF" w:rsidP="00B13FB0"/>
    <w:p w14:paraId="7BCDC769" w14:textId="2BC06FFC" w:rsidR="00703CF3" w:rsidRDefault="00403FA8" w:rsidP="00703CF3">
      <w:pPr>
        <w:widowControl/>
        <w:ind w:firstLine="0"/>
        <w:jc w:val="right"/>
      </w:pPr>
      <w:r w:rsidRPr="00403FA8">
        <w:rPr>
          <w:rFonts w:hint="eastAsia"/>
          <w:sz w:val="44"/>
          <w:szCs w:val="44"/>
        </w:rPr>
        <w:t>老石种子站</w:t>
      </w:r>
      <w:r w:rsidRPr="00403FA8">
        <w:rPr>
          <w:sz w:val="44"/>
          <w:szCs w:val="44"/>
        </w:rPr>
        <w:t>CRM系统</w:t>
      </w:r>
      <w:r>
        <w:rPr>
          <w:rFonts w:hint="eastAsia"/>
          <w:sz w:val="44"/>
          <w:szCs w:val="44"/>
        </w:rPr>
        <w:t>V1.0客户登记查询</w:t>
      </w:r>
    </w:p>
    <w:p w14:paraId="2FE9EB62" w14:textId="39673F36" w:rsidR="00703CF3" w:rsidRDefault="00703CF3" w:rsidP="00703CF3">
      <w:pPr>
        <w:widowControl/>
        <w:wordWrap w:val="0"/>
        <w:ind w:firstLine="0"/>
        <w:jc w:val="right"/>
      </w:pPr>
      <w:r>
        <w:rPr>
          <w:rFonts w:hint="eastAsia"/>
        </w:rPr>
        <w:t xml:space="preserve">  </w:t>
      </w:r>
      <w:r w:rsidR="00403FA8">
        <w:rPr>
          <w:rFonts w:hint="eastAsia"/>
        </w:rPr>
        <w:t>石松坡</w:t>
      </w:r>
    </w:p>
    <w:p w14:paraId="1DB78DCB" w14:textId="2E4F8633" w:rsidR="00703CF3" w:rsidRPr="00703CF3" w:rsidRDefault="00403FA8" w:rsidP="00703CF3">
      <w:pPr>
        <w:widowControl/>
        <w:wordWrap w:val="0"/>
        <w:ind w:right="-24" w:firstLine="0"/>
        <w:jc w:val="right"/>
      </w:pPr>
      <w:r>
        <w:t xml:space="preserve">     </w:t>
      </w:r>
      <w:r>
        <w:rPr>
          <w:rFonts w:hint="eastAsia"/>
        </w:rPr>
        <w:t>IT开发部</w:t>
      </w:r>
    </w:p>
    <w:p w14:paraId="25C75693" w14:textId="0019C010" w:rsidR="00703CF3" w:rsidRDefault="00403FA8" w:rsidP="00703CF3">
      <w:pPr>
        <w:widowControl/>
        <w:ind w:firstLine="0"/>
        <w:jc w:val="right"/>
      </w:pPr>
      <w:r>
        <w:rPr>
          <w:rFonts w:hint="eastAsia"/>
        </w:rPr>
        <w:t>天路人人工作室</w:t>
      </w:r>
    </w:p>
    <w:p w14:paraId="270CB6FC" w14:textId="455439CF" w:rsidR="009207CE" w:rsidRDefault="009207CE" w:rsidP="000131C6">
      <w:pPr>
        <w:widowControl/>
        <w:ind w:firstLine="0"/>
        <w:jc w:val="left"/>
        <w:rPr>
          <w:rFonts w:cstheme="minorBidi"/>
          <w:szCs w:val="21"/>
        </w:rPr>
      </w:pPr>
    </w:p>
    <w:p w14:paraId="4B3A9B88" w14:textId="3BDC300A" w:rsidR="009207CE" w:rsidRDefault="009207CE">
      <w:pPr>
        <w:widowControl/>
        <w:ind w:firstLine="0"/>
        <w:jc w:val="left"/>
        <w:rPr>
          <w:rFonts w:cstheme="minorBidi"/>
          <w:szCs w:val="21"/>
        </w:rPr>
      </w:pPr>
    </w:p>
    <w:p w14:paraId="62A6B00F" w14:textId="515BD3AD" w:rsidR="000F212A" w:rsidRPr="000F212A" w:rsidRDefault="000F212A" w:rsidP="000F212A">
      <w:pPr>
        <w:widowControl/>
        <w:ind w:firstLine="0"/>
        <w:jc w:val="left"/>
        <w:outlineLvl w:val="0"/>
        <w:rPr>
          <w:rFonts w:cstheme="minorBidi"/>
          <w:szCs w:val="21"/>
        </w:rPr>
      </w:pPr>
      <w:r>
        <w:rPr>
          <w:rFonts w:cstheme="minorBidi" w:hint="eastAsia"/>
          <w:szCs w:val="21"/>
        </w:rPr>
        <w:t>修订记录：</w:t>
      </w:r>
    </w:p>
    <w:tbl>
      <w:tblPr>
        <w:tblStyle w:val="-111"/>
        <w:tblW w:w="5000" w:type="pct"/>
        <w:tblLook w:val="0020" w:firstRow="1" w:lastRow="0" w:firstColumn="0" w:lastColumn="0" w:noHBand="0" w:noVBand="0"/>
      </w:tblPr>
      <w:tblGrid>
        <w:gridCol w:w="10682"/>
      </w:tblGrid>
      <w:tr w:rsidR="009207CE" w:rsidRPr="004F5EB5" w14:paraId="58074412" w14:textId="77777777" w:rsidTr="003B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5F1587CA" w14:textId="324AE929" w:rsidR="009207CE" w:rsidRPr="004F5EB5" w:rsidRDefault="009207CE" w:rsidP="0084072C">
            <w:pPr>
              <w:ind w:firstLine="0"/>
              <w:rPr>
                <w:b w:val="0"/>
                <w:szCs w:val="22"/>
              </w:rPr>
            </w:pPr>
            <w:r w:rsidRPr="004F5EB5">
              <w:rPr>
                <w:rFonts w:hint="eastAsia"/>
                <w:b w:val="0"/>
                <w:szCs w:val="22"/>
              </w:rPr>
              <w:t>日期：201</w:t>
            </w:r>
            <w:r>
              <w:rPr>
                <w:b w:val="0"/>
                <w:szCs w:val="22"/>
              </w:rPr>
              <w:t>8</w:t>
            </w:r>
            <w:r w:rsidRPr="004F5EB5">
              <w:rPr>
                <w:rFonts w:hint="eastAsia"/>
                <w:b w:val="0"/>
                <w:szCs w:val="22"/>
              </w:rPr>
              <w:t>-</w:t>
            </w:r>
            <w:r>
              <w:rPr>
                <w:b w:val="0"/>
                <w:szCs w:val="22"/>
              </w:rPr>
              <w:t>0</w:t>
            </w:r>
            <w:r w:rsidR="0084072C">
              <w:rPr>
                <w:rFonts w:hint="eastAsia"/>
                <w:b w:val="0"/>
                <w:szCs w:val="22"/>
              </w:rPr>
              <w:t>3</w:t>
            </w:r>
            <w:r w:rsidRPr="004F5EB5">
              <w:rPr>
                <w:rFonts w:hint="eastAsia"/>
                <w:b w:val="0"/>
                <w:szCs w:val="22"/>
              </w:rPr>
              <w:t>-</w:t>
            </w:r>
            <w:r w:rsidR="0084072C">
              <w:rPr>
                <w:rFonts w:hint="eastAsia"/>
                <w:b w:val="0"/>
                <w:szCs w:val="22"/>
              </w:rPr>
              <w:t>17</w:t>
            </w:r>
            <w:r w:rsidRPr="004F5EB5">
              <w:rPr>
                <w:rFonts w:hint="eastAsia"/>
                <w:b w:val="0"/>
                <w:szCs w:val="22"/>
              </w:rPr>
              <w:t xml:space="preserve">  修订人：</w:t>
            </w:r>
            <w:r w:rsidR="0084072C">
              <w:rPr>
                <w:rFonts w:hint="eastAsia"/>
                <w:b w:val="0"/>
                <w:szCs w:val="22"/>
              </w:rPr>
              <w:t>石松坡</w:t>
            </w:r>
          </w:p>
        </w:tc>
      </w:tr>
      <w:tr w:rsidR="009207CE" w:rsidRPr="004F5EB5" w14:paraId="780C7CE7" w14:textId="77777777" w:rsidTr="003B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408C96D0" w14:textId="77777777" w:rsidR="009207CE" w:rsidRDefault="0084072C" w:rsidP="003B356F">
            <w:pPr>
              <w:ind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CRM系统v1.0初稿。</w:t>
            </w:r>
          </w:p>
          <w:p w14:paraId="270E24AD" w14:textId="64A1BE49" w:rsidR="0084072C" w:rsidRPr="0084072C" w:rsidRDefault="0084072C" w:rsidP="0084072C">
            <w:pPr>
              <w:pStyle w:val="af2"/>
              <w:numPr>
                <w:ilvl w:val="0"/>
                <w:numId w:val="50"/>
              </w:numPr>
              <w:ind w:firstLineChars="0"/>
              <w:rPr>
                <w:szCs w:val="22"/>
              </w:rPr>
            </w:pPr>
            <w:r w:rsidRPr="0084072C">
              <w:rPr>
                <w:rFonts w:hint="eastAsia"/>
                <w:szCs w:val="22"/>
              </w:rPr>
              <w:t>立项，需求分析，设计客户登记流程。</w:t>
            </w:r>
          </w:p>
          <w:p w14:paraId="38115AF0" w14:textId="77777777" w:rsidR="0084072C" w:rsidRDefault="0084072C" w:rsidP="0084072C">
            <w:pPr>
              <w:pStyle w:val="af2"/>
              <w:numPr>
                <w:ilvl w:val="0"/>
                <w:numId w:val="50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项目建立，设计数据库表结构，实现客户登记与查询客户信息页面。</w:t>
            </w:r>
          </w:p>
          <w:p w14:paraId="29CB51C3" w14:textId="6705FD9C" w:rsidR="0084072C" w:rsidRPr="0084072C" w:rsidRDefault="0084072C" w:rsidP="0084072C">
            <w:pPr>
              <w:pStyle w:val="af2"/>
              <w:numPr>
                <w:ilvl w:val="0"/>
                <w:numId w:val="50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短信批量发送。</w:t>
            </w:r>
          </w:p>
        </w:tc>
      </w:tr>
      <w:tr w:rsidR="00BF5F2A" w:rsidRPr="00BF5F2A" w14:paraId="7EC3B1A3" w14:textId="77777777" w:rsidTr="00BF5F2A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</w:tcPr>
          <w:p w14:paraId="1533C971" w14:textId="28F06233" w:rsidR="00BF5F2A" w:rsidRPr="00BF5F2A" w:rsidRDefault="00BF5F2A" w:rsidP="0084072C">
            <w:pPr>
              <w:ind w:firstLine="0"/>
              <w:rPr>
                <w:b w:val="0"/>
                <w:color w:val="FFFFFF" w:themeColor="background1"/>
                <w:szCs w:val="22"/>
              </w:rPr>
            </w:pPr>
            <w:r w:rsidRPr="00BF5F2A">
              <w:rPr>
                <w:rFonts w:hint="eastAsia"/>
                <w:b w:val="0"/>
                <w:color w:val="FFFFFF" w:themeColor="background1"/>
                <w:szCs w:val="22"/>
              </w:rPr>
              <w:t>日期：201</w:t>
            </w:r>
            <w:r w:rsidRPr="00BF5F2A">
              <w:rPr>
                <w:b w:val="0"/>
                <w:color w:val="FFFFFF" w:themeColor="background1"/>
                <w:szCs w:val="22"/>
              </w:rPr>
              <w:t>8</w:t>
            </w:r>
            <w:r w:rsidRPr="00BF5F2A">
              <w:rPr>
                <w:rFonts w:hint="eastAsia"/>
                <w:b w:val="0"/>
                <w:color w:val="FFFFFF" w:themeColor="background1"/>
                <w:szCs w:val="22"/>
              </w:rPr>
              <w:t>-</w:t>
            </w:r>
            <w:r w:rsidRPr="00BF5F2A">
              <w:rPr>
                <w:b w:val="0"/>
                <w:color w:val="FFFFFF" w:themeColor="background1"/>
                <w:szCs w:val="22"/>
              </w:rPr>
              <w:t>0</w:t>
            </w:r>
            <w:r w:rsidR="0084072C">
              <w:rPr>
                <w:rFonts w:hint="eastAsia"/>
                <w:b w:val="0"/>
                <w:color w:val="FFFFFF" w:themeColor="background1"/>
                <w:szCs w:val="22"/>
              </w:rPr>
              <w:t>3-17</w:t>
            </w:r>
            <w:r w:rsidRPr="00BF5F2A">
              <w:rPr>
                <w:rFonts w:hint="eastAsia"/>
                <w:b w:val="0"/>
                <w:color w:val="FFFFFF" w:themeColor="background1"/>
                <w:szCs w:val="22"/>
              </w:rPr>
              <w:t>修订人</w:t>
            </w:r>
            <w:r w:rsidR="0084072C">
              <w:rPr>
                <w:rFonts w:hint="eastAsia"/>
                <w:b w:val="0"/>
                <w:color w:val="FFFFFF" w:themeColor="background1"/>
                <w:szCs w:val="22"/>
              </w:rPr>
              <w:t>：石松坡</w:t>
            </w:r>
          </w:p>
        </w:tc>
      </w:tr>
      <w:tr w:rsidR="00BF5F2A" w:rsidRPr="004F5EB5" w14:paraId="17FC9830" w14:textId="77777777" w:rsidTr="00BF5F2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82C642" w14:textId="1877EF84" w:rsidR="00BF5F2A" w:rsidRPr="00BF5F2A" w:rsidRDefault="00BF5F2A" w:rsidP="003B356F">
            <w:pPr>
              <w:ind w:firstLine="0"/>
              <w:rPr>
                <w:b w:val="0"/>
                <w:szCs w:val="22"/>
              </w:rPr>
            </w:pPr>
          </w:p>
        </w:tc>
      </w:tr>
    </w:tbl>
    <w:p w14:paraId="0A5DA373" w14:textId="0382A3DC" w:rsidR="00843E7E" w:rsidRDefault="00843E7E" w:rsidP="000131C6">
      <w:pPr>
        <w:widowControl/>
        <w:ind w:firstLine="0"/>
        <w:jc w:val="left"/>
        <w:rPr>
          <w:rFonts w:cstheme="minorBidi"/>
          <w:szCs w:val="21"/>
        </w:rPr>
      </w:pPr>
    </w:p>
    <w:p w14:paraId="45D4E8FE" w14:textId="77777777" w:rsidR="00843E7E" w:rsidRDefault="00843E7E">
      <w:pPr>
        <w:widowControl/>
        <w:ind w:firstLine="0"/>
        <w:jc w:val="left"/>
        <w:rPr>
          <w:rFonts w:cstheme="minorBidi"/>
          <w:szCs w:val="21"/>
        </w:rPr>
      </w:pPr>
      <w:r>
        <w:rPr>
          <w:rFonts w:cstheme="minorBidi"/>
          <w:szCs w:val="21"/>
        </w:rPr>
        <w:br w:type="page"/>
      </w:r>
    </w:p>
    <w:p w14:paraId="4F8A805D" w14:textId="77777777" w:rsidR="000F212A" w:rsidRDefault="000F212A" w:rsidP="000F212A">
      <w:pPr>
        <w:widowControl/>
        <w:ind w:firstLine="0"/>
        <w:jc w:val="left"/>
        <w:outlineLvl w:val="0"/>
        <w:rPr>
          <w:rFonts w:cstheme="minorBidi"/>
          <w:szCs w:val="21"/>
        </w:rPr>
      </w:pPr>
      <w:r>
        <w:rPr>
          <w:rFonts w:cstheme="minorBidi" w:hint="eastAsia"/>
          <w:szCs w:val="21"/>
        </w:rPr>
        <w:lastRenderedPageBreak/>
        <w:t>需求</w:t>
      </w:r>
      <w:r>
        <w:rPr>
          <w:rFonts w:cstheme="minorBidi"/>
          <w:szCs w:val="21"/>
        </w:rPr>
        <w:t>列表</w:t>
      </w:r>
      <w:r>
        <w:rPr>
          <w:rFonts w:cstheme="minorBidi" w:hint="eastAsia"/>
          <w:szCs w:val="21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85"/>
        <w:gridCol w:w="9371"/>
      </w:tblGrid>
      <w:tr w:rsidR="000F212A" w:rsidRPr="0035701C" w14:paraId="3CFE9382" w14:textId="77777777" w:rsidTr="00AB2D9D">
        <w:tc>
          <w:tcPr>
            <w:tcW w:w="1085" w:type="dxa"/>
          </w:tcPr>
          <w:p w14:paraId="1D9855A9" w14:textId="77777777" w:rsidR="000F212A" w:rsidRPr="0035701C" w:rsidRDefault="000F212A" w:rsidP="003B356F">
            <w:pPr>
              <w:ind w:firstLine="0"/>
              <w:jc w:val="center"/>
              <w:rPr>
                <w:szCs w:val="21"/>
              </w:rPr>
            </w:pPr>
            <w:r w:rsidRPr="0035701C">
              <w:rPr>
                <w:rFonts w:hint="eastAsia"/>
                <w:szCs w:val="21"/>
              </w:rPr>
              <w:t>优先级</w:t>
            </w:r>
          </w:p>
        </w:tc>
        <w:tc>
          <w:tcPr>
            <w:tcW w:w="9371" w:type="dxa"/>
          </w:tcPr>
          <w:p w14:paraId="781AF38E" w14:textId="77777777" w:rsidR="000F212A" w:rsidRPr="0035701C" w:rsidRDefault="000F212A" w:rsidP="003B356F">
            <w:pPr>
              <w:ind w:firstLine="0"/>
              <w:rPr>
                <w:szCs w:val="21"/>
              </w:rPr>
            </w:pPr>
            <w:r w:rsidRPr="0035701C">
              <w:rPr>
                <w:rFonts w:hint="eastAsia"/>
                <w:szCs w:val="21"/>
              </w:rPr>
              <w:t>需求条目</w:t>
            </w:r>
          </w:p>
        </w:tc>
      </w:tr>
      <w:tr w:rsidR="000F212A" w:rsidRPr="00A824EA" w14:paraId="12BF2453" w14:textId="77777777" w:rsidTr="00AB2D9D">
        <w:tc>
          <w:tcPr>
            <w:tcW w:w="1085" w:type="dxa"/>
            <w:vAlign w:val="center"/>
          </w:tcPr>
          <w:p w14:paraId="0D6DC50F" w14:textId="77777777" w:rsidR="000F212A" w:rsidRPr="0035701C" w:rsidRDefault="000F212A" w:rsidP="003B356F">
            <w:pPr>
              <w:ind w:firstLine="0"/>
              <w:jc w:val="center"/>
              <w:rPr>
                <w:color w:val="FF0000"/>
                <w:szCs w:val="21"/>
              </w:rPr>
            </w:pPr>
            <w:r w:rsidRPr="0035701C">
              <w:rPr>
                <w:rFonts w:hint="eastAsia"/>
                <w:color w:val="FF0000"/>
                <w:szCs w:val="21"/>
              </w:rPr>
              <w:t>高</w:t>
            </w:r>
          </w:p>
        </w:tc>
        <w:tc>
          <w:tcPr>
            <w:tcW w:w="9371" w:type="dxa"/>
          </w:tcPr>
          <w:p w14:paraId="472D9A54" w14:textId="33556DFE" w:rsidR="000F212A" w:rsidRDefault="0084072C" w:rsidP="003B356F">
            <w:pPr>
              <w:pStyle w:val="af2"/>
              <w:numPr>
                <w:ilvl w:val="0"/>
                <w:numId w:val="4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表结构设计</w:t>
            </w:r>
            <w:r w:rsidR="000F212A" w:rsidRPr="0035701C">
              <w:rPr>
                <w:rFonts w:hint="eastAsia"/>
                <w:szCs w:val="21"/>
              </w:rPr>
              <w:t>；</w:t>
            </w:r>
          </w:p>
          <w:p w14:paraId="5DE4E7AD" w14:textId="00871E4E" w:rsidR="000F212A" w:rsidRDefault="0084072C" w:rsidP="003B356F">
            <w:pPr>
              <w:pStyle w:val="af2"/>
              <w:numPr>
                <w:ilvl w:val="0"/>
                <w:numId w:val="4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客户登记；</w:t>
            </w:r>
          </w:p>
          <w:p w14:paraId="255F4731" w14:textId="24E9F3F9" w:rsidR="00FD10C2" w:rsidRDefault="0084072C" w:rsidP="003B356F">
            <w:pPr>
              <w:pStyle w:val="af2"/>
              <w:numPr>
                <w:ilvl w:val="0"/>
                <w:numId w:val="4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客户查询；</w:t>
            </w:r>
          </w:p>
          <w:p w14:paraId="62BB73C1" w14:textId="013DB9E6" w:rsidR="00FD10C2" w:rsidRDefault="0084072C" w:rsidP="00BF0AE9">
            <w:pPr>
              <w:pStyle w:val="af2"/>
              <w:numPr>
                <w:ilvl w:val="0"/>
                <w:numId w:val="4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客户详情也展示；</w:t>
            </w:r>
          </w:p>
          <w:p w14:paraId="2FC0CE82" w14:textId="74893D18" w:rsidR="00B1511B" w:rsidRPr="0084072C" w:rsidRDefault="00B1511B" w:rsidP="0084072C">
            <w:pPr>
              <w:pStyle w:val="af2"/>
              <w:numPr>
                <w:ilvl w:val="0"/>
                <w:numId w:val="43"/>
              </w:numPr>
              <w:ind w:firstLineChars="0"/>
              <w:rPr>
                <w:szCs w:val="21"/>
              </w:rPr>
            </w:pPr>
          </w:p>
        </w:tc>
      </w:tr>
      <w:tr w:rsidR="00FD10C2" w:rsidRPr="00A824EA" w14:paraId="48CDBF25" w14:textId="77777777" w:rsidTr="00AB2D9D">
        <w:tc>
          <w:tcPr>
            <w:tcW w:w="1085" w:type="dxa"/>
          </w:tcPr>
          <w:p w14:paraId="4C13624F" w14:textId="2BE781E7" w:rsidR="00FD10C2" w:rsidRPr="0035701C" w:rsidRDefault="00FD10C2" w:rsidP="003B356F">
            <w:pPr>
              <w:ind w:firstLine="0"/>
              <w:jc w:val="center"/>
              <w:rPr>
                <w:color w:val="FF0000"/>
                <w:szCs w:val="21"/>
              </w:rPr>
            </w:pPr>
            <w:r w:rsidRPr="00FD10C2">
              <w:rPr>
                <w:rFonts w:hint="eastAsia"/>
                <w:color w:val="1F497D" w:themeColor="text2"/>
                <w:szCs w:val="21"/>
              </w:rPr>
              <w:t>中</w:t>
            </w:r>
          </w:p>
        </w:tc>
        <w:tc>
          <w:tcPr>
            <w:tcW w:w="9371" w:type="dxa"/>
          </w:tcPr>
          <w:p w14:paraId="2F08CADD" w14:textId="4DBE3D21" w:rsidR="00FD10C2" w:rsidRDefault="0084072C" w:rsidP="00FD10C2">
            <w:pPr>
              <w:pStyle w:val="af2"/>
              <w:numPr>
                <w:ilvl w:val="0"/>
                <w:numId w:val="4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短信发送页面；</w:t>
            </w:r>
          </w:p>
          <w:p w14:paraId="1EAF5E9F" w14:textId="28AA8F14" w:rsidR="002415BD" w:rsidRDefault="0084072C" w:rsidP="00FD10C2">
            <w:pPr>
              <w:pStyle w:val="af2"/>
              <w:numPr>
                <w:ilvl w:val="0"/>
                <w:numId w:val="4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运营短信批量发送；</w:t>
            </w:r>
          </w:p>
        </w:tc>
      </w:tr>
    </w:tbl>
    <w:p w14:paraId="5C5BF9C9" w14:textId="77777777" w:rsidR="000F212A" w:rsidRPr="00843E7E" w:rsidRDefault="000F212A" w:rsidP="000131C6">
      <w:pPr>
        <w:widowControl/>
        <w:ind w:firstLine="0"/>
        <w:jc w:val="left"/>
        <w:rPr>
          <w:rFonts w:cstheme="minorBidi"/>
          <w:szCs w:val="21"/>
        </w:rPr>
      </w:pPr>
    </w:p>
    <w:p w14:paraId="336810F4" w14:textId="25323EDF" w:rsidR="00F6276E" w:rsidRDefault="00656B5E">
      <w:pPr>
        <w:widowControl/>
        <w:ind w:firstLine="0"/>
        <w:jc w:val="left"/>
        <w:rPr>
          <w:rFonts w:cstheme="minorBidi"/>
          <w:szCs w:val="21"/>
        </w:rPr>
      </w:pPr>
      <w:r>
        <w:rPr>
          <w:rFonts w:cstheme="minorBidi"/>
          <w:szCs w:val="21"/>
        </w:rPr>
        <w:br w:type="page"/>
      </w:r>
    </w:p>
    <w:p w14:paraId="03785183" w14:textId="36A2EA2B" w:rsidR="001F50BC" w:rsidRDefault="00C550CF" w:rsidP="001F50BC">
      <w:pPr>
        <w:pStyle w:val="1"/>
      </w:pPr>
      <w:r>
        <w:lastRenderedPageBreak/>
        <w:t>概述</w:t>
      </w:r>
    </w:p>
    <w:p w14:paraId="49F4FB4F" w14:textId="60FF3AA4" w:rsidR="00914267" w:rsidRPr="00221285" w:rsidRDefault="00221285" w:rsidP="00221285">
      <w:pPr>
        <w:rPr>
          <w:lang w:val="x-none"/>
        </w:rPr>
      </w:pPr>
      <w:r>
        <w:rPr>
          <w:lang w:val="x-none"/>
        </w:rPr>
        <w:t>V</w:t>
      </w:r>
      <w:r>
        <w:rPr>
          <w:rFonts w:hint="eastAsia"/>
          <w:lang w:val="x-none"/>
        </w:rPr>
        <w:t>1.0</w:t>
      </w:r>
      <w:r w:rsidR="0013101F">
        <w:rPr>
          <w:lang w:val="x-none"/>
        </w:rPr>
        <w:t>版</w:t>
      </w:r>
      <w:r>
        <w:rPr>
          <w:rFonts w:hint="eastAsia"/>
          <w:lang w:val="x-none"/>
        </w:rPr>
        <w:t>本</w:t>
      </w:r>
      <w:r w:rsidR="0013101F">
        <w:rPr>
          <w:lang w:val="x-none"/>
        </w:rPr>
        <w:t>主要是</w:t>
      </w:r>
      <w:r>
        <w:rPr>
          <w:rFonts w:hint="eastAsia"/>
          <w:lang w:val="x-none"/>
        </w:rPr>
        <w:t>尽力客户登记存储功能，其他功能后续优化。</w:t>
      </w:r>
      <w:bookmarkStart w:id="0" w:name="_GoBack"/>
      <w:bookmarkEnd w:id="0"/>
    </w:p>
    <w:sectPr w:rsidR="00914267" w:rsidRPr="00221285" w:rsidSect="005D44C6">
      <w:headerReference w:type="default" r:id="rId9"/>
      <w:footerReference w:type="default" r:id="rId10"/>
      <w:pgSz w:w="11906" w:h="16838"/>
      <w:pgMar w:top="720" w:right="720" w:bottom="720" w:left="720" w:header="57" w:footer="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41F62" w14:textId="77777777" w:rsidR="006100BA" w:rsidRDefault="006100BA" w:rsidP="00B13FB0">
      <w:r>
        <w:separator/>
      </w:r>
    </w:p>
  </w:endnote>
  <w:endnote w:type="continuationSeparator" w:id="0">
    <w:p w14:paraId="54E216B7" w14:textId="77777777" w:rsidR="006100BA" w:rsidRDefault="006100BA" w:rsidP="00B13FB0">
      <w:r>
        <w:continuationSeparator/>
      </w:r>
    </w:p>
  </w:endnote>
  <w:endnote w:type="continuationNotice" w:id="1">
    <w:p w14:paraId="7035890C" w14:textId="77777777" w:rsidR="006100BA" w:rsidRDefault="00610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F5B8E" w14:textId="6D206D8C" w:rsidR="006A4583" w:rsidRPr="005206C9" w:rsidRDefault="006A4583" w:rsidP="00E84AB1">
    <w:pPr>
      <w:pStyle w:val="a4"/>
      <w:ind w:firstLine="0"/>
      <w:jc w:val="center"/>
      <w:rPr>
        <w:b/>
      </w:rPr>
    </w:pPr>
    <w:r w:rsidRPr="005206C9">
      <w:t xml:space="preserve">第 </w:t>
    </w:r>
    <w:r w:rsidRPr="005206C9">
      <w:fldChar w:fldCharType="begin"/>
    </w:r>
    <w:r w:rsidRPr="005206C9">
      <w:instrText>PAGE   \* MERGEFORMAT</w:instrText>
    </w:r>
    <w:r w:rsidRPr="005206C9">
      <w:fldChar w:fldCharType="separate"/>
    </w:r>
    <w:r w:rsidR="00221285">
      <w:rPr>
        <w:noProof/>
      </w:rPr>
      <w:t>3</w:t>
    </w:r>
    <w:r w:rsidRPr="005206C9">
      <w:fldChar w:fldCharType="end"/>
    </w:r>
    <w:r w:rsidRPr="005206C9">
      <w:rPr>
        <w:rFonts w:hint="eastAsia"/>
      </w:rPr>
      <w:t xml:space="preserve"> </w:t>
    </w:r>
    <w:r w:rsidRPr="005206C9">
      <w:t>页</w:t>
    </w:r>
    <w:r w:rsidRPr="005206C9">
      <w:rPr>
        <w:rFonts w:hint="eastAsia"/>
      </w:rPr>
      <w:t xml:space="preserve"> / 共</w:t>
    </w:r>
    <w:fldSimple w:instr=" NUMPAGES  \* Arabic  \* MERGEFORMAT ">
      <w:r w:rsidR="00221285">
        <w:rPr>
          <w:noProof/>
        </w:rPr>
        <w:t>3</w:t>
      </w:r>
    </w:fldSimple>
    <w:r w:rsidRPr="005206C9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C6141" w14:textId="77777777" w:rsidR="006100BA" w:rsidRDefault="006100BA" w:rsidP="00B13FB0">
      <w:r>
        <w:separator/>
      </w:r>
    </w:p>
  </w:footnote>
  <w:footnote w:type="continuationSeparator" w:id="0">
    <w:p w14:paraId="46C335F5" w14:textId="77777777" w:rsidR="006100BA" w:rsidRDefault="006100BA" w:rsidP="00B13FB0">
      <w:r>
        <w:continuationSeparator/>
      </w:r>
    </w:p>
  </w:footnote>
  <w:footnote w:type="continuationNotice" w:id="1">
    <w:p w14:paraId="116CAC34" w14:textId="77777777" w:rsidR="006100BA" w:rsidRDefault="006100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F5B8D" w14:textId="53FB85CD" w:rsidR="006A4583" w:rsidRPr="001B0B5F" w:rsidRDefault="006A4583" w:rsidP="0084072C">
    <w:pPr>
      <w:pStyle w:val="a3"/>
      <w:tabs>
        <w:tab w:val="center" w:pos="5443"/>
        <w:tab w:val="left" w:pos="8340"/>
      </w:tabs>
      <w:ind w:firstLine="0"/>
      <w:jc w:val="left"/>
      <w:rPr>
        <w:rFonts w:ascii="黑体" w:eastAsia="黑体"/>
        <w:sz w:val="21"/>
      </w:rPr>
    </w:pPr>
    <w:r>
      <w:rPr>
        <w:rFonts w:ascii="黑体" w:eastAsia="黑体"/>
        <w:sz w:val="21"/>
      </w:rPr>
      <w:tab/>
      <w:t xml:space="preserve">                 </w:t>
    </w:r>
    <w:r>
      <w:rPr>
        <w:rFonts w:ascii="黑体" w:eastAsia="黑体"/>
        <w:sz w:val="21"/>
      </w:rPr>
      <w:tab/>
    </w:r>
    <w:r>
      <w:rPr>
        <w:rFonts w:ascii="黑体" w:eastAsia="黑体"/>
        <w:sz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2ED"/>
    <w:multiLevelType w:val="hybridMultilevel"/>
    <w:tmpl w:val="617EB91A"/>
    <w:lvl w:ilvl="0" w:tplc="9176C0A8">
      <w:start w:val="1"/>
      <w:numFmt w:val="decimal"/>
      <w:lvlText w:val="%1、"/>
      <w:lvlJc w:val="left"/>
      <w:pPr>
        <w:ind w:left="780" w:hanging="496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346388"/>
    <w:multiLevelType w:val="hybridMultilevel"/>
    <w:tmpl w:val="CC4E5036"/>
    <w:lvl w:ilvl="0" w:tplc="B366D8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F231F"/>
    <w:multiLevelType w:val="multilevel"/>
    <w:tmpl w:val="164006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lang w:eastAsia="zh-C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061C07B7"/>
    <w:multiLevelType w:val="hybridMultilevel"/>
    <w:tmpl w:val="098EF40A"/>
    <w:lvl w:ilvl="0" w:tplc="98FCA4CE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ED6115"/>
    <w:multiLevelType w:val="hybridMultilevel"/>
    <w:tmpl w:val="617EB91A"/>
    <w:lvl w:ilvl="0" w:tplc="9176C0A8">
      <w:start w:val="1"/>
      <w:numFmt w:val="decimal"/>
      <w:lvlText w:val="%1、"/>
      <w:lvlJc w:val="left"/>
      <w:pPr>
        <w:ind w:left="780" w:hanging="496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F42374"/>
    <w:multiLevelType w:val="hybridMultilevel"/>
    <w:tmpl w:val="785AB1DE"/>
    <w:lvl w:ilvl="0" w:tplc="3580CFFE">
      <w:start w:val="1"/>
      <w:numFmt w:val="bullet"/>
      <w:pStyle w:val="30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B8E00A9"/>
    <w:multiLevelType w:val="hybridMultilevel"/>
    <w:tmpl w:val="862E3114"/>
    <w:lvl w:ilvl="0" w:tplc="FFB093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EF6870"/>
    <w:multiLevelType w:val="multilevel"/>
    <w:tmpl w:val="CE22A0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trike w:val="0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0565ED1"/>
    <w:multiLevelType w:val="hybridMultilevel"/>
    <w:tmpl w:val="8C225D88"/>
    <w:lvl w:ilvl="0" w:tplc="C0A6413E">
      <w:start w:val="1"/>
      <w:numFmt w:val="decimal"/>
      <w:lvlText w:val="%1、"/>
      <w:lvlJc w:val="left"/>
      <w:pPr>
        <w:ind w:left="780" w:hanging="496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0F66143"/>
    <w:multiLevelType w:val="hybridMultilevel"/>
    <w:tmpl w:val="F1AA8C46"/>
    <w:lvl w:ilvl="0" w:tplc="E21A9A38">
      <w:start w:val="1"/>
      <w:numFmt w:val="decimal"/>
      <w:lvlText w:val="%1、"/>
      <w:lvlJc w:val="left"/>
      <w:pPr>
        <w:ind w:left="780" w:hanging="4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293A84"/>
    <w:multiLevelType w:val="hybridMultilevel"/>
    <w:tmpl w:val="4BBCFC9A"/>
    <w:lvl w:ilvl="0" w:tplc="C1E4FF86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3566E76"/>
    <w:multiLevelType w:val="hybridMultilevel"/>
    <w:tmpl w:val="0B4A78C6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2">
    <w:nsid w:val="137116BB"/>
    <w:multiLevelType w:val="hybridMultilevel"/>
    <w:tmpl w:val="E1401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5521F38"/>
    <w:multiLevelType w:val="hybridMultilevel"/>
    <w:tmpl w:val="0B7854DC"/>
    <w:lvl w:ilvl="0" w:tplc="E990E108">
      <w:start w:val="1"/>
      <w:numFmt w:val="decimal"/>
      <w:lvlText w:val="%1、"/>
      <w:lvlJc w:val="left"/>
      <w:pPr>
        <w:ind w:left="780" w:hanging="496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5D07108"/>
    <w:multiLevelType w:val="hybridMultilevel"/>
    <w:tmpl w:val="3EE0701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1BF00769"/>
    <w:multiLevelType w:val="hybridMultilevel"/>
    <w:tmpl w:val="CC4E5036"/>
    <w:lvl w:ilvl="0" w:tplc="B366D8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D2E9D"/>
    <w:multiLevelType w:val="hybridMultilevel"/>
    <w:tmpl w:val="2CD09160"/>
    <w:lvl w:ilvl="0" w:tplc="9544BEBE">
      <w:start w:val="1"/>
      <w:numFmt w:val="decimal"/>
      <w:lvlText w:val="%1、"/>
      <w:lvlJc w:val="left"/>
      <w:pPr>
        <w:ind w:left="780" w:hanging="496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45C145B"/>
    <w:multiLevelType w:val="hybridMultilevel"/>
    <w:tmpl w:val="8C12FB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94754F4"/>
    <w:multiLevelType w:val="hybridMultilevel"/>
    <w:tmpl w:val="A776FB9C"/>
    <w:lvl w:ilvl="0" w:tplc="0409000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4" w:hanging="420"/>
      </w:pPr>
      <w:rPr>
        <w:rFonts w:ascii="Wingdings" w:hAnsi="Wingdings" w:hint="default"/>
      </w:rPr>
    </w:lvl>
  </w:abstractNum>
  <w:abstractNum w:abstractNumId="19">
    <w:nsid w:val="2A7B7607"/>
    <w:multiLevelType w:val="hybridMultilevel"/>
    <w:tmpl w:val="E5A22D4C"/>
    <w:lvl w:ilvl="0" w:tplc="5762CB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C0D2E6E"/>
    <w:multiLevelType w:val="hybridMultilevel"/>
    <w:tmpl w:val="EAFA1C02"/>
    <w:lvl w:ilvl="0" w:tplc="10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BA0629"/>
    <w:multiLevelType w:val="hybridMultilevel"/>
    <w:tmpl w:val="FADEC3E2"/>
    <w:lvl w:ilvl="0" w:tplc="4162E06E">
      <w:start w:val="1"/>
      <w:numFmt w:val="decimal"/>
      <w:lvlText w:val="%1、"/>
      <w:lvlJc w:val="left"/>
      <w:pPr>
        <w:ind w:left="780" w:hanging="496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5890694"/>
    <w:multiLevelType w:val="hybridMultilevel"/>
    <w:tmpl w:val="3104D1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6B329EE"/>
    <w:multiLevelType w:val="hybridMultilevel"/>
    <w:tmpl w:val="4FB8D4AE"/>
    <w:lvl w:ilvl="0" w:tplc="EA8EF0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6BB65FC"/>
    <w:multiLevelType w:val="hybridMultilevel"/>
    <w:tmpl w:val="4886C2B2"/>
    <w:lvl w:ilvl="0" w:tplc="F9DC050E">
      <w:start w:val="1"/>
      <w:numFmt w:val="decimalEnclosedCircle"/>
      <w:lvlText w:val="%1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25">
    <w:nsid w:val="36C033EE"/>
    <w:multiLevelType w:val="hybridMultilevel"/>
    <w:tmpl w:val="617EB91A"/>
    <w:lvl w:ilvl="0" w:tplc="9176C0A8">
      <w:start w:val="1"/>
      <w:numFmt w:val="decimal"/>
      <w:lvlText w:val="%1、"/>
      <w:lvlJc w:val="left"/>
      <w:pPr>
        <w:ind w:left="780" w:hanging="496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84560C1"/>
    <w:multiLevelType w:val="hybridMultilevel"/>
    <w:tmpl w:val="5AB65C88"/>
    <w:lvl w:ilvl="0" w:tplc="8EC82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B9C1564"/>
    <w:multiLevelType w:val="hybridMultilevel"/>
    <w:tmpl w:val="9C26E97E"/>
    <w:lvl w:ilvl="0" w:tplc="1A848184">
      <w:start w:val="1"/>
      <w:numFmt w:val="decimal"/>
      <w:lvlText w:val="%1、"/>
      <w:lvlJc w:val="left"/>
      <w:pPr>
        <w:ind w:left="780" w:hanging="496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C636509"/>
    <w:multiLevelType w:val="hybridMultilevel"/>
    <w:tmpl w:val="CCCC266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3E9D49E5"/>
    <w:multiLevelType w:val="hybridMultilevel"/>
    <w:tmpl w:val="CC4E5036"/>
    <w:lvl w:ilvl="0" w:tplc="B366D8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CB7640"/>
    <w:multiLevelType w:val="hybridMultilevel"/>
    <w:tmpl w:val="66986CBA"/>
    <w:lvl w:ilvl="0" w:tplc="AAFAD538">
      <w:start w:val="1"/>
      <w:numFmt w:val="decimalEnclosedCircle"/>
      <w:lvlText w:val="%1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31">
    <w:nsid w:val="42AF7887"/>
    <w:multiLevelType w:val="hybridMultilevel"/>
    <w:tmpl w:val="4F3E8F1E"/>
    <w:lvl w:ilvl="0" w:tplc="E21A9A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6903F35"/>
    <w:multiLevelType w:val="hybridMultilevel"/>
    <w:tmpl w:val="9006CBE6"/>
    <w:lvl w:ilvl="0" w:tplc="04090001">
      <w:start w:val="1"/>
      <w:numFmt w:val="bullet"/>
      <w:lvlText w:val=""/>
      <w:lvlJc w:val="left"/>
      <w:pPr>
        <w:ind w:left="26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4" w:hanging="420"/>
      </w:pPr>
      <w:rPr>
        <w:rFonts w:ascii="Wingdings" w:hAnsi="Wingdings" w:hint="default"/>
      </w:rPr>
    </w:lvl>
  </w:abstractNum>
  <w:abstractNum w:abstractNumId="33">
    <w:nsid w:val="4E042EA0"/>
    <w:multiLevelType w:val="hybridMultilevel"/>
    <w:tmpl w:val="9A8EE6F2"/>
    <w:lvl w:ilvl="0" w:tplc="8034E7D6">
      <w:start w:val="1"/>
      <w:numFmt w:val="bullet"/>
      <w:pStyle w:val="10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1EF755F"/>
    <w:multiLevelType w:val="hybridMultilevel"/>
    <w:tmpl w:val="617EB91A"/>
    <w:lvl w:ilvl="0" w:tplc="9176C0A8">
      <w:start w:val="1"/>
      <w:numFmt w:val="decimal"/>
      <w:lvlText w:val="%1、"/>
      <w:lvlJc w:val="left"/>
      <w:pPr>
        <w:ind w:left="780" w:hanging="496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28E4E9E"/>
    <w:multiLevelType w:val="hybridMultilevel"/>
    <w:tmpl w:val="E5A22D4C"/>
    <w:lvl w:ilvl="0" w:tplc="5762CB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3EE2420"/>
    <w:multiLevelType w:val="hybridMultilevel"/>
    <w:tmpl w:val="A73AECB8"/>
    <w:lvl w:ilvl="0" w:tplc="EDEABD60">
      <w:start w:val="1"/>
      <w:numFmt w:val="decimal"/>
      <w:lvlText w:val="%1、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72A1F6D"/>
    <w:multiLevelType w:val="hybridMultilevel"/>
    <w:tmpl w:val="8DEAB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95353B0"/>
    <w:multiLevelType w:val="hybridMultilevel"/>
    <w:tmpl w:val="C39A82C8"/>
    <w:lvl w:ilvl="0" w:tplc="0B68DC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97D3C86"/>
    <w:multiLevelType w:val="hybridMultilevel"/>
    <w:tmpl w:val="254C3CDC"/>
    <w:lvl w:ilvl="0" w:tplc="0409000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4" w:hanging="420"/>
      </w:pPr>
      <w:rPr>
        <w:rFonts w:ascii="Wingdings" w:hAnsi="Wingdings" w:hint="default"/>
      </w:rPr>
    </w:lvl>
  </w:abstractNum>
  <w:abstractNum w:abstractNumId="40">
    <w:nsid w:val="710E66B6"/>
    <w:multiLevelType w:val="hybridMultilevel"/>
    <w:tmpl w:val="6824BF30"/>
    <w:lvl w:ilvl="0" w:tplc="083065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FB6B9E"/>
    <w:multiLevelType w:val="hybridMultilevel"/>
    <w:tmpl w:val="F1AA8C46"/>
    <w:lvl w:ilvl="0" w:tplc="E21A9A38">
      <w:start w:val="1"/>
      <w:numFmt w:val="decimal"/>
      <w:lvlText w:val="%1、"/>
      <w:lvlJc w:val="left"/>
      <w:pPr>
        <w:ind w:left="780" w:hanging="4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60F751D"/>
    <w:multiLevelType w:val="hybridMultilevel"/>
    <w:tmpl w:val="3918AD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544A4A"/>
    <w:multiLevelType w:val="hybridMultilevel"/>
    <w:tmpl w:val="560224FE"/>
    <w:lvl w:ilvl="0" w:tplc="7E561E16">
      <w:start w:val="1"/>
      <w:numFmt w:val="bullet"/>
      <w:pStyle w:val="40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4">
    <w:nsid w:val="77FE0D78"/>
    <w:multiLevelType w:val="hybridMultilevel"/>
    <w:tmpl w:val="822C6FDE"/>
    <w:lvl w:ilvl="0" w:tplc="35788864">
      <w:start w:val="1"/>
      <w:numFmt w:val="bullet"/>
      <w:pStyle w:val="20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8406604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978359D"/>
    <w:multiLevelType w:val="hybridMultilevel"/>
    <w:tmpl w:val="02BAD9D6"/>
    <w:lvl w:ilvl="0" w:tplc="E40AF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9DF3ED3"/>
    <w:multiLevelType w:val="hybridMultilevel"/>
    <w:tmpl w:val="E58A8660"/>
    <w:lvl w:ilvl="0" w:tplc="1D94FD6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>
    <w:nsid w:val="7AB377FA"/>
    <w:multiLevelType w:val="hybridMultilevel"/>
    <w:tmpl w:val="617EB91A"/>
    <w:lvl w:ilvl="0" w:tplc="9176C0A8">
      <w:start w:val="1"/>
      <w:numFmt w:val="decimal"/>
      <w:lvlText w:val="%1、"/>
      <w:lvlJc w:val="left"/>
      <w:pPr>
        <w:ind w:left="780" w:hanging="496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4"/>
  </w:num>
  <w:num w:numId="3">
    <w:abstractNumId w:val="33"/>
  </w:num>
  <w:num w:numId="4">
    <w:abstractNumId w:val="2"/>
  </w:num>
  <w:num w:numId="5">
    <w:abstractNumId w:val="17"/>
  </w:num>
  <w:num w:numId="6">
    <w:abstractNumId w:val="30"/>
  </w:num>
  <w:num w:numId="7">
    <w:abstractNumId w:val="24"/>
  </w:num>
  <w:num w:numId="8">
    <w:abstractNumId w:val="46"/>
  </w:num>
  <w:num w:numId="9">
    <w:abstractNumId w:val="14"/>
  </w:num>
  <w:num w:numId="10">
    <w:abstractNumId w:val="18"/>
  </w:num>
  <w:num w:numId="11">
    <w:abstractNumId w:val="39"/>
  </w:num>
  <w:num w:numId="12">
    <w:abstractNumId w:val="11"/>
  </w:num>
  <w:num w:numId="13">
    <w:abstractNumId w:val="43"/>
  </w:num>
  <w:num w:numId="14">
    <w:abstractNumId w:val="32"/>
  </w:num>
  <w:num w:numId="15">
    <w:abstractNumId w:val="21"/>
  </w:num>
  <w:num w:numId="16">
    <w:abstractNumId w:val="9"/>
  </w:num>
  <w:num w:numId="17">
    <w:abstractNumId w:val="27"/>
  </w:num>
  <w:num w:numId="18">
    <w:abstractNumId w:val="28"/>
  </w:num>
  <w:num w:numId="19">
    <w:abstractNumId w:val="16"/>
  </w:num>
  <w:num w:numId="20">
    <w:abstractNumId w:val="13"/>
  </w:num>
  <w:num w:numId="21">
    <w:abstractNumId w:val="7"/>
  </w:num>
  <w:num w:numId="22">
    <w:abstractNumId w:val="10"/>
  </w:num>
  <w:num w:numId="23">
    <w:abstractNumId w:val="42"/>
  </w:num>
  <w:num w:numId="24">
    <w:abstractNumId w:val="31"/>
  </w:num>
  <w:num w:numId="25">
    <w:abstractNumId w:val="3"/>
  </w:num>
  <w:num w:numId="26">
    <w:abstractNumId w:val="31"/>
    <w:lvlOverride w:ilvl="0">
      <w:lvl w:ilvl="0" w:tplc="E21A9A38">
        <w:start w:val="1"/>
        <w:numFmt w:val="decimal"/>
        <w:lvlText w:val="%1、"/>
        <w:lvlJc w:val="left"/>
        <w:pPr>
          <w:ind w:left="0" w:firstLine="4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7">
    <w:abstractNumId w:val="8"/>
  </w:num>
  <w:num w:numId="28">
    <w:abstractNumId w:val="41"/>
  </w:num>
  <w:num w:numId="29">
    <w:abstractNumId w:val="4"/>
  </w:num>
  <w:num w:numId="30">
    <w:abstractNumId w:val="37"/>
  </w:num>
  <w:num w:numId="31">
    <w:abstractNumId w:val="12"/>
  </w:num>
  <w:num w:numId="32">
    <w:abstractNumId w:val="34"/>
  </w:num>
  <w:num w:numId="33">
    <w:abstractNumId w:val="23"/>
  </w:num>
  <w:num w:numId="34">
    <w:abstractNumId w:val="0"/>
  </w:num>
  <w:num w:numId="35">
    <w:abstractNumId w:val="47"/>
  </w:num>
  <w:num w:numId="36">
    <w:abstractNumId w:val="36"/>
  </w:num>
  <w:num w:numId="37">
    <w:abstractNumId w:val="25"/>
  </w:num>
  <w:num w:numId="38">
    <w:abstractNumId w:val="22"/>
  </w:num>
  <w:num w:numId="39">
    <w:abstractNumId w:val="38"/>
  </w:num>
  <w:num w:numId="40">
    <w:abstractNumId w:val="19"/>
  </w:num>
  <w:num w:numId="41">
    <w:abstractNumId w:val="35"/>
  </w:num>
  <w:num w:numId="4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40"/>
  </w:num>
  <w:num w:numId="45">
    <w:abstractNumId w:val="1"/>
  </w:num>
  <w:num w:numId="46">
    <w:abstractNumId w:val="6"/>
  </w:num>
  <w:num w:numId="47">
    <w:abstractNumId w:val="45"/>
  </w:num>
  <w:num w:numId="48">
    <w:abstractNumId w:val="29"/>
  </w:num>
  <w:num w:numId="49">
    <w:abstractNumId w:val="26"/>
  </w:num>
  <w:num w:numId="50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1F"/>
    <w:rsid w:val="000000B1"/>
    <w:rsid w:val="00000372"/>
    <w:rsid w:val="000006A0"/>
    <w:rsid w:val="0000078E"/>
    <w:rsid w:val="00000919"/>
    <w:rsid w:val="000009FE"/>
    <w:rsid w:val="00000CB8"/>
    <w:rsid w:val="00000D3B"/>
    <w:rsid w:val="00000E13"/>
    <w:rsid w:val="00000F0E"/>
    <w:rsid w:val="00000FD4"/>
    <w:rsid w:val="000011D3"/>
    <w:rsid w:val="000015F2"/>
    <w:rsid w:val="00001B83"/>
    <w:rsid w:val="00001C9F"/>
    <w:rsid w:val="00002245"/>
    <w:rsid w:val="00002436"/>
    <w:rsid w:val="00002544"/>
    <w:rsid w:val="000025F8"/>
    <w:rsid w:val="0000261F"/>
    <w:rsid w:val="000028C0"/>
    <w:rsid w:val="00002989"/>
    <w:rsid w:val="00002C3A"/>
    <w:rsid w:val="00002E86"/>
    <w:rsid w:val="00003090"/>
    <w:rsid w:val="0000356D"/>
    <w:rsid w:val="000035ED"/>
    <w:rsid w:val="000036A6"/>
    <w:rsid w:val="000036AD"/>
    <w:rsid w:val="00003AC2"/>
    <w:rsid w:val="00003E80"/>
    <w:rsid w:val="000042AA"/>
    <w:rsid w:val="000048C4"/>
    <w:rsid w:val="00004C35"/>
    <w:rsid w:val="00004FBF"/>
    <w:rsid w:val="000051D4"/>
    <w:rsid w:val="000052AF"/>
    <w:rsid w:val="00005483"/>
    <w:rsid w:val="000054D4"/>
    <w:rsid w:val="000057B5"/>
    <w:rsid w:val="00005D08"/>
    <w:rsid w:val="00005D6A"/>
    <w:rsid w:val="00006340"/>
    <w:rsid w:val="00006544"/>
    <w:rsid w:val="00006B22"/>
    <w:rsid w:val="00006DD0"/>
    <w:rsid w:val="00006E99"/>
    <w:rsid w:val="00006FDB"/>
    <w:rsid w:val="0000718C"/>
    <w:rsid w:val="0000749A"/>
    <w:rsid w:val="000075C7"/>
    <w:rsid w:val="000075DE"/>
    <w:rsid w:val="000079A1"/>
    <w:rsid w:val="00007B3B"/>
    <w:rsid w:val="00007EA2"/>
    <w:rsid w:val="00007ECB"/>
    <w:rsid w:val="00007F7B"/>
    <w:rsid w:val="00010120"/>
    <w:rsid w:val="00010497"/>
    <w:rsid w:val="00010A3F"/>
    <w:rsid w:val="00010A52"/>
    <w:rsid w:val="00010ACC"/>
    <w:rsid w:val="00010B22"/>
    <w:rsid w:val="00011067"/>
    <w:rsid w:val="000110E0"/>
    <w:rsid w:val="00011263"/>
    <w:rsid w:val="0001146F"/>
    <w:rsid w:val="00011476"/>
    <w:rsid w:val="000118A1"/>
    <w:rsid w:val="00011EBA"/>
    <w:rsid w:val="00012027"/>
    <w:rsid w:val="0001202F"/>
    <w:rsid w:val="00012038"/>
    <w:rsid w:val="000120EB"/>
    <w:rsid w:val="00012120"/>
    <w:rsid w:val="000121DA"/>
    <w:rsid w:val="00012238"/>
    <w:rsid w:val="0001228B"/>
    <w:rsid w:val="00012483"/>
    <w:rsid w:val="0001259F"/>
    <w:rsid w:val="000125E6"/>
    <w:rsid w:val="000127BF"/>
    <w:rsid w:val="00012D6C"/>
    <w:rsid w:val="00012F39"/>
    <w:rsid w:val="00012F6D"/>
    <w:rsid w:val="000130D2"/>
    <w:rsid w:val="000131A4"/>
    <w:rsid w:val="000131C6"/>
    <w:rsid w:val="0001336E"/>
    <w:rsid w:val="00013379"/>
    <w:rsid w:val="00013406"/>
    <w:rsid w:val="000136EB"/>
    <w:rsid w:val="00013904"/>
    <w:rsid w:val="000139C4"/>
    <w:rsid w:val="00013AFA"/>
    <w:rsid w:val="00013C38"/>
    <w:rsid w:val="00013E56"/>
    <w:rsid w:val="0001429B"/>
    <w:rsid w:val="0001433A"/>
    <w:rsid w:val="00014392"/>
    <w:rsid w:val="000143D9"/>
    <w:rsid w:val="0001455B"/>
    <w:rsid w:val="0001470F"/>
    <w:rsid w:val="00014887"/>
    <w:rsid w:val="00014939"/>
    <w:rsid w:val="00014BB3"/>
    <w:rsid w:val="0001510F"/>
    <w:rsid w:val="00015275"/>
    <w:rsid w:val="000153C6"/>
    <w:rsid w:val="0001584E"/>
    <w:rsid w:val="00015E80"/>
    <w:rsid w:val="00016263"/>
    <w:rsid w:val="000162D1"/>
    <w:rsid w:val="000165D6"/>
    <w:rsid w:val="00016766"/>
    <w:rsid w:val="00016842"/>
    <w:rsid w:val="00016957"/>
    <w:rsid w:val="00016C72"/>
    <w:rsid w:val="00016EA5"/>
    <w:rsid w:val="00017096"/>
    <w:rsid w:val="0001712D"/>
    <w:rsid w:val="0001716A"/>
    <w:rsid w:val="0001762E"/>
    <w:rsid w:val="00017634"/>
    <w:rsid w:val="0001767F"/>
    <w:rsid w:val="00017F8C"/>
    <w:rsid w:val="000200CF"/>
    <w:rsid w:val="00020132"/>
    <w:rsid w:val="000201BD"/>
    <w:rsid w:val="00020495"/>
    <w:rsid w:val="000204A7"/>
    <w:rsid w:val="0002050F"/>
    <w:rsid w:val="00020830"/>
    <w:rsid w:val="00020D0C"/>
    <w:rsid w:val="00020E0E"/>
    <w:rsid w:val="000214B9"/>
    <w:rsid w:val="00021623"/>
    <w:rsid w:val="00021C0F"/>
    <w:rsid w:val="00021D65"/>
    <w:rsid w:val="00021FA2"/>
    <w:rsid w:val="0002201F"/>
    <w:rsid w:val="000222F8"/>
    <w:rsid w:val="00022446"/>
    <w:rsid w:val="000225F1"/>
    <w:rsid w:val="000229EE"/>
    <w:rsid w:val="00022C6C"/>
    <w:rsid w:val="00023099"/>
    <w:rsid w:val="00023159"/>
    <w:rsid w:val="000231A5"/>
    <w:rsid w:val="000231DC"/>
    <w:rsid w:val="00023452"/>
    <w:rsid w:val="000234A6"/>
    <w:rsid w:val="000234F4"/>
    <w:rsid w:val="00023519"/>
    <w:rsid w:val="00023889"/>
    <w:rsid w:val="00023C9F"/>
    <w:rsid w:val="00023F3E"/>
    <w:rsid w:val="00024256"/>
    <w:rsid w:val="000245A8"/>
    <w:rsid w:val="00024FB4"/>
    <w:rsid w:val="0002537E"/>
    <w:rsid w:val="000254E5"/>
    <w:rsid w:val="000256C0"/>
    <w:rsid w:val="00025836"/>
    <w:rsid w:val="00025A34"/>
    <w:rsid w:val="00025EA6"/>
    <w:rsid w:val="0002670B"/>
    <w:rsid w:val="00026832"/>
    <w:rsid w:val="000268D4"/>
    <w:rsid w:val="00026B06"/>
    <w:rsid w:val="00026C41"/>
    <w:rsid w:val="00027066"/>
    <w:rsid w:val="0002713D"/>
    <w:rsid w:val="00027430"/>
    <w:rsid w:val="0002773C"/>
    <w:rsid w:val="0002776F"/>
    <w:rsid w:val="000279FA"/>
    <w:rsid w:val="00027D16"/>
    <w:rsid w:val="000300D8"/>
    <w:rsid w:val="0003018E"/>
    <w:rsid w:val="00030521"/>
    <w:rsid w:val="00030545"/>
    <w:rsid w:val="00030565"/>
    <w:rsid w:val="00030D04"/>
    <w:rsid w:val="00030D34"/>
    <w:rsid w:val="00030E7C"/>
    <w:rsid w:val="000310A6"/>
    <w:rsid w:val="00031397"/>
    <w:rsid w:val="000313BF"/>
    <w:rsid w:val="000314EA"/>
    <w:rsid w:val="00031653"/>
    <w:rsid w:val="0003166D"/>
    <w:rsid w:val="00031877"/>
    <w:rsid w:val="000318C7"/>
    <w:rsid w:val="000318C8"/>
    <w:rsid w:val="000318FE"/>
    <w:rsid w:val="00031958"/>
    <w:rsid w:val="00031B37"/>
    <w:rsid w:val="00031C35"/>
    <w:rsid w:val="00031D46"/>
    <w:rsid w:val="00031E2D"/>
    <w:rsid w:val="000323B9"/>
    <w:rsid w:val="00032588"/>
    <w:rsid w:val="0003258D"/>
    <w:rsid w:val="000326D3"/>
    <w:rsid w:val="00032C0A"/>
    <w:rsid w:val="00032D48"/>
    <w:rsid w:val="00032DD8"/>
    <w:rsid w:val="00032FE1"/>
    <w:rsid w:val="0003305B"/>
    <w:rsid w:val="00033097"/>
    <w:rsid w:val="00033444"/>
    <w:rsid w:val="0003392B"/>
    <w:rsid w:val="0003398D"/>
    <w:rsid w:val="00033EEF"/>
    <w:rsid w:val="0003405E"/>
    <w:rsid w:val="0003414E"/>
    <w:rsid w:val="00034201"/>
    <w:rsid w:val="00034691"/>
    <w:rsid w:val="00034851"/>
    <w:rsid w:val="00034873"/>
    <w:rsid w:val="000349D9"/>
    <w:rsid w:val="00035092"/>
    <w:rsid w:val="000353E7"/>
    <w:rsid w:val="00035BFB"/>
    <w:rsid w:val="00035C94"/>
    <w:rsid w:val="00035D97"/>
    <w:rsid w:val="00036171"/>
    <w:rsid w:val="000361E2"/>
    <w:rsid w:val="00036223"/>
    <w:rsid w:val="0003627C"/>
    <w:rsid w:val="00036283"/>
    <w:rsid w:val="000362FF"/>
    <w:rsid w:val="000364A5"/>
    <w:rsid w:val="0003686D"/>
    <w:rsid w:val="0003699C"/>
    <w:rsid w:val="00036B2F"/>
    <w:rsid w:val="00036CA6"/>
    <w:rsid w:val="00036D03"/>
    <w:rsid w:val="00036D8E"/>
    <w:rsid w:val="00036DE7"/>
    <w:rsid w:val="000370E8"/>
    <w:rsid w:val="0003730B"/>
    <w:rsid w:val="0003741B"/>
    <w:rsid w:val="00037439"/>
    <w:rsid w:val="00037576"/>
    <w:rsid w:val="0003770E"/>
    <w:rsid w:val="000378E2"/>
    <w:rsid w:val="00037965"/>
    <w:rsid w:val="00037AC5"/>
    <w:rsid w:val="00037BB0"/>
    <w:rsid w:val="00037CC0"/>
    <w:rsid w:val="00037D82"/>
    <w:rsid w:val="00037EEA"/>
    <w:rsid w:val="00040270"/>
    <w:rsid w:val="0004043C"/>
    <w:rsid w:val="00040490"/>
    <w:rsid w:val="000407BB"/>
    <w:rsid w:val="00040ABA"/>
    <w:rsid w:val="00040F4F"/>
    <w:rsid w:val="0004129F"/>
    <w:rsid w:val="00041343"/>
    <w:rsid w:val="000413E0"/>
    <w:rsid w:val="000416B0"/>
    <w:rsid w:val="00041A9E"/>
    <w:rsid w:val="00041C8B"/>
    <w:rsid w:val="00041D21"/>
    <w:rsid w:val="00041F44"/>
    <w:rsid w:val="0004201F"/>
    <w:rsid w:val="00042096"/>
    <w:rsid w:val="00042194"/>
    <w:rsid w:val="00042379"/>
    <w:rsid w:val="0004264E"/>
    <w:rsid w:val="000426BD"/>
    <w:rsid w:val="000426D8"/>
    <w:rsid w:val="00042829"/>
    <w:rsid w:val="0004294C"/>
    <w:rsid w:val="00042C01"/>
    <w:rsid w:val="00043147"/>
    <w:rsid w:val="000431F2"/>
    <w:rsid w:val="0004391D"/>
    <w:rsid w:val="00043931"/>
    <w:rsid w:val="000439F9"/>
    <w:rsid w:val="00043B08"/>
    <w:rsid w:val="00043E3F"/>
    <w:rsid w:val="000440AB"/>
    <w:rsid w:val="000445CC"/>
    <w:rsid w:val="00044620"/>
    <w:rsid w:val="000446D3"/>
    <w:rsid w:val="00044750"/>
    <w:rsid w:val="000448A8"/>
    <w:rsid w:val="0004493E"/>
    <w:rsid w:val="00044960"/>
    <w:rsid w:val="00044983"/>
    <w:rsid w:val="00044DE5"/>
    <w:rsid w:val="00044FDB"/>
    <w:rsid w:val="000450BF"/>
    <w:rsid w:val="000450CC"/>
    <w:rsid w:val="000453D1"/>
    <w:rsid w:val="0004546C"/>
    <w:rsid w:val="000455F0"/>
    <w:rsid w:val="00045B2A"/>
    <w:rsid w:val="00045BA5"/>
    <w:rsid w:val="00045CF3"/>
    <w:rsid w:val="00045E38"/>
    <w:rsid w:val="00046018"/>
    <w:rsid w:val="0004613C"/>
    <w:rsid w:val="00046314"/>
    <w:rsid w:val="000463FE"/>
    <w:rsid w:val="0004647D"/>
    <w:rsid w:val="00046AF7"/>
    <w:rsid w:val="00046BE1"/>
    <w:rsid w:val="00047081"/>
    <w:rsid w:val="0004730B"/>
    <w:rsid w:val="00047482"/>
    <w:rsid w:val="00047D4E"/>
    <w:rsid w:val="00047DF2"/>
    <w:rsid w:val="00047F7D"/>
    <w:rsid w:val="000503D3"/>
    <w:rsid w:val="00050584"/>
    <w:rsid w:val="000507CE"/>
    <w:rsid w:val="00050BCE"/>
    <w:rsid w:val="0005149A"/>
    <w:rsid w:val="00051738"/>
    <w:rsid w:val="00051AFF"/>
    <w:rsid w:val="00051D22"/>
    <w:rsid w:val="00051DE8"/>
    <w:rsid w:val="00052543"/>
    <w:rsid w:val="000529AE"/>
    <w:rsid w:val="00052A91"/>
    <w:rsid w:val="00052BB8"/>
    <w:rsid w:val="00052D6F"/>
    <w:rsid w:val="00052FE2"/>
    <w:rsid w:val="00053135"/>
    <w:rsid w:val="000532AD"/>
    <w:rsid w:val="00053467"/>
    <w:rsid w:val="000536A5"/>
    <w:rsid w:val="000539FD"/>
    <w:rsid w:val="00053E0E"/>
    <w:rsid w:val="00053E10"/>
    <w:rsid w:val="00054AB7"/>
    <w:rsid w:val="00054E42"/>
    <w:rsid w:val="00055566"/>
    <w:rsid w:val="0005560B"/>
    <w:rsid w:val="000556BD"/>
    <w:rsid w:val="000556BE"/>
    <w:rsid w:val="00055829"/>
    <w:rsid w:val="00055866"/>
    <w:rsid w:val="00055C24"/>
    <w:rsid w:val="00055DB2"/>
    <w:rsid w:val="00055F83"/>
    <w:rsid w:val="0005649A"/>
    <w:rsid w:val="00056628"/>
    <w:rsid w:val="00056654"/>
    <w:rsid w:val="0005682C"/>
    <w:rsid w:val="00056A41"/>
    <w:rsid w:val="00056A8A"/>
    <w:rsid w:val="000577DA"/>
    <w:rsid w:val="00057848"/>
    <w:rsid w:val="0005788F"/>
    <w:rsid w:val="00057A03"/>
    <w:rsid w:val="00057B07"/>
    <w:rsid w:val="00057D30"/>
    <w:rsid w:val="00057DC0"/>
    <w:rsid w:val="000600A3"/>
    <w:rsid w:val="000602B2"/>
    <w:rsid w:val="000602B7"/>
    <w:rsid w:val="00060315"/>
    <w:rsid w:val="000603A9"/>
    <w:rsid w:val="0006058B"/>
    <w:rsid w:val="00060680"/>
    <w:rsid w:val="000608D5"/>
    <w:rsid w:val="0006099C"/>
    <w:rsid w:val="00060BA8"/>
    <w:rsid w:val="00060D05"/>
    <w:rsid w:val="00060E28"/>
    <w:rsid w:val="00061069"/>
    <w:rsid w:val="000610FE"/>
    <w:rsid w:val="00061156"/>
    <w:rsid w:val="0006115C"/>
    <w:rsid w:val="000612DA"/>
    <w:rsid w:val="0006137E"/>
    <w:rsid w:val="000618AA"/>
    <w:rsid w:val="0006193F"/>
    <w:rsid w:val="00061A2C"/>
    <w:rsid w:val="00061DD9"/>
    <w:rsid w:val="0006209E"/>
    <w:rsid w:val="000620A5"/>
    <w:rsid w:val="0006222F"/>
    <w:rsid w:val="000626B6"/>
    <w:rsid w:val="000629C1"/>
    <w:rsid w:val="000629D7"/>
    <w:rsid w:val="00062A34"/>
    <w:rsid w:val="00062C28"/>
    <w:rsid w:val="00062C4D"/>
    <w:rsid w:val="00062CF2"/>
    <w:rsid w:val="00062E01"/>
    <w:rsid w:val="00062E37"/>
    <w:rsid w:val="00062FC9"/>
    <w:rsid w:val="00063016"/>
    <w:rsid w:val="000630C3"/>
    <w:rsid w:val="00063217"/>
    <w:rsid w:val="00063433"/>
    <w:rsid w:val="00063495"/>
    <w:rsid w:val="000637A7"/>
    <w:rsid w:val="00063B69"/>
    <w:rsid w:val="00063E8D"/>
    <w:rsid w:val="000641FA"/>
    <w:rsid w:val="000643EC"/>
    <w:rsid w:val="00064441"/>
    <w:rsid w:val="00064759"/>
    <w:rsid w:val="0006504B"/>
    <w:rsid w:val="000653AF"/>
    <w:rsid w:val="00065785"/>
    <w:rsid w:val="00065C82"/>
    <w:rsid w:val="00065D87"/>
    <w:rsid w:val="00066213"/>
    <w:rsid w:val="000663C9"/>
    <w:rsid w:val="000665DC"/>
    <w:rsid w:val="00066737"/>
    <w:rsid w:val="00066903"/>
    <w:rsid w:val="0006695E"/>
    <w:rsid w:val="00066B5C"/>
    <w:rsid w:val="00066B65"/>
    <w:rsid w:val="000673D6"/>
    <w:rsid w:val="000676FE"/>
    <w:rsid w:val="00067A4D"/>
    <w:rsid w:val="00067AF4"/>
    <w:rsid w:val="00067BF5"/>
    <w:rsid w:val="00067E72"/>
    <w:rsid w:val="0007015D"/>
    <w:rsid w:val="000702F7"/>
    <w:rsid w:val="0007038C"/>
    <w:rsid w:val="0007044B"/>
    <w:rsid w:val="00070B5F"/>
    <w:rsid w:val="00070C58"/>
    <w:rsid w:val="00070FF9"/>
    <w:rsid w:val="000710DC"/>
    <w:rsid w:val="000712CC"/>
    <w:rsid w:val="000715EC"/>
    <w:rsid w:val="000717B7"/>
    <w:rsid w:val="00071ABD"/>
    <w:rsid w:val="00071E9B"/>
    <w:rsid w:val="00071FC3"/>
    <w:rsid w:val="00071FC4"/>
    <w:rsid w:val="00072252"/>
    <w:rsid w:val="000723AA"/>
    <w:rsid w:val="000727A1"/>
    <w:rsid w:val="000728C5"/>
    <w:rsid w:val="00072CBF"/>
    <w:rsid w:val="00072F5E"/>
    <w:rsid w:val="00073404"/>
    <w:rsid w:val="0007365B"/>
    <w:rsid w:val="0007394B"/>
    <w:rsid w:val="00073C66"/>
    <w:rsid w:val="00073C79"/>
    <w:rsid w:val="00074043"/>
    <w:rsid w:val="0007405E"/>
    <w:rsid w:val="00074274"/>
    <w:rsid w:val="0007449F"/>
    <w:rsid w:val="0007460B"/>
    <w:rsid w:val="00074658"/>
    <w:rsid w:val="00074865"/>
    <w:rsid w:val="00075182"/>
    <w:rsid w:val="000751F2"/>
    <w:rsid w:val="0007526E"/>
    <w:rsid w:val="00075360"/>
    <w:rsid w:val="0007566C"/>
    <w:rsid w:val="000757F3"/>
    <w:rsid w:val="00075A18"/>
    <w:rsid w:val="0007607F"/>
    <w:rsid w:val="000761E9"/>
    <w:rsid w:val="000767C3"/>
    <w:rsid w:val="000769F3"/>
    <w:rsid w:val="00076A48"/>
    <w:rsid w:val="00076B4D"/>
    <w:rsid w:val="00076E32"/>
    <w:rsid w:val="00076EE0"/>
    <w:rsid w:val="00076F3D"/>
    <w:rsid w:val="000777BA"/>
    <w:rsid w:val="00077931"/>
    <w:rsid w:val="00077A3F"/>
    <w:rsid w:val="00077AC0"/>
    <w:rsid w:val="00077D3A"/>
    <w:rsid w:val="00077E2E"/>
    <w:rsid w:val="00077EDC"/>
    <w:rsid w:val="00077F23"/>
    <w:rsid w:val="00077FB4"/>
    <w:rsid w:val="00077FDB"/>
    <w:rsid w:val="00080389"/>
    <w:rsid w:val="000804C9"/>
    <w:rsid w:val="000808DE"/>
    <w:rsid w:val="000809E8"/>
    <w:rsid w:val="00080A8E"/>
    <w:rsid w:val="00080B95"/>
    <w:rsid w:val="000811D2"/>
    <w:rsid w:val="0008179A"/>
    <w:rsid w:val="000819E8"/>
    <w:rsid w:val="00081AD1"/>
    <w:rsid w:val="00081EC6"/>
    <w:rsid w:val="0008231A"/>
    <w:rsid w:val="00082697"/>
    <w:rsid w:val="00082D4A"/>
    <w:rsid w:val="00082EFD"/>
    <w:rsid w:val="000830E7"/>
    <w:rsid w:val="0008354F"/>
    <w:rsid w:val="00083926"/>
    <w:rsid w:val="00083ACC"/>
    <w:rsid w:val="00083B1B"/>
    <w:rsid w:val="00083B72"/>
    <w:rsid w:val="00083ED3"/>
    <w:rsid w:val="0008411A"/>
    <w:rsid w:val="00084174"/>
    <w:rsid w:val="000841A9"/>
    <w:rsid w:val="000844C7"/>
    <w:rsid w:val="0008462D"/>
    <w:rsid w:val="000846BC"/>
    <w:rsid w:val="00084CC5"/>
    <w:rsid w:val="00084F9B"/>
    <w:rsid w:val="0008525A"/>
    <w:rsid w:val="00085638"/>
    <w:rsid w:val="00085756"/>
    <w:rsid w:val="000858D7"/>
    <w:rsid w:val="00085918"/>
    <w:rsid w:val="00085943"/>
    <w:rsid w:val="00085A30"/>
    <w:rsid w:val="00085A70"/>
    <w:rsid w:val="00085AF1"/>
    <w:rsid w:val="00085BA6"/>
    <w:rsid w:val="00085C35"/>
    <w:rsid w:val="00085EC3"/>
    <w:rsid w:val="00085F86"/>
    <w:rsid w:val="0008635B"/>
    <w:rsid w:val="0008638A"/>
    <w:rsid w:val="00086566"/>
    <w:rsid w:val="000868F3"/>
    <w:rsid w:val="00086E15"/>
    <w:rsid w:val="00086EA5"/>
    <w:rsid w:val="00086EFE"/>
    <w:rsid w:val="00086F03"/>
    <w:rsid w:val="0008739E"/>
    <w:rsid w:val="000873C2"/>
    <w:rsid w:val="00087900"/>
    <w:rsid w:val="00087A27"/>
    <w:rsid w:val="00087CC3"/>
    <w:rsid w:val="00087E0E"/>
    <w:rsid w:val="000904D1"/>
    <w:rsid w:val="00090BDC"/>
    <w:rsid w:val="00090FBE"/>
    <w:rsid w:val="000912BF"/>
    <w:rsid w:val="0009191D"/>
    <w:rsid w:val="00091965"/>
    <w:rsid w:val="00091A00"/>
    <w:rsid w:val="00091DD8"/>
    <w:rsid w:val="0009215B"/>
    <w:rsid w:val="00092166"/>
    <w:rsid w:val="00092257"/>
    <w:rsid w:val="00092C96"/>
    <w:rsid w:val="00092EB0"/>
    <w:rsid w:val="00092ED8"/>
    <w:rsid w:val="00093093"/>
    <w:rsid w:val="00093200"/>
    <w:rsid w:val="000934AB"/>
    <w:rsid w:val="00093723"/>
    <w:rsid w:val="0009387F"/>
    <w:rsid w:val="00093923"/>
    <w:rsid w:val="000939E6"/>
    <w:rsid w:val="00093AF6"/>
    <w:rsid w:val="00093C71"/>
    <w:rsid w:val="00093CAF"/>
    <w:rsid w:val="00093E17"/>
    <w:rsid w:val="00093EA2"/>
    <w:rsid w:val="00093F9F"/>
    <w:rsid w:val="00094A54"/>
    <w:rsid w:val="00094D8C"/>
    <w:rsid w:val="00094F72"/>
    <w:rsid w:val="00095020"/>
    <w:rsid w:val="000951B1"/>
    <w:rsid w:val="000954DE"/>
    <w:rsid w:val="000954E3"/>
    <w:rsid w:val="0009551D"/>
    <w:rsid w:val="00095560"/>
    <w:rsid w:val="0009565A"/>
    <w:rsid w:val="000956F2"/>
    <w:rsid w:val="00095788"/>
    <w:rsid w:val="000957E9"/>
    <w:rsid w:val="00095967"/>
    <w:rsid w:val="00095FA9"/>
    <w:rsid w:val="00096BAF"/>
    <w:rsid w:val="00096BF9"/>
    <w:rsid w:val="00096C8B"/>
    <w:rsid w:val="00096EB2"/>
    <w:rsid w:val="00096F20"/>
    <w:rsid w:val="00097908"/>
    <w:rsid w:val="0009796C"/>
    <w:rsid w:val="00097C46"/>
    <w:rsid w:val="00097CC5"/>
    <w:rsid w:val="000A01A5"/>
    <w:rsid w:val="000A03A2"/>
    <w:rsid w:val="000A0475"/>
    <w:rsid w:val="000A0BEA"/>
    <w:rsid w:val="000A0C1C"/>
    <w:rsid w:val="000A0D41"/>
    <w:rsid w:val="000A1221"/>
    <w:rsid w:val="000A1349"/>
    <w:rsid w:val="000A1711"/>
    <w:rsid w:val="000A2097"/>
    <w:rsid w:val="000A20E0"/>
    <w:rsid w:val="000A23D1"/>
    <w:rsid w:val="000A244E"/>
    <w:rsid w:val="000A2581"/>
    <w:rsid w:val="000A2617"/>
    <w:rsid w:val="000A2619"/>
    <w:rsid w:val="000A26A5"/>
    <w:rsid w:val="000A30FD"/>
    <w:rsid w:val="000A3371"/>
    <w:rsid w:val="000A33CF"/>
    <w:rsid w:val="000A346C"/>
    <w:rsid w:val="000A34B2"/>
    <w:rsid w:val="000A3BC9"/>
    <w:rsid w:val="000A41A8"/>
    <w:rsid w:val="000A42B4"/>
    <w:rsid w:val="000A44D9"/>
    <w:rsid w:val="000A48E2"/>
    <w:rsid w:val="000A4932"/>
    <w:rsid w:val="000A4A01"/>
    <w:rsid w:val="000A4A71"/>
    <w:rsid w:val="000A4AE3"/>
    <w:rsid w:val="000A4B4B"/>
    <w:rsid w:val="000A4B9D"/>
    <w:rsid w:val="000A4BCF"/>
    <w:rsid w:val="000A4C4F"/>
    <w:rsid w:val="000A4DFF"/>
    <w:rsid w:val="000A4E66"/>
    <w:rsid w:val="000A5021"/>
    <w:rsid w:val="000A5053"/>
    <w:rsid w:val="000A5755"/>
    <w:rsid w:val="000A5D0F"/>
    <w:rsid w:val="000A5F05"/>
    <w:rsid w:val="000A61D6"/>
    <w:rsid w:val="000A650F"/>
    <w:rsid w:val="000A65D9"/>
    <w:rsid w:val="000A678E"/>
    <w:rsid w:val="000A6AD2"/>
    <w:rsid w:val="000A6BBC"/>
    <w:rsid w:val="000A6D25"/>
    <w:rsid w:val="000A6FAE"/>
    <w:rsid w:val="000A711A"/>
    <w:rsid w:val="000A7211"/>
    <w:rsid w:val="000A729E"/>
    <w:rsid w:val="000A76F4"/>
    <w:rsid w:val="000A7941"/>
    <w:rsid w:val="000A7AE0"/>
    <w:rsid w:val="000A7BC3"/>
    <w:rsid w:val="000A7F62"/>
    <w:rsid w:val="000B0043"/>
    <w:rsid w:val="000B04D0"/>
    <w:rsid w:val="000B04F4"/>
    <w:rsid w:val="000B054A"/>
    <w:rsid w:val="000B0687"/>
    <w:rsid w:val="000B0B90"/>
    <w:rsid w:val="000B0DB6"/>
    <w:rsid w:val="000B0E0F"/>
    <w:rsid w:val="000B0F50"/>
    <w:rsid w:val="000B1009"/>
    <w:rsid w:val="000B1104"/>
    <w:rsid w:val="000B11C8"/>
    <w:rsid w:val="000B1DF6"/>
    <w:rsid w:val="000B1E96"/>
    <w:rsid w:val="000B23C0"/>
    <w:rsid w:val="000B244B"/>
    <w:rsid w:val="000B2CC8"/>
    <w:rsid w:val="000B3011"/>
    <w:rsid w:val="000B3041"/>
    <w:rsid w:val="000B30A0"/>
    <w:rsid w:val="000B30FC"/>
    <w:rsid w:val="000B310B"/>
    <w:rsid w:val="000B31D7"/>
    <w:rsid w:val="000B3605"/>
    <w:rsid w:val="000B3667"/>
    <w:rsid w:val="000B3701"/>
    <w:rsid w:val="000B37A4"/>
    <w:rsid w:val="000B3923"/>
    <w:rsid w:val="000B393D"/>
    <w:rsid w:val="000B407B"/>
    <w:rsid w:val="000B46A8"/>
    <w:rsid w:val="000B47B8"/>
    <w:rsid w:val="000B488F"/>
    <w:rsid w:val="000B4ABB"/>
    <w:rsid w:val="000B4B3E"/>
    <w:rsid w:val="000B4BA9"/>
    <w:rsid w:val="000B4CA7"/>
    <w:rsid w:val="000B4D7A"/>
    <w:rsid w:val="000B4E7E"/>
    <w:rsid w:val="000B4EC9"/>
    <w:rsid w:val="000B4FA0"/>
    <w:rsid w:val="000B4FC4"/>
    <w:rsid w:val="000B5124"/>
    <w:rsid w:val="000B518F"/>
    <w:rsid w:val="000B539C"/>
    <w:rsid w:val="000B5663"/>
    <w:rsid w:val="000B56B2"/>
    <w:rsid w:val="000B5842"/>
    <w:rsid w:val="000B58C3"/>
    <w:rsid w:val="000B5EA6"/>
    <w:rsid w:val="000B5F8A"/>
    <w:rsid w:val="000B61D5"/>
    <w:rsid w:val="000B64BC"/>
    <w:rsid w:val="000B695E"/>
    <w:rsid w:val="000B6E66"/>
    <w:rsid w:val="000B6FC7"/>
    <w:rsid w:val="000B6FD5"/>
    <w:rsid w:val="000B7113"/>
    <w:rsid w:val="000B73D3"/>
    <w:rsid w:val="000B73D5"/>
    <w:rsid w:val="000B73E3"/>
    <w:rsid w:val="000B7487"/>
    <w:rsid w:val="000B749A"/>
    <w:rsid w:val="000B758A"/>
    <w:rsid w:val="000B7C43"/>
    <w:rsid w:val="000B7E26"/>
    <w:rsid w:val="000B7E3A"/>
    <w:rsid w:val="000C0A1D"/>
    <w:rsid w:val="000C0A87"/>
    <w:rsid w:val="000C0C20"/>
    <w:rsid w:val="000C0C33"/>
    <w:rsid w:val="000C0FF8"/>
    <w:rsid w:val="000C181B"/>
    <w:rsid w:val="000C187D"/>
    <w:rsid w:val="000C1B80"/>
    <w:rsid w:val="000C1E56"/>
    <w:rsid w:val="000C21BD"/>
    <w:rsid w:val="000C224D"/>
    <w:rsid w:val="000C267E"/>
    <w:rsid w:val="000C29A7"/>
    <w:rsid w:val="000C2A6F"/>
    <w:rsid w:val="000C2D14"/>
    <w:rsid w:val="000C2F72"/>
    <w:rsid w:val="000C3155"/>
    <w:rsid w:val="000C3574"/>
    <w:rsid w:val="000C3A4C"/>
    <w:rsid w:val="000C3AB2"/>
    <w:rsid w:val="000C412F"/>
    <w:rsid w:val="000C4369"/>
    <w:rsid w:val="000C45C1"/>
    <w:rsid w:val="000C45E7"/>
    <w:rsid w:val="000C46E6"/>
    <w:rsid w:val="000C48A1"/>
    <w:rsid w:val="000C4994"/>
    <w:rsid w:val="000C4A71"/>
    <w:rsid w:val="000C4B2D"/>
    <w:rsid w:val="000C4B69"/>
    <w:rsid w:val="000C4C43"/>
    <w:rsid w:val="000C4D9B"/>
    <w:rsid w:val="000C4DB9"/>
    <w:rsid w:val="000C524E"/>
    <w:rsid w:val="000C540A"/>
    <w:rsid w:val="000C5F0F"/>
    <w:rsid w:val="000C60A2"/>
    <w:rsid w:val="000C6404"/>
    <w:rsid w:val="000C6518"/>
    <w:rsid w:val="000C6848"/>
    <w:rsid w:val="000C69BD"/>
    <w:rsid w:val="000C6CB7"/>
    <w:rsid w:val="000C6D12"/>
    <w:rsid w:val="000C71B7"/>
    <w:rsid w:val="000C7443"/>
    <w:rsid w:val="000C75DE"/>
    <w:rsid w:val="000C7A98"/>
    <w:rsid w:val="000C7F00"/>
    <w:rsid w:val="000D0045"/>
    <w:rsid w:val="000D00B6"/>
    <w:rsid w:val="000D01CB"/>
    <w:rsid w:val="000D02AF"/>
    <w:rsid w:val="000D05B5"/>
    <w:rsid w:val="000D08AB"/>
    <w:rsid w:val="000D0AC0"/>
    <w:rsid w:val="000D0D26"/>
    <w:rsid w:val="000D0D4B"/>
    <w:rsid w:val="000D0E34"/>
    <w:rsid w:val="000D14A3"/>
    <w:rsid w:val="000D14D0"/>
    <w:rsid w:val="000D15A9"/>
    <w:rsid w:val="000D186E"/>
    <w:rsid w:val="000D195F"/>
    <w:rsid w:val="000D1978"/>
    <w:rsid w:val="000D1ADC"/>
    <w:rsid w:val="000D20DA"/>
    <w:rsid w:val="000D2133"/>
    <w:rsid w:val="000D22BD"/>
    <w:rsid w:val="000D249C"/>
    <w:rsid w:val="000D24DE"/>
    <w:rsid w:val="000D259B"/>
    <w:rsid w:val="000D2A66"/>
    <w:rsid w:val="000D2DDC"/>
    <w:rsid w:val="000D2F83"/>
    <w:rsid w:val="000D30B8"/>
    <w:rsid w:val="000D3281"/>
    <w:rsid w:val="000D3A03"/>
    <w:rsid w:val="000D3C7C"/>
    <w:rsid w:val="000D3D8D"/>
    <w:rsid w:val="000D3E5C"/>
    <w:rsid w:val="000D3F78"/>
    <w:rsid w:val="000D407B"/>
    <w:rsid w:val="000D42DA"/>
    <w:rsid w:val="000D4518"/>
    <w:rsid w:val="000D47CF"/>
    <w:rsid w:val="000D52F9"/>
    <w:rsid w:val="000D5875"/>
    <w:rsid w:val="000D5ADB"/>
    <w:rsid w:val="000D6072"/>
    <w:rsid w:val="000D6079"/>
    <w:rsid w:val="000D6418"/>
    <w:rsid w:val="000D6C4A"/>
    <w:rsid w:val="000D6DFB"/>
    <w:rsid w:val="000D6E24"/>
    <w:rsid w:val="000D6EEE"/>
    <w:rsid w:val="000D703C"/>
    <w:rsid w:val="000D72F8"/>
    <w:rsid w:val="000D7359"/>
    <w:rsid w:val="000D7489"/>
    <w:rsid w:val="000D759D"/>
    <w:rsid w:val="000D765C"/>
    <w:rsid w:val="000D766D"/>
    <w:rsid w:val="000D76F6"/>
    <w:rsid w:val="000D788C"/>
    <w:rsid w:val="000D78F2"/>
    <w:rsid w:val="000D7EB8"/>
    <w:rsid w:val="000D7F65"/>
    <w:rsid w:val="000E0238"/>
    <w:rsid w:val="000E025C"/>
    <w:rsid w:val="000E02D3"/>
    <w:rsid w:val="000E04E4"/>
    <w:rsid w:val="000E05C9"/>
    <w:rsid w:val="000E097C"/>
    <w:rsid w:val="000E0B9A"/>
    <w:rsid w:val="000E0C10"/>
    <w:rsid w:val="000E0DAC"/>
    <w:rsid w:val="000E188F"/>
    <w:rsid w:val="000E1A54"/>
    <w:rsid w:val="000E1B6A"/>
    <w:rsid w:val="000E1C45"/>
    <w:rsid w:val="000E1D5C"/>
    <w:rsid w:val="000E1D77"/>
    <w:rsid w:val="000E1F00"/>
    <w:rsid w:val="000E2327"/>
    <w:rsid w:val="000E2557"/>
    <w:rsid w:val="000E2606"/>
    <w:rsid w:val="000E266F"/>
    <w:rsid w:val="000E26AD"/>
    <w:rsid w:val="000E2AD6"/>
    <w:rsid w:val="000E2D36"/>
    <w:rsid w:val="000E2EE5"/>
    <w:rsid w:val="000E2F44"/>
    <w:rsid w:val="000E31AA"/>
    <w:rsid w:val="000E332C"/>
    <w:rsid w:val="000E3387"/>
    <w:rsid w:val="000E36C0"/>
    <w:rsid w:val="000E3D2F"/>
    <w:rsid w:val="000E4240"/>
    <w:rsid w:val="000E44E0"/>
    <w:rsid w:val="000E46E0"/>
    <w:rsid w:val="000E46F4"/>
    <w:rsid w:val="000E46FA"/>
    <w:rsid w:val="000E483E"/>
    <w:rsid w:val="000E49FC"/>
    <w:rsid w:val="000E4A4C"/>
    <w:rsid w:val="000E4A9A"/>
    <w:rsid w:val="000E4B78"/>
    <w:rsid w:val="000E4BE8"/>
    <w:rsid w:val="000E526F"/>
    <w:rsid w:val="000E545A"/>
    <w:rsid w:val="000E5664"/>
    <w:rsid w:val="000E57A1"/>
    <w:rsid w:val="000E58ED"/>
    <w:rsid w:val="000E599A"/>
    <w:rsid w:val="000E5A53"/>
    <w:rsid w:val="000E5AD2"/>
    <w:rsid w:val="000E5BD0"/>
    <w:rsid w:val="000E5FED"/>
    <w:rsid w:val="000E6117"/>
    <w:rsid w:val="000E6663"/>
    <w:rsid w:val="000E680C"/>
    <w:rsid w:val="000E703D"/>
    <w:rsid w:val="000E7230"/>
    <w:rsid w:val="000E72D5"/>
    <w:rsid w:val="000E7513"/>
    <w:rsid w:val="000E7690"/>
    <w:rsid w:val="000E7AA6"/>
    <w:rsid w:val="000F01B8"/>
    <w:rsid w:val="000F0273"/>
    <w:rsid w:val="000F0684"/>
    <w:rsid w:val="000F0840"/>
    <w:rsid w:val="000F09A7"/>
    <w:rsid w:val="000F0B74"/>
    <w:rsid w:val="000F0BA3"/>
    <w:rsid w:val="000F0D17"/>
    <w:rsid w:val="000F136E"/>
    <w:rsid w:val="000F1775"/>
    <w:rsid w:val="000F1B49"/>
    <w:rsid w:val="000F1BDB"/>
    <w:rsid w:val="000F1D82"/>
    <w:rsid w:val="000F212A"/>
    <w:rsid w:val="000F21FC"/>
    <w:rsid w:val="000F235A"/>
    <w:rsid w:val="000F2475"/>
    <w:rsid w:val="000F24BF"/>
    <w:rsid w:val="000F279D"/>
    <w:rsid w:val="000F27C7"/>
    <w:rsid w:val="000F2875"/>
    <w:rsid w:val="000F2FBF"/>
    <w:rsid w:val="000F318C"/>
    <w:rsid w:val="000F3393"/>
    <w:rsid w:val="000F3505"/>
    <w:rsid w:val="000F3771"/>
    <w:rsid w:val="000F377A"/>
    <w:rsid w:val="000F3BCD"/>
    <w:rsid w:val="000F3C03"/>
    <w:rsid w:val="000F3E57"/>
    <w:rsid w:val="000F3E87"/>
    <w:rsid w:val="000F3F5C"/>
    <w:rsid w:val="000F402D"/>
    <w:rsid w:val="000F4151"/>
    <w:rsid w:val="000F448E"/>
    <w:rsid w:val="000F4814"/>
    <w:rsid w:val="000F48E8"/>
    <w:rsid w:val="000F49AD"/>
    <w:rsid w:val="000F4E1C"/>
    <w:rsid w:val="000F5561"/>
    <w:rsid w:val="000F57E7"/>
    <w:rsid w:val="000F58BD"/>
    <w:rsid w:val="000F5DB2"/>
    <w:rsid w:val="000F6026"/>
    <w:rsid w:val="000F6059"/>
    <w:rsid w:val="000F6177"/>
    <w:rsid w:val="000F6268"/>
    <w:rsid w:val="000F62B6"/>
    <w:rsid w:val="000F6668"/>
    <w:rsid w:val="000F69CB"/>
    <w:rsid w:val="000F6A4A"/>
    <w:rsid w:val="000F6BF4"/>
    <w:rsid w:val="000F7119"/>
    <w:rsid w:val="000F719A"/>
    <w:rsid w:val="000F7594"/>
    <w:rsid w:val="000F78C4"/>
    <w:rsid w:val="000F7925"/>
    <w:rsid w:val="000F7971"/>
    <w:rsid w:val="000F79ED"/>
    <w:rsid w:val="000F7AB5"/>
    <w:rsid w:val="000F7E1B"/>
    <w:rsid w:val="000F7E70"/>
    <w:rsid w:val="000F7F66"/>
    <w:rsid w:val="00100727"/>
    <w:rsid w:val="001008EF"/>
    <w:rsid w:val="00100BB3"/>
    <w:rsid w:val="00100E7E"/>
    <w:rsid w:val="00100FCF"/>
    <w:rsid w:val="001011D0"/>
    <w:rsid w:val="00101246"/>
    <w:rsid w:val="001015E7"/>
    <w:rsid w:val="00101988"/>
    <w:rsid w:val="00101BB1"/>
    <w:rsid w:val="00102257"/>
    <w:rsid w:val="0010248D"/>
    <w:rsid w:val="00102740"/>
    <w:rsid w:val="00102779"/>
    <w:rsid w:val="00102A96"/>
    <w:rsid w:val="00102B60"/>
    <w:rsid w:val="00102CA4"/>
    <w:rsid w:val="00102CD1"/>
    <w:rsid w:val="00102E20"/>
    <w:rsid w:val="00102FDC"/>
    <w:rsid w:val="001032C2"/>
    <w:rsid w:val="00103683"/>
    <w:rsid w:val="00103741"/>
    <w:rsid w:val="00104514"/>
    <w:rsid w:val="001047D9"/>
    <w:rsid w:val="001048BD"/>
    <w:rsid w:val="00104DDF"/>
    <w:rsid w:val="00104DFF"/>
    <w:rsid w:val="00105272"/>
    <w:rsid w:val="00105349"/>
    <w:rsid w:val="001054C5"/>
    <w:rsid w:val="001055A4"/>
    <w:rsid w:val="0010570B"/>
    <w:rsid w:val="00105737"/>
    <w:rsid w:val="00105814"/>
    <w:rsid w:val="00105A54"/>
    <w:rsid w:val="00105B89"/>
    <w:rsid w:val="00105C18"/>
    <w:rsid w:val="00105E1F"/>
    <w:rsid w:val="0010632D"/>
    <w:rsid w:val="0010687C"/>
    <w:rsid w:val="001068A2"/>
    <w:rsid w:val="00106A96"/>
    <w:rsid w:val="00106BA1"/>
    <w:rsid w:val="00106CF5"/>
    <w:rsid w:val="00106E4B"/>
    <w:rsid w:val="0010717B"/>
    <w:rsid w:val="0010743A"/>
    <w:rsid w:val="00107814"/>
    <w:rsid w:val="00107F57"/>
    <w:rsid w:val="0011028C"/>
    <w:rsid w:val="00110390"/>
    <w:rsid w:val="00110DF9"/>
    <w:rsid w:val="00111116"/>
    <w:rsid w:val="001111C0"/>
    <w:rsid w:val="0011150C"/>
    <w:rsid w:val="00111744"/>
    <w:rsid w:val="001117AD"/>
    <w:rsid w:val="0011195B"/>
    <w:rsid w:val="00111A18"/>
    <w:rsid w:val="00111FEB"/>
    <w:rsid w:val="001122C1"/>
    <w:rsid w:val="001123AF"/>
    <w:rsid w:val="0011242F"/>
    <w:rsid w:val="00112624"/>
    <w:rsid w:val="00112690"/>
    <w:rsid w:val="00112867"/>
    <w:rsid w:val="001128E6"/>
    <w:rsid w:val="0011299A"/>
    <w:rsid w:val="00112A4B"/>
    <w:rsid w:val="00112CF6"/>
    <w:rsid w:val="00112E48"/>
    <w:rsid w:val="001135B3"/>
    <w:rsid w:val="00113703"/>
    <w:rsid w:val="001137CA"/>
    <w:rsid w:val="00113958"/>
    <w:rsid w:val="00113A9E"/>
    <w:rsid w:val="00113D40"/>
    <w:rsid w:val="00113D8F"/>
    <w:rsid w:val="00114374"/>
    <w:rsid w:val="00114938"/>
    <w:rsid w:val="001149D3"/>
    <w:rsid w:val="00114F16"/>
    <w:rsid w:val="00115410"/>
    <w:rsid w:val="00115437"/>
    <w:rsid w:val="0011556E"/>
    <w:rsid w:val="0011592E"/>
    <w:rsid w:val="00115E16"/>
    <w:rsid w:val="0011643D"/>
    <w:rsid w:val="0011648B"/>
    <w:rsid w:val="00116B8A"/>
    <w:rsid w:val="00116DF0"/>
    <w:rsid w:val="001171FF"/>
    <w:rsid w:val="001179BE"/>
    <w:rsid w:val="00117A15"/>
    <w:rsid w:val="00117BF9"/>
    <w:rsid w:val="001203E2"/>
    <w:rsid w:val="00121079"/>
    <w:rsid w:val="0012119D"/>
    <w:rsid w:val="00121254"/>
    <w:rsid w:val="001212B8"/>
    <w:rsid w:val="001215F4"/>
    <w:rsid w:val="00121B35"/>
    <w:rsid w:val="00121B6F"/>
    <w:rsid w:val="00121BA0"/>
    <w:rsid w:val="00121BE1"/>
    <w:rsid w:val="00121D7A"/>
    <w:rsid w:val="00121F7D"/>
    <w:rsid w:val="00121FF4"/>
    <w:rsid w:val="001225EA"/>
    <w:rsid w:val="0012270E"/>
    <w:rsid w:val="0012273B"/>
    <w:rsid w:val="00122916"/>
    <w:rsid w:val="00122AEB"/>
    <w:rsid w:val="001236C7"/>
    <w:rsid w:val="00123737"/>
    <w:rsid w:val="00123B3E"/>
    <w:rsid w:val="00123E6C"/>
    <w:rsid w:val="00123ED7"/>
    <w:rsid w:val="0012405D"/>
    <w:rsid w:val="001240E4"/>
    <w:rsid w:val="00124154"/>
    <w:rsid w:val="0012458F"/>
    <w:rsid w:val="0012461B"/>
    <w:rsid w:val="00124BEB"/>
    <w:rsid w:val="00124CD9"/>
    <w:rsid w:val="00124DF8"/>
    <w:rsid w:val="00124FEB"/>
    <w:rsid w:val="00125676"/>
    <w:rsid w:val="001256D7"/>
    <w:rsid w:val="001256EA"/>
    <w:rsid w:val="001258F8"/>
    <w:rsid w:val="00125999"/>
    <w:rsid w:val="00125A0E"/>
    <w:rsid w:val="00125D68"/>
    <w:rsid w:val="00125E1B"/>
    <w:rsid w:val="00125F39"/>
    <w:rsid w:val="001261C5"/>
    <w:rsid w:val="001263A7"/>
    <w:rsid w:val="001263DA"/>
    <w:rsid w:val="001265E4"/>
    <w:rsid w:val="001268FD"/>
    <w:rsid w:val="00126A17"/>
    <w:rsid w:val="00127028"/>
    <w:rsid w:val="001272FE"/>
    <w:rsid w:val="00127580"/>
    <w:rsid w:val="00127672"/>
    <w:rsid w:val="00127964"/>
    <w:rsid w:val="00127BE3"/>
    <w:rsid w:val="00127C4E"/>
    <w:rsid w:val="00127D17"/>
    <w:rsid w:val="00130179"/>
    <w:rsid w:val="00130411"/>
    <w:rsid w:val="001304ED"/>
    <w:rsid w:val="0013071D"/>
    <w:rsid w:val="00130AEE"/>
    <w:rsid w:val="00130C25"/>
    <w:rsid w:val="00130DB1"/>
    <w:rsid w:val="00130FD8"/>
    <w:rsid w:val="0013101F"/>
    <w:rsid w:val="0013123D"/>
    <w:rsid w:val="00131522"/>
    <w:rsid w:val="001318CA"/>
    <w:rsid w:val="001319BF"/>
    <w:rsid w:val="00131ECF"/>
    <w:rsid w:val="001326BE"/>
    <w:rsid w:val="001328C2"/>
    <w:rsid w:val="00132923"/>
    <w:rsid w:val="001329FA"/>
    <w:rsid w:val="00132B92"/>
    <w:rsid w:val="00132C90"/>
    <w:rsid w:val="00132CE5"/>
    <w:rsid w:val="00132E7A"/>
    <w:rsid w:val="00133205"/>
    <w:rsid w:val="00133282"/>
    <w:rsid w:val="001332D3"/>
    <w:rsid w:val="00133D4A"/>
    <w:rsid w:val="00133E15"/>
    <w:rsid w:val="00133F2A"/>
    <w:rsid w:val="00133FA1"/>
    <w:rsid w:val="00134157"/>
    <w:rsid w:val="00134756"/>
    <w:rsid w:val="001349C7"/>
    <w:rsid w:val="00134A3D"/>
    <w:rsid w:val="00134AE3"/>
    <w:rsid w:val="00134AF7"/>
    <w:rsid w:val="00134B20"/>
    <w:rsid w:val="00134EF4"/>
    <w:rsid w:val="001350A1"/>
    <w:rsid w:val="001353B5"/>
    <w:rsid w:val="00135A19"/>
    <w:rsid w:val="00135C04"/>
    <w:rsid w:val="00135D30"/>
    <w:rsid w:val="00135E2D"/>
    <w:rsid w:val="001360DD"/>
    <w:rsid w:val="0013616A"/>
    <w:rsid w:val="001361C8"/>
    <w:rsid w:val="001362E2"/>
    <w:rsid w:val="00136337"/>
    <w:rsid w:val="0013634E"/>
    <w:rsid w:val="001364B5"/>
    <w:rsid w:val="0013658A"/>
    <w:rsid w:val="001366AC"/>
    <w:rsid w:val="00136DA7"/>
    <w:rsid w:val="00136EE0"/>
    <w:rsid w:val="00137036"/>
    <w:rsid w:val="001373A1"/>
    <w:rsid w:val="0013771B"/>
    <w:rsid w:val="00137742"/>
    <w:rsid w:val="00137960"/>
    <w:rsid w:val="001379A2"/>
    <w:rsid w:val="00137C02"/>
    <w:rsid w:val="00137C35"/>
    <w:rsid w:val="00137C5D"/>
    <w:rsid w:val="001400FD"/>
    <w:rsid w:val="001401FB"/>
    <w:rsid w:val="001405BA"/>
    <w:rsid w:val="001407DE"/>
    <w:rsid w:val="0014098E"/>
    <w:rsid w:val="00140A5E"/>
    <w:rsid w:val="00140ADF"/>
    <w:rsid w:val="00140EE9"/>
    <w:rsid w:val="001415CD"/>
    <w:rsid w:val="00141627"/>
    <w:rsid w:val="00141961"/>
    <w:rsid w:val="00141BEB"/>
    <w:rsid w:val="00141D78"/>
    <w:rsid w:val="00141F47"/>
    <w:rsid w:val="00141F79"/>
    <w:rsid w:val="00142549"/>
    <w:rsid w:val="00142620"/>
    <w:rsid w:val="001426FA"/>
    <w:rsid w:val="001427FA"/>
    <w:rsid w:val="00142D43"/>
    <w:rsid w:val="00142D66"/>
    <w:rsid w:val="00142D8A"/>
    <w:rsid w:val="00142F2E"/>
    <w:rsid w:val="0014308A"/>
    <w:rsid w:val="00143102"/>
    <w:rsid w:val="00143160"/>
    <w:rsid w:val="0014324F"/>
    <w:rsid w:val="001432FA"/>
    <w:rsid w:val="001434A7"/>
    <w:rsid w:val="00143747"/>
    <w:rsid w:val="00143B3A"/>
    <w:rsid w:val="00143D07"/>
    <w:rsid w:val="00143FE1"/>
    <w:rsid w:val="00144123"/>
    <w:rsid w:val="001441A1"/>
    <w:rsid w:val="00144462"/>
    <w:rsid w:val="001445BF"/>
    <w:rsid w:val="00144E16"/>
    <w:rsid w:val="00144FDB"/>
    <w:rsid w:val="00145190"/>
    <w:rsid w:val="001453BC"/>
    <w:rsid w:val="00145837"/>
    <w:rsid w:val="00145EB7"/>
    <w:rsid w:val="00145F63"/>
    <w:rsid w:val="00146252"/>
    <w:rsid w:val="00146359"/>
    <w:rsid w:val="001463CD"/>
    <w:rsid w:val="001463EA"/>
    <w:rsid w:val="001467A5"/>
    <w:rsid w:val="0014681C"/>
    <w:rsid w:val="001468BD"/>
    <w:rsid w:val="00146A51"/>
    <w:rsid w:val="00146C89"/>
    <w:rsid w:val="00146EB0"/>
    <w:rsid w:val="00146FFE"/>
    <w:rsid w:val="00147285"/>
    <w:rsid w:val="001472DC"/>
    <w:rsid w:val="001478B7"/>
    <w:rsid w:val="00147ECC"/>
    <w:rsid w:val="001503AD"/>
    <w:rsid w:val="001504DD"/>
    <w:rsid w:val="0015062F"/>
    <w:rsid w:val="00150D69"/>
    <w:rsid w:val="00151619"/>
    <w:rsid w:val="00151815"/>
    <w:rsid w:val="00151C3C"/>
    <w:rsid w:val="00151F02"/>
    <w:rsid w:val="001520EA"/>
    <w:rsid w:val="0015230C"/>
    <w:rsid w:val="001525AD"/>
    <w:rsid w:val="00152670"/>
    <w:rsid w:val="00152F20"/>
    <w:rsid w:val="00153305"/>
    <w:rsid w:val="001533DC"/>
    <w:rsid w:val="0015340F"/>
    <w:rsid w:val="001535FE"/>
    <w:rsid w:val="001537D8"/>
    <w:rsid w:val="001538F6"/>
    <w:rsid w:val="00153978"/>
    <w:rsid w:val="00153D26"/>
    <w:rsid w:val="001541C7"/>
    <w:rsid w:val="00154245"/>
    <w:rsid w:val="0015425C"/>
    <w:rsid w:val="00154AD9"/>
    <w:rsid w:val="00154BCE"/>
    <w:rsid w:val="00154C16"/>
    <w:rsid w:val="00154F5F"/>
    <w:rsid w:val="00155148"/>
    <w:rsid w:val="00155500"/>
    <w:rsid w:val="00155558"/>
    <w:rsid w:val="00155BC4"/>
    <w:rsid w:val="00155E5D"/>
    <w:rsid w:val="00155E97"/>
    <w:rsid w:val="00156041"/>
    <w:rsid w:val="00156596"/>
    <w:rsid w:val="001566D1"/>
    <w:rsid w:val="00156AF5"/>
    <w:rsid w:val="00156B5D"/>
    <w:rsid w:val="00156CF7"/>
    <w:rsid w:val="00156F81"/>
    <w:rsid w:val="001574A8"/>
    <w:rsid w:val="001574E9"/>
    <w:rsid w:val="001575F9"/>
    <w:rsid w:val="001578A8"/>
    <w:rsid w:val="00157964"/>
    <w:rsid w:val="00157F9A"/>
    <w:rsid w:val="0016010C"/>
    <w:rsid w:val="001602ED"/>
    <w:rsid w:val="001602FE"/>
    <w:rsid w:val="001603E7"/>
    <w:rsid w:val="001605B8"/>
    <w:rsid w:val="00160867"/>
    <w:rsid w:val="0016099F"/>
    <w:rsid w:val="00160D8B"/>
    <w:rsid w:val="00160F6E"/>
    <w:rsid w:val="00160F95"/>
    <w:rsid w:val="00160F9C"/>
    <w:rsid w:val="00160FFF"/>
    <w:rsid w:val="001613A2"/>
    <w:rsid w:val="001619C0"/>
    <w:rsid w:val="001620B6"/>
    <w:rsid w:val="001622CE"/>
    <w:rsid w:val="00162320"/>
    <w:rsid w:val="00162514"/>
    <w:rsid w:val="001627D6"/>
    <w:rsid w:val="00162829"/>
    <w:rsid w:val="00162F29"/>
    <w:rsid w:val="00163162"/>
    <w:rsid w:val="001637D6"/>
    <w:rsid w:val="001638AF"/>
    <w:rsid w:val="00163CBA"/>
    <w:rsid w:val="00163FC8"/>
    <w:rsid w:val="00164011"/>
    <w:rsid w:val="001647CE"/>
    <w:rsid w:val="001648FF"/>
    <w:rsid w:val="00164A1F"/>
    <w:rsid w:val="00164B4C"/>
    <w:rsid w:val="00164D08"/>
    <w:rsid w:val="00164D14"/>
    <w:rsid w:val="0016507D"/>
    <w:rsid w:val="001651DF"/>
    <w:rsid w:val="00165391"/>
    <w:rsid w:val="0016547F"/>
    <w:rsid w:val="001655CC"/>
    <w:rsid w:val="0016584E"/>
    <w:rsid w:val="00165992"/>
    <w:rsid w:val="00165A10"/>
    <w:rsid w:val="00165C66"/>
    <w:rsid w:val="00166142"/>
    <w:rsid w:val="001661B6"/>
    <w:rsid w:val="001662D6"/>
    <w:rsid w:val="001666B5"/>
    <w:rsid w:val="00166C61"/>
    <w:rsid w:val="00166DBF"/>
    <w:rsid w:val="0016772D"/>
    <w:rsid w:val="00167B99"/>
    <w:rsid w:val="00167CAA"/>
    <w:rsid w:val="00167D4A"/>
    <w:rsid w:val="00170062"/>
    <w:rsid w:val="0017038B"/>
    <w:rsid w:val="001703BA"/>
    <w:rsid w:val="00170447"/>
    <w:rsid w:val="00170832"/>
    <w:rsid w:val="00170937"/>
    <w:rsid w:val="00170A5D"/>
    <w:rsid w:val="00170C14"/>
    <w:rsid w:val="00170C9B"/>
    <w:rsid w:val="00170D7F"/>
    <w:rsid w:val="00170ED9"/>
    <w:rsid w:val="00171071"/>
    <w:rsid w:val="00171176"/>
    <w:rsid w:val="0017126A"/>
    <w:rsid w:val="001713CD"/>
    <w:rsid w:val="001713D1"/>
    <w:rsid w:val="00171A85"/>
    <w:rsid w:val="00171C93"/>
    <w:rsid w:val="00171CF1"/>
    <w:rsid w:val="00172339"/>
    <w:rsid w:val="0017288F"/>
    <w:rsid w:val="00172A97"/>
    <w:rsid w:val="00172B47"/>
    <w:rsid w:val="00172C46"/>
    <w:rsid w:val="00172EFA"/>
    <w:rsid w:val="00172F38"/>
    <w:rsid w:val="0017307C"/>
    <w:rsid w:val="00173185"/>
    <w:rsid w:val="001731A4"/>
    <w:rsid w:val="001734C3"/>
    <w:rsid w:val="0017416F"/>
    <w:rsid w:val="00174241"/>
    <w:rsid w:val="00174388"/>
    <w:rsid w:val="001744FB"/>
    <w:rsid w:val="00174938"/>
    <w:rsid w:val="00174D98"/>
    <w:rsid w:val="00174FDB"/>
    <w:rsid w:val="00175071"/>
    <w:rsid w:val="001758DF"/>
    <w:rsid w:val="00175D94"/>
    <w:rsid w:val="00175DA8"/>
    <w:rsid w:val="00175E32"/>
    <w:rsid w:val="00175F5C"/>
    <w:rsid w:val="0017601C"/>
    <w:rsid w:val="001760E6"/>
    <w:rsid w:val="0017614D"/>
    <w:rsid w:val="00176200"/>
    <w:rsid w:val="001762A2"/>
    <w:rsid w:val="001764DE"/>
    <w:rsid w:val="001765D6"/>
    <w:rsid w:val="0017675F"/>
    <w:rsid w:val="001767AB"/>
    <w:rsid w:val="00176978"/>
    <w:rsid w:val="0017746F"/>
    <w:rsid w:val="0017748B"/>
    <w:rsid w:val="001776D2"/>
    <w:rsid w:val="001778B4"/>
    <w:rsid w:val="00177B12"/>
    <w:rsid w:val="00177E35"/>
    <w:rsid w:val="0018004C"/>
    <w:rsid w:val="00180103"/>
    <w:rsid w:val="001804F5"/>
    <w:rsid w:val="001805C0"/>
    <w:rsid w:val="0018062A"/>
    <w:rsid w:val="001806B2"/>
    <w:rsid w:val="00180A8E"/>
    <w:rsid w:val="00180BB5"/>
    <w:rsid w:val="00180DB0"/>
    <w:rsid w:val="0018102F"/>
    <w:rsid w:val="001817E9"/>
    <w:rsid w:val="00181B74"/>
    <w:rsid w:val="00181C3B"/>
    <w:rsid w:val="00182067"/>
    <w:rsid w:val="001821A6"/>
    <w:rsid w:val="0018236C"/>
    <w:rsid w:val="0018257F"/>
    <w:rsid w:val="0018283C"/>
    <w:rsid w:val="00182BBC"/>
    <w:rsid w:val="00182BF7"/>
    <w:rsid w:val="00182C3F"/>
    <w:rsid w:val="00182C88"/>
    <w:rsid w:val="0018321F"/>
    <w:rsid w:val="001832EA"/>
    <w:rsid w:val="0018349A"/>
    <w:rsid w:val="001834DC"/>
    <w:rsid w:val="001836CA"/>
    <w:rsid w:val="001838AB"/>
    <w:rsid w:val="00183C6E"/>
    <w:rsid w:val="00183EA0"/>
    <w:rsid w:val="001841C0"/>
    <w:rsid w:val="0018432E"/>
    <w:rsid w:val="00184429"/>
    <w:rsid w:val="00184622"/>
    <w:rsid w:val="001846B4"/>
    <w:rsid w:val="00184CC2"/>
    <w:rsid w:val="00184D1A"/>
    <w:rsid w:val="00184E88"/>
    <w:rsid w:val="001852FB"/>
    <w:rsid w:val="0018537F"/>
    <w:rsid w:val="00185632"/>
    <w:rsid w:val="001859CD"/>
    <w:rsid w:val="00185B22"/>
    <w:rsid w:val="00185C2D"/>
    <w:rsid w:val="00185EF4"/>
    <w:rsid w:val="001860BC"/>
    <w:rsid w:val="0018630D"/>
    <w:rsid w:val="0018641D"/>
    <w:rsid w:val="00186453"/>
    <w:rsid w:val="001864D6"/>
    <w:rsid w:val="00186671"/>
    <w:rsid w:val="00186801"/>
    <w:rsid w:val="001876E9"/>
    <w:rsid w:val="001876FE"/>
    <w:rsid w:val="001877D9"/>
    <w:rsid w:val="001877DE"/>
    <w:rsid w:val="00187844"/>
    <w:rsid w:val="0018789A"/>
    <w:rsid w:val="001878E4"/>
    <w:rsid w:val="00187985"/>
    <w:rsid w:val="001879B7"/>
    <w:rsid w:val="00187DE5"/>
    <w:rsid w:val="00190193"/>
    <w:rsid w:val="001904FF"/>
    <w:rsid w:val="0019073C"/>
    <w:rsid w:val="00190BE4"/>
    <w:rsid w:val="00190C98"/>
    <w:rsid w:val="00190FD4"/>
    <w:rsid w:val="00191287"/>
    <w:rsid w:val="00191380"/>
    <w:rsid w:val="00191518"/>
    <w:rsid w:val="001916BB"/>
    <w:rsid w:val="0019198E"/>
    <w:rsid w:val="0019233C"/>
    <w:rsid w:val="001923DC"/>
    <w:rsid w:val="00192442"/>
    <w:rsid w:val="00192B0C"/>
    <w:rsid w:val="00192CE0"/>
    <w:rsid w:val="001930CF"/>
    <w:rsid w:val="001931AF"/>
    <w:rsid w:val="0019326F"/>
    <w:rsid w:val="0019333D"/>
    <w:rsid w:val="0019338F"/>
    <w:rsid w:val="001933F1"/>
    <w:rsid w:val="0019347E"/>
    <w:rsid w:val="00193669"/>
    <w:rsid w:val="0019381A"/>
    <w:rsid w:val="001938DF"/>
    <w:rsid w:val="00193ECA"/>
    <w:rsid w:val="001941A7"/>
    <w:rsid w:val="0019424A"/>
    <w:rsid w:val="001943BD"/>
    <w:rsid w:val="001943F4"/>
    <w:rsid w:val="00194804"/>
    <w:rsid w:val="0019498C"/>
    <w:rsid w:val="00194E1D"/>
    <w:rsid w:val="001951B2"/>
    <w:rsid w:val="001952C2"/>
    <w:rsid w:val="001954BF"/>
    <w:rsid w:val="0019561D"/>
    <w:rsid w:val="00195A00"/>
    <w:rsid w:val="00195AFB"/>
    <w:rsid w:val="00195C11"/>
    <w:rsid w:val="00195CC2"/>
    <w:rsid w:val="0019629F"/>
    <w:rsid w:val="00196A54"/>
    <w:rsid w:val="00196A9C"/>
    <w:rsid w:val="00196C78"/>
    <w:rsid w:val="00197050"/>
    <w:rsid w:val="00197249"/>
    <w:rsid w:val="00197271"/>
    <w:rsid w:val="001974BA"/>
    <w:rsid w:val="00197507"/>
    <w:rsid w:val="00197727"/>
    <w:rsid w:val="00197776"/>
    <w:rsid w:val="0019777C"/>
    <w:rsid w:val="0019788C"/>
    <w:rsid w:val="001979FB"/>
    <w:rsid w:val="00197B40"/>
    <w:rsid w:val="00197D37"/>
    <w:rsid w:val="00197D5B"/>
    <w:rsid w:val="00197DF3"/>
    <w:rsid w:val="00197FFC"/>
    <w:rsid w:val="001A0133"/>
    <w:rsid w:val="001A0159"/>
    <w:rsid w:val="001A028E"/>
    <w:rsid w:val="001A02FE"/>
    <w:rsid w:val="001A031F"/>
    <w:rsid w:val="001A0397"/>
    <w:rsid w:val="001A07E0"/>
    <w:rsid w:val="001A0812"/>
    <w:rsid w:val="001A088B"/>
    <w:rsid w:val="001A08CD"/>
    <w:rsid w:val="001A08D8"/>
    <w:rsid w:val="001A0B03"/>
    <w:rsid w:val="001A0B30"/>
    <w:rsid w:val="001A0CF3"/>
    <w:rsid w:val="001A0F90"/>
    <w:rsid w:val="001A1037"/>
    <w:rsid w:val="001A10A2"/>
    <w:rsid w:val="001A1198"/>
    <w:rsid w:val="001A1352"/>
    <w:rsid w:val="001A1364"/>
    <w:rsid w:val="001A1543"/>
    <w:rsid w:val="001A172E"/>
    <w:rsid w:val="001A1814"/>
    <w:rsid w:val="001A18C9"/>
    <w:rsid w:val="001A1A62"/>
    <w:rsid w:val="001A1AF8"/>
    <w:rsid w:val="001A1DA8"/>
    <w:rsid w:val="001A1DBC"/>
    <w:rsid w:val="001A1DDE"/>
    <w:rsid w:val="001A1EAE"/>
    <w:rsid w:val="001A23EF"/>
    <w:rsid w:val="001A2418"/>
    <w:rsid w:val="001A2506"/>
    <w:rsid w:val="001A2656"/>
    <w:rsid w:val="001A2B55"/>
    <w:rsid w:val="001A2CF1"/>
    <w:rsid w:val="001A2D7C"/>
    <w:rsid w:val="001A3141"/>
    <w:rsid w:val="001A33B2"/>
    <w:rsid w:val="001A3888"/>
    <w:rsid w:val="001A398D"/>
    <w:rsid w:val="001A3A68"/>
    <w:rsid w:val="001A3A96"/>
    <w:rsid w:val="001A3D45"/>
    <w:rsid w:val="001A3E9E"/>
    <w:rsid w:val="001A406D"/>
    <w:rsid w:val="001A4480"/>
    <w:rsid w:val="001A4798"/>
    <w:rsid w:val="001A49B8"/>
    <w:rsid w:val="001A4CB6"/>
    <w:rsid w:val="001A4ED2"/>
    <w:rsid w:val="001A4F47"/>
    <w:rsid w:val="001A5211"/>
    <w:rsid w:val="001A5248"/>
    <w:rsid w:val="001A531C"/>
    <w:rsid w:val="001A53EF"/>
    <w:rsid w:val="001A5526"/>
    <w:rsid w:val="001A561E"/>
    <w:rsid w:val="001A5848"/>
    <w:rsid w:val="001A5CF8"/>
    <w:rsid w:val="001A5D5F"/>
    <w:rsid w:val="001A607E"/>
    <w:rsid w:val="001A6191"/>
    <w:rsid w:val="001A6210"/>
    <w:rsid w:val="001A645B"/>
    <w:rsid w:val="001A6460"/>
    <w:rsid w:val="001A6606"/>
    <w:rsid w:val="001A666A"/>
    <w:rsid w:val="001A67FF"/>
    <w:rsid w:val="001A68EC"/>
    <w:rsid w:val="001A6B68"/>
    <w:rsid w:val="001A6C03"/>
    <w:rsid w:val="001A6DF4"/>
    <w:rsid w:val="001A6EBB"/>
    <w:rsid w:val="001A6F4F"/>
    <w:rsid w:val="001A7096"/>
    <w:rsid w:val="001A768E"/>
    <w:rsid w:val="001A776F"/>
    <w:rsid w:val="001A78E2"/>
    <w:rsid w:val="001A7907"/>
    <w:rsid w:val="001A7A76"/>
    <w:rsid w:val="001A7AEF"/>
    <w:rsid w:val="001A7E9F"/>
    <w:rsid w:val="001B0014"/>
    <w:rsid w:val="001B03DF"/>
    <w:rsid w:val="001B0658"/>
    <w:rsid w:val="001B07F3"/>
    <w:rsid w:val="001B089D"/>
    <w:rsid w:val="001B0B4D"/>
    <w:rsid w:val="001B0B5F"/>
    <w:rsid w:val="001B0CD3"/>
    <w:rsid w:val="001B0EF4"/>
    <w:rsid w:val="001B0FB5"/>
    <w:rsid w:val="001B1021"/>
    <w:rsid w:val="001B1190"/>
    <w:rsid w:val="001B1385"/>
    <w:rsid w:val="001B15DC"/>
    <w:rsid w:val="001B1854"/>
    <w:rsid w:val="001B1A75"/>
    <w:rsid w:val="001B1B50"/>
    <w:rsid w:val="001B1B8D"/>
    <w:rsid w:val="001B1BEF"/>
    <w:rsid w:val="001B1C7A"/>
    <w:rsid w:val="001B1D03"/>
    <w:rsid w:val="001B1F11"/>
    <w:rsid w:val="001B200E"/>
    <w:rsid w:val="001B20BB"/>
    <w:rsid w:val="001B222B"/>
    <w:rsid w:val="001B2389"/>
    <w:rsid w:val="001B23C7"/>
    <w:rsid w:val="001B280D"/>
    <w:rsid w:val="001B281D"/>
    <w:rsid w:val="001B2A6F"/>
    <w:rsid w:val="001B2A8D"/>
    <w:rsid w:val="001B2AC7"/>
    <w:rsid w:val="001B2C64"/>
    <w:rsid w:val="001B2E45"/>
    <w:rsid w:val="001B2E97"/>
    <w:rsid w:val="001B312E"/>
    <w:rsid w:val="001B35C7"/>
    <w:rsid w:val="001B3724"/>
    <w:rsid w:val="001B3900"/>
    <w:rsid w:val="001B397F"/>
    <w:rsid w:val="001B3AF6"/>
    <w:rsid w:val="001B3D84"/>
    <w:rsid w:val="001B44C6"/>
    <w:rsid w:val="001B46D2"/>
    <w:rsid w:val="001B4A0E"/>
    <w:rsid w:val="001B4EF1"/>
    <w:rsid w:val="001B509C"/>
    <w:rsid w:val="001B59DF"/>
    <w:rsid w:val="001B5AF0"/>
    <w:rsid w:val="001B5CCE"/>
    <w:rsid w:val="001B5EAD"/>
    <w:rsid w:val="001B5F5D"/>
    <w:rsid w:val="001B5FBF"/>
    <w:rsid w:val="001B5FD0"/>
    <w:rsid w:val="001B603B"/>
    <w:rsid w:val="001B66BC"/>
    <w:rsid w:val="001B687C"/>
    <w:rsid w:val="001B6BED"/>
    <w:rsid w:val="001B6BF5"/>
    <w:rsid w:val="001B704D"/>
    <w:rsid w:val="001B7530"/>
    <w:rsid w:val="001B780F"/>
    <w:rsid w:val="001B79A8"/>
    <w:rsid w:val="001B7A63"/>
    <w:rsid w:val="001B7B33"/>
    <w:rsid w:val="001B7E6C"/>
    <w:rsid w:val="001B7EB6"/>
    <w:rsid w:val="001B7F5C"/>
    <w:rsid w:val="001B7FC5"/>
    <w:rsid w:val="001B7FD9"/>
    <w:rsid w:val="001C0395"/>
    <w:rsid w:val="001C066D"/>
    <w:rsid w:val="001C0893"/>
    <w:rsid w:val="001C0A96"/>
    <w:rsid w:val="001C0C1C"/>
    <w:rsid w:val="001C0CDF"/>
    <w:rsid w:val="001C0DE5"/>
    <w:rsid w:val="001C10A3"/>
    <w:rsid w:val="001C15FA"/>
    <w:rsid w:val="001C1A3E"/>
    <w:rsid w:val="001C1A62"/>
    <w:rsid w:val="001C1AF4"/>
    <w:rsid w:val="001C1D33"/>
    <w:rsid w:val="001C1FD7"/>
    <w:rsid w:val="001C249F"/>
    <w:rsid w:val="001C26AE"/>
    <w:rsid w:val="001C331E"/>
    <w:rsid w:val="001C339A"/>
    <w:rsid w:val="001C33DB"/>
    <w:rsid w:val="001C3712"/>
    <w:rsid w:val="001C3A28"/>
    <w:rsid w:val="001C3B55"/>
    <w:rsid w:val="001C3B69"/>
    <w:rsid w:val="001C3DD8"/>
    <w:rsid w:val="001C3DE5"/>
    <w:rsid w:val="001C3E26"/>
    <w:rsid w:val="001C3E6C"/>
    <w:rsid w:val="001C3F30"/>
    <w:rsid w:val="001C412A"/>
    <w:rsid w:val="001C418E"/>
    <w:rsid w:val="001C4399"/>
    <w:rsid w:val="001C47B5"/>
    <w:rsid w:val="001C4876"/>
    <w:rsid w:val="001C48C8"/>
    <w:rsid w:val="001C4BF7"/>
    <w:rsid w:val="001C4DB2"/>
    <w:rsid w:val="001C4E9D"/>
    <w:rsid w:val="001C50C4"/>
    <w:rsid w:val="001C5190"/>
    <w:rsid w:val="001C54B3"/>
    <w:rsid w:val="001C54EC"/>
    <w:rsid w:val="001C5510"/>
    <w:rsid w:val="001C5549"/>
    <w:rsid w:val="001C5687"/>
    <w:rsid w:val="001C5832"/>
    <w:rsid w:val="001C5B53"/>
    <w:rsid w:val="001C6626"/>
    <w:rsid w:val="001C6DD8"/>
    <w:rsid w:val="001C6DE5"/>
    <w:rsid w:val="001C6EE6"/>
    <w:rsid w:val="001C6F68"/>
    <w:rsid w:val="001C71A5"/>
    <w:rsid w:val="001C74E4"/>
    <w:rsid w:val="001C774C"/>
    <w:rsid w:val="001C7859"/>
    <w:rsid w:val="001C7C6A"/>
    <w:rsid w:val="001C7C84"/>
    <w:rsid w:val="001C7C93"/>
    <w:rsid w:val="001D000C"/>
    <w:rsid w:val="001D0055"/>
    <w:rsid w:val="001D01B3"/>
    <w:rsid w:val="001D030D"/>
    <w:rsid w:val="001D041E"/>
    <w:rsid w:val="001D0532"/>
    <w:rsid w:val="001D0600"/>
    <w:rsid w:val="001D09CA"/>
    <w:rsid w:val="001D0B3B"/>
    <w:rsid w:val="001D0C17"/>
    <w:rsid w:val="001D0D04"/>
    <w:rsid w:val="001D11B9"/>
    <w:rsid w:val="001D12AA"/>
    <w:rsid w:val="001D13A3"/>
    <w:rsid w:val="001D17BF"/>
    <w:rsid w:val="001D1F03"/>
    <w:rsid w:val="001D223E"/>
    <w:rsid w:val="001D2401"/>
    <w:rsid w:val="001D24D1"/>
    <w:rsid w:val="001D27D6"/>
    <w:rsid w:val="001D29F8"/>
    <w:rsid w:val="001D2B13"/>
    <w:rsid w:val="001D2B46"/>
    <w:rsid w:val="001D2B68"/>
    <w:rsid w:val="001D2CEB"/>
    <w:rsid w:val="001D3195"/>
    <w:rsid w:val="001D3379"/>
    <w:rsid w:val="001D36FD"/>
    <w:rsid w:val="001D377E"/>
    <w:rsid w:val="001D3B09"/>
    <w:rsid w:val="001D4365"/>
    <w:rsid w:val="001D4411"/>
    <w:rsid w:val="001D46BF"/>
    <w:rsid w:val="001D498A"/>
    <w:rsid w:val="001D4BA9"/>
    <w:rsid w:val="001D4C46"/>
    <w:rsid w:val="001D53B6"/>
    <w:rsid w:val="001D5470"/>
    <w:rsid w:val="001D556C"/>
    <w:rsid w:val="001D559F"/>
    <w:rsid w:val="001D55F1"/>
    <w:rsid w:val="001D5715"/>
    <w:rsid w:val="001D5809"/>
    <w:rsid w:val="001D589B"/>
    <w:rsid w:val="001D5CBF"/>
    <w:rsid w:val="001D5CC7"/>
    <w:rsid w:val="001D5DDB"/>
    <w:rsid w:val="001D5DE7"/>
    <w:rsid w:val="001D62E1"/>
    <w:rsid w:val="001D6768"/>
    <w:rsid w:val="001D69A6"/>
    <w:rsid w:val="001D6A7B"/>
    <w:rsid w:val="001D6E03"/>
    <w:rsid w:val="001D6E80"/>
    <w:rsid w:val="001D6F4D"/>
    <w:rsid w:val="001D71BA"/>
    <w:rsid w:val="001D73CB"/>
    <w:rsid w:val="001D7462"/>
    <w:rsid w:val="001D76C3"/>
    <w:rsid w:val="001D78D9"/>
    <w:rsid w:val="001D7B2C"/>
    <w:rsid w:val="001D7C0D"/>
    <w:rsid w:val="001D7DC5"/>
    <w:rsid w:val="001D7E68"/>
    <w:rsid w:val="001D7EE8"/>
    <w:rsid w:val="001D7F22"/>
    <w:rsid w:val="001E0130"/>
    <w:rsid w:val="001E05BE"/>
    <w:rsid w:val="001E08E2"/>
    <w:rsid w:val="001E0CA3"/>
    <w:rsid w:val="001E0FE4"/>
    <w:rsid w:val="001E12AB"/>
    <w:rsid w:val="001E1428"/>
    <w:rsid w:val="001E1436"/>
    <w:rsid w:val="001E1659"/>
    <w:rsid w:val="001E174C"/>
    <w:rsid w:val="001E183F"/>
    <w:rsid w:val="001E19D8"/>
    <w:rsid w:val="001E1BF3"/>
    <w:rsid w:val="001E1DC7"/>
    <w:rsid w:val="001E1F59"/>
    <w:rsid w:val="001E1F69"/>
    <w:rsid w:val="001E2132"/>
    <w:rsid w:val="001E2370"/>
    <w:rsid w:val="001E26CE"/>
    <w:rsid w:val="001E2998"/>
    <w:rsid w:val="001E2A9B"/>
    <w:rsid w:val="001E2B28"/>
    <w:rsid w:val="001E3126"/>
    <w:rsid w:val="001E31A1"/>
    <w:rsid w:val="001E33E0"/>
    <w:rsid w:val="001E3584"/>
    <w:rsid w:val="001E35F0"/>
    <w:rsid w:val="001E36A6"/>
    <w:rsid w:val="001E36E0"/>
    <w:rsid w:val="001E387A"/>
    <w:rsid w:val="001E3A77"/>
    <w:rsid w:val="001E3A7A"/>
    <w:rsid w:val="001E3CD1"/>
    <w:rsid w:val="001E3F9E"/>
    <w:rsid w:val="001E417D"/>
    <w:rsid w:val="001E4335"/>
    <w:rsid w:val="001E4365"/>
    <w:rsid w:val="001E4BE8"/>
    <w:rsid w:val="001E4DF4"/>
    <w:rsid w:val="001E516C"/>
    <w:rsid w:val="001E5746"/>
    <w:rsid w:val="001E5D5E"/>
    <w:rsid w:val="001E5DB2"/>
    <w:rsid w:val="001E5FE9"/>
    <w:rsid w:val="001E6019"/>
    <w:rsid w:val="001E60EA"/>
    <w:rsid w:val="001E6287"/>
    <w:rsid w:val="001E6943"/>
    <w:rsid w:val="001E6B3B"/>
    <w:rsid w:val="001E6BA1"/>
    <w:rsid w:val="001E6E44"/>
    <w:rsid w:val="001E7646"/>
    <w:rsid w:val="001E78E3"/>
    <w:rsid w:val="001E792C"/>
    <w:rsid w:val="001E7C1A"/>
    <w:rsid w:val="001E7D26"/>
    <w:rsid w:val="001E7E31"/>
    <w:rsid w:val="001E7F3F"/>
    <w:rsid w:val="001E7FDC"/>
    <w:rsid w:val="001F000B"/>
    <w:rsid w:val="001F02B7"/>
    <w:rsid w:val="001F0792"/>
    <w:rsid w:val="001F0AC2"/>
    <w:rsid w:val="001F0C7E"/>
    <w:rsid w:val="001F0E5E"/>
    <w:rsid w:val="001F11C9"/>
    <w:rsid w:val="001F1230"/>
    <w:rsid w:val="001F1957"/>
    <w:rsid w:val="001F1E0F"/>
    <w:rsid w:val="001F232C"/>
    <w:rsid w:val="001F28AC"/>
    <w:rsid w:val="001F2B92"/>
    <w:rsid w:val="001F2CCA"/>
    <w:rsid w:val="001F2D96"/>
    <w:rsid w:val="001F2E2C"/>
    <w:rsid w:val="001F2FFE"/>
    <w:rsid w:val="001F312D"/>
    <w:rsid w:val="001F332A"/>
    <w:rsid w:val="001F3507"/>
    <w:rsid w:val="001F3797"/>
    <w:rsid w:val="001F3BBD"/>
    <w:rsid w:val="001F40C7"/>
    <w:rsid w:val="001F4639"/>
    <w:rsid w:val="001F4AB1"/>
    <w:rsid w:val="001F4D7C"/>
    <w:rsid w:val="001F4F36"/>
    <w:rsid w:val="001F5011"/>
    <w:rsid w:val="001F50BC"/>
    <w:rsid w:val="001F525D"/>
    <w:rsid w:val="001F57E5"/>
    <w:rsid w:val="001F59B4"/>
    <w:rsid w:val="001F5ADB"/>
    <w:rsid w:val="001F5C59"/>
    <w:rsid w:val="001F6073"/>
    <w:rsid w:val="001F60B8"/>
    <w:rsid w:val="001F63BD"/>
    <w:rsid w:val="001F63CF"/>
    <w:rsid w:val="001F6549"/>
    <w:rsid w:val="001F664B"/>
    <w:rsid w:val="001F66D4"/>
    <w:rsid w:val="001F6828"/>
    <w:rsid w:val="001F6937"/>
    <w:rsid w:val="001F6980"/>
    <w:rsid w:val="001F69F3"/>
    <w:rsid w:val="001F6BA1"/>
    <w:rsid w:val="001F6D3A"/>
    <w:rsid w:val="001F7062"/>
    <w:rsid w:val="001F7973"/>
    <w:rsid w:val="001F7B24"/>
    <w:rsid w:val="001F7D8D"/>
    <w:rsid w:val="00200013"/>
    <w:rsid w:val="002006E3"/>
    <w:rsid w:val="002007F0"/>
    <w:rsid w:val="00200FD8"/>
    <w:rsid w:val="00201440"/>
    <w:rsid w:val="00201B44"/>
    <w:rsid w:val="00201FA5"/>
    <w:rsid w:val="002020D0"/>
    <w:rsid w:val="00202266"/>
    <w:rsid w:val="0020236D"/>
    <w:rsid w:val="002025B2"/>
    <w:rsid w:val="00202EE7"/>
    <w:rsid w:val="00202FCF"/>
    <w:rsid w:val="00203BD5"/>
    <w:rsid w:val="00203C3A"/>
    <w:rsid w:val="00203D21"/>
    <w:rsid w:val="00203DD2"/>
    <w:rsid w:val="00204030"/>
    <w:rsid w:val="0020414C"/>
    <w:rsid w:val="00204189"/>
    <w:rsid w:val="002043C8"/>
    <w:rsid w:val="00204435"/>
    <w:rsid w:val="00204516"/>
    <w:rsid w:val="00204953"/>
    <w:rsid w:val="00204CCB"/>
    <w:rsid w:val="00204EFC"/>
    <w:rsid w:val="00205637"/>
    <w:rsid w:val="0020565C"/>
    <w:rsid w:val="00205755"/>
    <w:rsid w:val="00205775"/>
    <w:rsid w:val="0020585C"/>
    <w:rsid w:val="00205878"/>
    <w:rsid w:val="00205C7B"/>
    <w:rsid w:val="00205EC8"/>
    <w:rsid w:val="002061CC"/>
    <w:rsid w:val="002063E1"/>
    <w:rsid w:val="002065A8"/>
    <w:rsid w:val="002068CF"/>
    <w:rsid w:val="00206AB0"/>
    <w:rsid w:val="00206CEE"/>
    <w:rsid w:val="0020734E"/>
    <w:rsid w:val="0020744B"/>
    <w:rsid w:val="00207609"/>
    <w:rsid w:val="002077ED"/>
    <w:rsid w:val="00207885"/>
    <w:rsid w:val="00207B55"/>
    <w:rsid w:val="00207C98"/>
    <w:rsid w:val="0021006D"/>
    <w:rsid w:val="00210408"/>
    <w:rsid w:val="00210501"/>
    <w:rsid w:val="00210742"/>
    <w:rsid w:val="002107C6"/>
    <w:rsid w:val="00210831"/>
    <w:rsid w:val="00210896"/>
    <w:rsid w:val="00210B10"/>
    <w:rsid w:val="00211854"/>
    <w:rsid w:val="00211877"/>
    <w:rsid w:val="00211BCD"/>
    <w:rsid w:val="00211E09"/>
    <w:rsid w:val="00211FE0"/>
    <w:rsid w:val="00212187"/>
    <w:rsid w:val="002122BF"/>
    <w:rsid w:val="00212581"/>
    <w:rsid w:val="002125F3"/>
    <w:rsid w:val="002125F8"/>
    <w:rsid w:val="002129A1"/>
    <w:rsid w:val="00212A41"/>
    <w:rsid w:val="00212EC9"/>
    <w:rsid w:val="00213610"/>
    <w:rsid w:val="002136CB"/>
    <w:rsid w:val="00213B1F"/>
    <w:rsid w:val="00213C26"/>
    <w:rsid w:val="00214062"/>
    <w:rsid w:val="0021488E"/>
    <w:rsid w:val="00214AF2"/>
    <w:rsid w:val="00214C5F"/>
    <w:rsid w:val="00214F4F"/>
    <w:rsid w:val="00214FC8"/>
    <w:rsid w:val="00215155"/>
    <w:rsid w:val="00215190"/>
    <w:rsid w:val="0021528C"/>
    <w:rsid w:val="002153DA"/>
    <w:rsid w:val="00215678"/>
    <w:rsid w:val="00215962"/>
    <w:rsid w:val="00215E9D"/>
    <w:rsid w:val="002161F8"/>
    <w:rsid w:val="002162BE"/>
    <w:rsid w:val="00216434"/>
    <w:rsid w:val="0021657E"/>
    <w:rsid w:val="0021665A"/>
    <w:rsid w:val="00216892"/>
    <w:rsid w:val="00216ABF"/>
    <w:rsid w:val="00216BA9"/>
    <w:rsid w:val="00216CDE"/>
    <w:rsid w:val="00216E52"/>
    <w:rsid w:val="002170EA"/>
    <w:rsid w:val="00217266"/>
    <w:rsid w:val="002175B9"/>
    <w:rsid w:val="00217D0C"/>
    <w:rsid w:val="00217D3A"/>
    <w:rsid w:val="00217E3E"/>
    <w:rsid w:val="0022026D"/>
    <w:rsid w:val="00220706"/>
    <w:rsid w:val="002209F0"/>
    <w:rsid w:val="00220A2F"/>
    <w:rsid w:val="00220AE9"/>
    <w:rsid w:val="00220D8A"/>
    <w:rsid w:val="00220DCB"/>
    <w:rsid w:val="00220F44"/>
    <w:rsid w:val="0022125F"/>
    <w:rsid w:val="00221285"/>
    <w:rsid w:val="002216D6"/>
    <w:rsid w:val="002218A1"/>
    <w:rsid w:val="00222101"/>
    <w:rsid w:val="0022237A"/>
    <w:rsid w:val="002223DC"/>
    <w:rsid w:val="00222606"/>
    <w:rsid w:val="00222607"/>
    <w:rsid w:val="002227BD"/>
    <w:rsid w:val="002228C0"/>
    <w:rsid w:val="002228DE"/>
    <w:rsid w:val="00222968"/>
    <w:rsid w:val="00222F33"/>
    <w:rsid w:val="00223448"/>
    <w:rsid w:val="00223645"/>
    <w:rsid w:val="00223A72"/>
    <w:rsid w:val="00223CA0"/>
    <w:rsid w:val="00223F2F"/>
    <w:rsid w:val="00224074"/>
    <w:rsid w:val="002240AC"/>
    <w:rsid w:val="00224324"/>
    <w:rsid w:val="0022443A"/>
    <w:rsid w:val="00224DBE"/>
    <w:rsid w:val="00224E0F"/>
    <w:rsid w:val="00224F14"/>
    <w:rsid w:val="00224F95"/>
    <w:rsid w:val="002251C5"/>
    <w:rsid w:val="00225248"/>
    <w:rsid w:val="00225775"/>
    <w:rsid w:val="00225CF3"/>
    <w:rsid w:val="00225E1B"/>
    <w:rsid w:val="00226144"/>
    <w:rsid w:val="002262CC"/>
    <w:rsid w:val="00226355"/>
    <w:rsid w:val="00226358"/>
    <w:rsid w:val="00226750"/>
    <w:rsid w:val="0022688E"/>
    <w:rsid w:val="00226A66"/>
    <w:rsid w:val="00226B66"/>
    <w:rsid w:val="00226B6F"/>
    <w:rsid w:val="00226DA0"/>
    <w:rsid w:val="002270C6"/>
    <w:rsid w:val="0022723F"/>
    <w:rsid w:val="00227962"/>
    <w:rsid w:val="00227A79"/>
    <w:rsid w:val="00227C0F"/>
    <w:rsid w:val="00227EA7"/>
    <w:rsid w:val="0023036C"/>
    <w:rsid w:val="0023045C"/>
    <w:rsid w:val="00230680"/>
    <w:rsid w:val="00230797"/>
    <w:rsid w:val="002307BD"/>
    <w:rsid w:val="00230941"/>
    <w:rsid w:val="00230A9D"/>
    <w:rsid w:val="00230B30"/>
    <w:rsid w:val="00230C9E"/>
    <w:rsid w:val="00230DA0"/>
    <w:rsid w:val="00230DAD"/>
    <w:rsid w:val="00230E40"/>
    <w:rsid w:val="00231440"/>
    <w:rsid w:val="002314EC"/>
    <w:rsid w:val="00231BE2"/>
    <w:rsid w:val="00231D40"/>
    <w:rsid w:val="0023212C"/>
    <w:rsid w:val="002322CA"/>
    <w:rsid w:val="0023230B"/>
    <w:rsid w:val="0023268E"/>
    <w:rsid w:val="00232826"/>
    <w:rsid w:val="002329EF"/>
    <w:rsid w:val="00232A70"/>
    <w:rsid w:val="00232ABD"/>
    <w:rsid w:val="00232ADC"/>
    <w:rsid w:val="00232B29"/>
    <w:rsid w:val="00232CB0"/>
    <w:rsid w:val="00232DAF"/>
    <w:rsid w:val="0023306A"/>
    <w:rsid w:val="002330C9"/>
    <w:rsid w:val="002332D3"/>
    <w:rsid w:val="00233396"/>
    <w:rsid w:val="002334CC"/>
    <w:rsid w:val="00233508"/>
    <w:rsid w:val="00233567"/>
    <w:rsid w:val="00233704"/>
    <w:rsid w:val="002339E7"/>
    <w:rsid w:val="00233A1F"/>
    <w:rsid w:val="00233A69"/>
    <w:rsid w:val="00233E6F"/>
    <w:rsid w:val="00234131"/>
    <w:rsid w:val="002342B0"/>
    <w:rsid w:val="0023447C"/>
    <w:rsid w:val="002345AF"/>
    <w:rsid w:val="002346BC"/>
    <w:rsid w:val="0023472F"/>
    <w:rsid w:val="0023490B"/>
    <w:rsid w:val="00234D19"/>
    <w:rsid w:val="002350C0"/>
    <w:rsid w:val="002353CA"/>
    <w:rsid w:val="00235451"/>
    <w:rsid w:val="002356EF"/>
    <w:rsid w:val="00235B9C"/>
    <w:rsid w:val="002364F2"/>
    <w:rsid w:val="00236575"/>
    <w:rsid w:val="0023692D"/>
    <w:rsid w:val="00236948"/>
    <w:rsid w:val="00236C46"/>
    <w:rsid w:val="00236E4C"/>
    <w:rsid w:val="0023715F"/>
    <w:rsid w:val="002371B9"/>
    <w:rsid w:val="002372EA"/>
    <w:rsid w:val="002372F9"/>
    <w:rsid w:val="0023730F"/>
    <w:rsid w:val="00237475"/>
    <w:rsid w:val="00237B0A"/>
    <w:rsid w:val="00237B37"/>
    <w:rsid w:val="0024051A"/>
    <w:rsid w:val="00240602"/>
    <w:rsid w:val="00240625"/>
    <w:rsid w:val="00240837"/>
    <w:rsid w:val="0024090D"/>
    <w:rsid w:val="002409A1"/>
    <w:rsid w:val="00240EA5"/>
    <w:rsid w:val="002415BD"/>
    <w:rsid w:val="00241853"/>
    <w:rsid w:val="00241867"/>
    <w:rsid w:val="00241B43"/>
    <w:rsid w:val="00242126"/>
    <w:rsid w:val="00242403"/>
    <w:rsid w:val="00242682"/>
    <w:rsid w:val="00242B5F"/>
    <w:rsid w:val="00242F8A"/>
    <w:rsid w:val="00243000"/>
    <w:rsid w:val="00243490"/>
    <w:rsid w:val="00243578"/>
    <w:rsid w:val="002436A9"/>
    <w:rsid w:val="00243A22"/>
    <w:rsid w:val="00243CC1"/>
    <w:rsid w:val="00243DE1"/>
    <w:rsid w:val="00244245"/>
    <w:rsid w:val="00244473"/>
    <w:rsid w:val="00244592"/>
    <w:rsid w:val="00244907"/>
    <w:rsid w:val="00244966"/>
    <w:rsid w:val="00244DA2"/>
    <w:rsid w:val="00244E29"/>
    <w:rsid w:val="00245097"/>
    <w:rsid w:val="0024519B"/>
    <w:rsid w:val="002451BA"/>
    <w:rsid w:val="0024520C"/>
    <w:rsid w:val="002453A2"/>
    <w:rsid w:val="00245548"/>
    <w:rsid w:val="0024576E"/>
    <w:rsid w:val="00245802"/>
    <w:rsid w:val="002458A5"/>
    <w:rsid w:val="00245C39"/>
    <w:rsid w:val="00245D50"/>
    <w:rsid w:val="00245E3D"/>
    <w:rsid w:val="00245FAE"/>
    <w:rsid w:val="00245FF4"/>
    <w:rsid w:val="00246931"/>
    <w:rsid w:val="00246B8D"/>
    <w:rsid w:val="00246BA2"/>
    <w:rsid w:val="00246BC3"/>
    <w:rsid w:val="002471E6"/>
    <w:rsid w:val="002471F8"/>
    <w:rsid w:val="00247349"/>
    <w:rsid w:val="002473A8"/>
    <w:rsid w:val="002474BC"/>
    <w:rsid w:val="002477C5"/>
    <w:rsid w:val="00247859"/>
    <w:rsid w:val="00247AEF"/>
    <w:rsid w:val="00247B67"/>
    <w:rsid w:val="00247FC7"/>
    <w:rsid w:val="002500D2"/>
    <w:rsid w:val="00250146"/>
    <w:rsid w:val="00250200"/>
    <w:rsid w:val="0025032F"/>
    <w:rsid w:val="002505A9"/>
    <w:rsid w:val="002506EC"/>
    <w:rsid w:val="00250757"/>
    <w:rsid w:val="00250938"/>
    <w:rsid w:val="00250BA0"/>
    <w:rsid w:val="00250CEA"/>
    <w:rsid w:val="00250DD8"/>
    <w:rsid w:val="00250F1B"/>
    <w:rsid w:val="00250FD6"/>
    <w:rsid w:val="0025119C"/>
    <w:rsid w:val="002511BF"/>
    <w:rsid w:val="0025157A"/>
    <w:rsid w:val="0025161F"/>
    <w:rsid w:val="00251D68"/>
    <w:rsid w:val="00252024"/>
    <w:rsid w:val="002520AA"/>
    <w:rsid w:val="002524F6"/>
    <w:rsid w:val="0025254F"/>
    <w:rsid w:val="002526E0"/>
    <w:rsid w:val="00252E83"/>
    <w:rsid w:val="00253128"/>
    <w:rsid w:val="00253193"/>
    <w:rsid w:val="002535F1"/>
    <w:rsid w:val="002539BE"/>
    <w:rsid w:val="00253A6F"/>
    <w:rsid w:val="00253E89"/>
    <w:rsid w:val="00253EFA"/>
    <w:rsid w:val="00253FE9"/>
    <w:rsid w:val="002540C0"/>
    <w:rsid w:val="0025436B"/>
    <w:rsid w:val="002545D9"/>
    <w:rsid w:val="002546A1"/>
    <w:rsid w:val="00254752"/>
    <w:rsid w:val="00254ABF"/>
    <w:rsid w:val="00254F6D"/>
    <w:rsid w:val="0025513E"/>
    <w:rsid w:val="0025528A"/>
    <w:rsid w:val="002555BD"/>
    <w:rsid w:val="002556A2"/>
    <w:rsid w:val="002557EE"/>
    <w:rsid w:val="0025587F"/>
    <w:rsid w:val="00255BEB"/>
    <w:rsid w:val="00255CDB"/>
    <w:rsid w:val="00255CF1"/>
    <w:rsid w:val="00256078"/>
    <w:rsid w:val="002561A3"/>
    <w:rsid w:val="00256590"/>
    <w:rsid w:val="002567AF"/>
    <w:rsid w:val="00256AA6"/>
    <w:rsid w:val="00256B7C"/>
    <w:rsid w:val="00256C4D"/>
    <w:rsid w:val="00257137"/>
    <w:rsid w:val="00257228"/>
    <w:rsid w:val="00257BF5"/>
    <w:rsid w:val="00257D26"/>
    <w:rsid w:val="00257D6A"/>
    <w:rsid w:val="002602C8"/>
    <w:rsid w:val="00260508"/>
    <w:rsid w:val="00260692"/>
    <w:rsid w:val="002606D1"/>
    <w:rsid w:val="002607FA"/>
    <w:rsid w:val="00260BB2"/>
    <w:rsid w:val="002612E6"/>
    <w:rsid w:val="00261374"/>
    <w:rsid w:val="00261576"/>
    <w:rsid w:val="002617C3"/>
    <w:rsid w:val="002617D8"/>
    <w:rsid w:val="00261863"/>
    <w:rsid w:val="00261966"/>
    <w:rsid w:val="00261B2E"/>
    <w:rsid w:val="00261C9E"/>
    <w:rsid w:val="00261DFD"/>
    <w:rsid w:val="00261E7B"/>
    <w:rsid w:val="00261ECA"/>
    <w:rsid w:val="00262421"/>
    <w:rsid w:val="00262698"/>
    <w:rsid w:val="002629CB"/>
    <w:rsid w:val="00262C5E"/>
    <w:rsid w:val="00262D10"/>
    <w:rsid w:val="00262FE3"/>
    <w:rsid w:val="00263020"/>
    <w:rsid w:val="002631AD"/>
    <w:rsid w:val="002632BA"/>
    <w:rsid w:val="0026353B"/>
    <w:rsid w:val="002635C8"/>
    <w:rsid w:val="00263836"/>
    <w:rsid w:val="00263877"/>
    <w:rsid w:val="00263922"/>
    <w:rsid w:val="00263951"/>
    <w:rsid w:val="00263CEC"/>
    <w:rsid w:val="00263D25"/>
    <w:rsid w:val="00263EE7"/>
    <w:rsid w:val="002640C0"/>
    <w:rsid w:val="002641EC"/>
    <w:rsid w:val="00264350"/>
    <w:rsid w:val="002643C4"/>
    <w:rsid w:val="00264613"/>
    <w:rsid w:val="00264664"/>
    <w:rsid w:val="0026473E"/>
    <w:rsid w:val="00264817"/>
    <w:rsid w:val="002649DC"/>
    <w:rsid w:val="00264A43"/>
    <w:rsid w:val="00264AAF"/>
    <w:rsid w:val="00264BC9"/>
    <w:rsid w:val="00264E58"/>
    <w:rsid w:val="002650A5"/>
    <w:rsid w:val="0026573B"/>
    <w:rsid w:val="0026593A"/>
    <w:rsid w:val="002659F2"/>
    <w:rsid w:val="00265B92"/>
    <w:rsid w:val="00265C17"/>
    <w:rsid w:val="00265C78"/>
    <w:rsid w:val="00265E0A"/>
    <w:rsid w:val="00265E73"/>
    <w:rsid w:val="00265F3A"/>
    <w:rsid w:val="00265F89"/>
    <w:rsid w:val="002661B1"/>
    <w:rsid w:val="002662F0"/>
    <w:rsid w:val="00266452"/>
    <w:rsid w:val="002664EA"/>
    <w:rsid w:val="0026655F"/>
    <w:rsid w:val="0026667B"/>
    <w:rsid w:val="00266715"/>
    <w:rsid w:val="00266850"/>
    <w:rsid w:val="00266967"/>
    <w:rsid w:val="0026698E"/>
    <w:rsid w:val="00266A13"/>
    <w:rsid w:val="00266BD1"/>
    <w:rsid w:val="00266C43"/>
    <w:rsid w:val="00266E50"/>
    <w:rsid w:val="00266EEF"/>
    <w:rsid w:val="0026711A"/>
    <w:rsid w:val="00267429"/>
    <w:rsid w:val="00267581"/>
    <w:rsid w:val="002675CB"/>
    <w:rsid w:val="00267808"/>
    <w:rsid w:val="00267C8B"/>
    <w:rsid w:val="00270079"/>
    <w:rsid w:val="00270828"/>
    <w:rsid w:val="0027083F"/>
    <w:rsid w:val="00270EB7"/>
    <w:rsid w:val="002710C8"/>
    <w:rsid w:val="00271146"/>
    <w:rsid w:val="0027114D"/>
    <w:rsid w:val="002711DC"/>
    <w:rsid w:val="0027148A"/>
    <w:rsid w:val="0027150B"/>
    <w:rsid w:val="0027181E"/>
    <w:rsid w:val="0027184C"/>
    <w:rsid w:val="00271B26"/>
    <w:rsid w:val="00271BAE"/>
    <w:rsid w:val="00271FA1"/>
    <w:rsid w:val="00272067"/>
    <w:rsid w:val="0027217A"/>
    <w:rsid w:val="002724C3"/>
    <w:rsid w:val="00272815"/>
    <w:rsid w:val="00272BAD"/>
    <w:rsid w:val="00272E92"/>
    <w:rsid w:val="00273149"/>
    <w:rsid w:val="002736CC"/>
    <w:rsid w:val="002739A7"/>
    <w:rsid w:val="00273A1F"/>
    <w:rsid w:val="00273A29"/>
    <w:rsid w:val="00273B28"/>
    <w:rsid w:val="00273B5D"/>
    <w:rsid w:val="00273BF3"/>
    <w:rsid w:val="002741DC"/>
    <w:rsid w:val="00274327"/>
    <w:rsid w:val="002743ED"/>
    <w:rsid w:val="0027476D"/>
    <w:rsid w:val="002749E0"/>
    <w:rsid w:val="00274A2A"/>
    <w:rsid w:val="00274E10"/>
    <w:rsid w:val="0027540F"/>
    <w:rsid w:val="0027573B"/>
    <w:rsid w:val="00275B3A"/>
    <w:rsid w:val="00275B46"/>
    <w:rsid w:val="00275BC5"/>
    <w:rsid w:val="00275D40"/>
    <w:rsid w:val="00275EE9"/>
    <w:rsid w:val="00275F3B"/>
    <w:rsid w:val="0027608E"/>
    <w:rsid w:val="002761FC"/>
    <w:rsid w:val="0027657D"/>
    <w:rsid w:val="002765B4"/>
    <w:rsid w:val="0027674F"/>
    <w:rsid w:val="002767FD"/>
    <w:rsid w:val="002768FB"/>
    <w:rsid w:val="00276A36"/>
    <w:rsid w:val="00276CC9"/>
    <w:rsid w:val="00277221"/>
    <w:rsid w:val="0027724A"/>
    <w:rsid w:val="002773E3"/>
    <w:rsid w:val="0027740A"/>
    <w:rsid w:val="002774DF"/>
    <w:rsid w:val="0027751C"/>
    <w:rsid w:val="00277DFD"/>
    <w:rsid w:val="0028010F"/>
    <w:rsid w:val="00280303"/>
    <w:rsid w:val="00280430"/>
    <w:rsid w:val="002809D0"/>
    <w:rsid w:val="00280BFF"/>
    <w:rsid w:val="00280C6E"/>
    <w:rsid w:val="00280D6E"/>
    <w:rsid w:val="00280F4E"/>
    <w:rsid w:val="00280F6A"/>
    <w:rsid w:val="002810B0"/>
    <w:rsid w:val="002811EA"/>
    <w:rsid w:val="002813E4"/>
    <w:rsid w:val="002814EE"/>
    <w:rsid w:val="002817B0"/>
    <w:rsid w:val="0028183D"/>
    <w:rsid w:val="00281859"/>
    <w:rsid w:val="002819D6"/>
    <w:rsid w:val="0028259C"/>
    <w:rsid w:val="002829F0"/>
    <w:rsid w:val="00282AAC"/>
    <w:rsid w:val="00282C6B"/>
    <w:rsid w:val="00282CB3"/>
    <w:rsid w:val="00282E4E"/>
    <w:rsid w:val="0028328D"/>
    <w:rsid w:val="002837D7"/>
    <w:rsid w:val="00283873"/>
    <w:rsid w:val="00283A1B"/>
    <w:rsid w:val="00283A28"/>
    <w:rsid w:val="00283B8C"/>
    <w:rsid w:val="00283CBC"/>
    <w:rsid w:val="0028403E"/>
    <w:rsid w:val="00284141"/>
    <w:rsid w:val="002843DE"/>
    <w:rsid w:val="00284D55"/>
    <w:rsid w:val="00284D73"/>
    <w:rsid w:val="00284F31"/>
    <w:rsid w:val="002855F1"/>
    <w:rsid w:val="002856C1"/>
    <w:rsid w:val="00285775"/>
    <w:rsid w:val="0028578B"/>
    <w:rsid w:val="00285958"/>
    <w:rsid w:val="00285A45"/>
    <w:rsid w:val="00285B70"/>
    <w:rsid w:val="00285DD1"/>
    <w:rsid w:val="002863BA"/>
    <w:rsid w:val="00286572"/>
    <w:rsid w:val="00286871"/>
    <w:rsid w:val="00286BF1"/>
    <w:rsid w:val="00286C36"/>
    <w:rsid w:val="00286CD1"/>
    <w:rsid w:val="00286D86"/>
    <w:rsid w:val="00286E0B"/>
    <w:rsid w:val="002872B3"/>
    <w:rsid w:val="002879A8"/>
    <w:rsid w:val="00287D88"/>
    <w:rsid w:val="00287F66"/>
    <w:rsid w:val="00290074"/>
    <w:rsid w:val="002900D0"/>
    <w:rsid w:val="002904ED"/>
    <w:rsid w:val="0029052B"/>
    <w:rsid w:val="0029060F"/>
    <w:rsid w:val="002909D2"/>
    <w:rsid w:val="00290C28"/>
    <w:rsid w:val="00290E9A"/>
    <w:rsid w:val="0029135D"/>
    <w:rsid w:val="00291517"/>
    <w:rsid w:val="002916D0"/>
    <w:rsid w:val="002916EC"/>
    <w:rsid w:val="00291798"/>
    <w:rsid w:val="002917B1"/>
    <w:rsid w:val="00291D49"/>
    <w:rsid w:val="00291EC1"/>
    <w:rsid w:val="00291F20"/>
    <w:rsid w:val="002923F5"/>
    <w:rsid w:val="002924D8"/>
    <w:rsid w:val="002924E2"/>
    <w:rsid w:val="00292A97"/>
    <w:rsid w:val="00293296"/>
    <w:rsid w:val="002933C8"/>
    <w:rsid w:val="0029351B"/>
    <w:rsid w:val="00293583"/>
    <w:rsid w:val="0029361E"/>
    <w:rsid w:val="00293A7F"/>
    <w:rsid w:val="00293AA0"/>
    <w:rsid w:val="00293ABC"/>
    <w:rsid w:val="00293BAF"/>
    <w:rsid w:val="00293BD6"/>
    <w:rsid w:val="00294008"/>
    <w:rsid w:val="00294093"/>
    <w:rsid w:val="0029426D"/>
    <w:rsid w:val="0029435B"/>
    <w:rsid w:val="00294374"/>
    <w:rsid w:val="0029441D"/>
    <w:rsid w:val="0029479E"/>
    <w:rsid w:val="002947FF"/>
    <w:rsid w:val="002948FA"/>
    <w:rsid w:val="00294938"/>
    <w:rsid w:val="0029499B"/>
    <w:rsid w:val="00294D11"/>
    <w:rsid w:val="00294DA8"/>
    <w:rsid w:val="00294E78"/>
    <w:rsid w:val="0029518C"/>
    <w:rsid w:val="002951A9"/>
    <w:rsid w:val="00295224"/>
    <w:rsid w:val="0029522F"/>
    <w:rsid w:val="002956DE"/>
    <w:rsid w:val="0029577F"/>
    <w:rsid w:val="0029578A"/>
    <w:rsid w:val="00295A84"/>
    <w:rsid w:val="00295C12"/>
    <w:rsid w:val="00295C32"/>
    <w:rsid w:val="00295CF9"/>
    <w:rsid w:val="00295D1B"/>
    <w:rsid w:val="00295DE1"/>
    <w:rsid w:val="00295FF2"/>
    <w:rsid w:val="00296017"/>
    <w:rsid w:val="0029601C"/>
    <w:rsid w:val="002962CB"/>
    <w:rsid w:val="002963D1"/>
    <w:rsid w:val="002968B3"/>
    <w:rsid w:val="002968D5"/>
    <w:rsid w:val="00296989"/>
    <w:rsid w:val="00296D1A"/>
    <w:rsid w:val="00296EC5"/>
    <w:rsid w:val="002971DD"/>
    <w:rsid w:val="002972E8"/>
    <w:rsid w:val="002972EA"/>
    <w:rsid w:val="0029733E"/>
    <w:rsid w:val="002973C5"/>
    <w:rsid w:val="00297423"/>
    <w:rsid w:val="00297532"/>
    <w:rsid w:val="002976F5"/>
    <w:rsid w:val="00297838"/>
    <w:rsid w:val="00297B9A"/>
    <w:rsid w:val="00297BB5"/>
    <w:rsid w:val="002A0464"/>
    <w:rsid w:val="002A04CC"/>
    <w:rsid w:val="002A0A50"/>
    <w:rsid w:val="002A0A55"/>
    <w:rsid w:val="002A0ACD"/>
    <w:rsid w:val="002A0CA1"/>
    <w:rsid w:val="002A0F97"/>
    <w:rsid w:val="002A1369"/>
    <w:rsid w:val="002A153E"/>
    <w:rsid w:val="002A157C"/>
    <w:rsid w:val="002A16E0"/>
    <w:rsid w:val="002A1B2F"/>
    <w:rsid w:val="002A1C9C"/>
    <w:rsid w:val="002A1D0D"/>
    <w:rsid w:val="002A1D42"/>
    <w:rsid w:val="002A1ED1"/>
    <w:rsid w:val="002A1FEF"/>
    <w:rsid w:val="002A1FFD"/>
    <w:rsid w:val="002A204A"/>
    <w:rsid w:val="002A231F"/>
    <w:rsid w:val="002A26E8"/>
    <w:rsid w:val="002A2E51"/>
    <w:rsid w:val="002A2EE9"/>
    <w:rsid w:val="002A3237"/>
    <w:rsid w:val="002A3498"/>
    <w:rsid w:val="002A34F1"/>
    <w:rsid w:val="002A3D68"/>
    <w:rsid w:val="002A3D8F"/>
    <w:rsid w:val="002A4397"/>
    <w:rsid w:val="002A4A97"/>
    <w:rsid w:val="002A4BF3"/>
    <w:rsid w:val="002A4FFC"/>
    <w:rsid w:val="002A5080"/>
    <w:rsid w:val="002A516F"/>
    <w:rsid w:val="002A5253"/>
    <w:rsid w:val="002A5392"/>
    <w:rsid w:val="002A54F9"/>
    <w:rsid w:val="002A5617"/>
    <w:rsid w:val="002A56EE"/>
    <w:rsid w:val="002A56F8"/>
    <w:rsid w:val="002A5E3D"/>
    <w:rsid w:val="002A5E95"/>
    <w:rsid w:val="002A5EF4"/>
    <w:rsid w:val="002A5F05"/>
    <w:rsid w:val="002A5F64"/>
    <w:rsid w:val="002A60A8"/>
    <w:rsid w:val="002A648F"/>
    <w:rsid w:val="002A64A4"/>
    <w:rsid w:val="002A6540"/>
    <w:rsid w:val="002A6759"/>
    <w:rsid w:val="002A67A0"/>
    <w:rsid w:val="002A6923"/>
    <w:rsid w:val="002A76D7"/>
    <w:rsid w:val="002A76FD"/>
    <w:rsid w:val="002A771C"/>
    <w:rsid w:val="002A7843"/>
    <w:rsid w:val="002A7A01"/>
    <w:rsid w:val="002A7A11"/>
    <w:rsid w:val="002A7A2E"/>
    <w:rsid w:val="002A7AB3"/>
    <w:rsid w:val="002A7AEB"/>
    <w:rsid w:val="002A7B59"/>
    <w:rsid w:val="002A7CB1"/>
    <w:rsid w:val="002A7DB9"/>
    <w:rsid w:val="002A7EF6"/>
    <w:rsid w:val="002B00CC"/>
    <w:rsid w:val="002B0259"/>
    <w:rsid w:val="002B02B7"/>
    <w:rsid w:val="002B035F"/>
    <w:rsid w:val="002B0468"/>
    <w:rsid w:val="002B0476"/>
    <w:rsid w:val="002B0638"/>
    <w:rsid w:val="002B094F"/>
    <w:rsid w:val="002B09A6"/>
    <w:rsid w:val="002B09BD"/>
    <w:rsid w:val="002B16BC"/>
    <w:rsid w:val="002B18A9"/>
    <w:rsid w:val="002B1999"/>
    <w:rsid w:val="002B1D73"/>
    <w:rsid w:val="002B22DC"/>
    <w:rsid w:val="002B2608"/>
    <w:rsid w:val="002B26A7"/>
    <w:rsid w:val="002B2AC8"/>
    <w:rsid w:val="002B2B21"/>
    <w:rsid w:val="002B2D83"/>
    <w:rsid w:val="002B3065"/>
    <w:rsid w:val="002B32D1"/>
    <w:rsid w:val="002B33F6"/>
    <w:rsid w:val="002B3657"/>
    <w:rsid w:val="002B372D"/>
    <w:rsid w:val="002B37B7"/>
    <w:rsid w:val="002B385A"/>
    <w:rsid w:val="002B3A1D"/>
    <w:rsid w:val="002B3FEB"/>
    <w:rsid w:val="002B4108"/>
    <w:rsid w:val="002B4287"/>
    <w:rsid w:val="002B42FD"/>
    <w:rsid w:val="002B4C5B"/>
    <w:rsid w:val="002B514F"/>
    <w:rsid w:val="002B51B7"/>
    <w:rsid w:val="002B52F1"/>
    <w:rsid w:val="002B5566"/>
    <w:rsid w:val="002B57B2"/>
    <w:rsid w:val="002B5875"/>
    <w:rsid w:val="002B5ECC"/>
    <w:rsid w:val="002B5FE6"/>
    <w:rsid w:val="002B675D"/>
    <w:rsid w:val="002B6795"/>
    <w:rsid w:val="002B68F2"/>
    <w:rsid w:val="002B6A55"/>
    <w:rsid w:val="002B6DF4"/>
    <w:rsid w:val="002B7074"/>
    <w:rsid w:val="002B721F"/>
    <w:rsid w:val="002B75A8"/>
    <w:rsid w:val="002B7870"/>
    <w:rsid w:val="002B793B"/>
    <w:rsid w:val="002B7A48"/>
    <w:rsid w:val="002B7AE9"/>
    <w:rsid w:val="002B7CA6"/>
    <w:rsid w:val="002B7E1A"/>
    <w:rsid w:val="002B7E34"/>
    <w:rsid w:val="002C012C"/>
    <w:rsid w:val="002C017A"/>
    <w:rsid w:val="002C0218"/>
    <w:rsid w:val="002C063C"/>
    <w:rsid w:val="002C06A0"/>
    <w:rsid w:val="002C0A11"/>
    <w:rsid w:val="002C0A18"/>
    <w:rsid w:val="002C148C"/>
    <w:rsid w:val="002C153B"/>
    <w:rsid w:val="002C15A9"/>
    <w:rsid w:val="002C16DE"/>
    <w:rsid w:val="002C16FE"/>
    <w:rsid w:val="002C193E"/>
    <w:rsid w:val="002C1A52"/>
    <w:rsid w:val="002C1A91"/>
    <w:rsid w:val="002C1AE6"/>
    <w:rsid w:val="002C1F58"/>
    <w:rsid w:val="002C2636"/>
    <w:rsid w:val="002C267E"/>
    <w:rsid w:val="002C2AE5"/>
    <w:rsid w:val="002C3024"/>
    <w:rsid w:val="002C30D6"/>
    <w:rsid w:val="002C31D6"/>
    <w:rsid w:val="002C3744"/>
    <w:rsid w:val="002C37F3"/>
    <w:rsid w:val="002C41C4"/>
    <w:rsid w:val="002C4237"/>
    <w:rsid w:val="002C42A2"/>
    <w:rsid w:val="002C4545"/>
    <w:rsid w:val="002C4922"/>
    <w:rsid w:val="002C49ED"/>
    <w:rsid w:val="002C4D2A"/>
    <w:rsid w:val="002C4E65"/>
    <w:rsid w:val="002C5140"/>
    <w:rsid w:val="002C528D"/>
    <w:rsid w:val="002C53E7"/>
    <w:rsid w:val="002C581E"/>
    <w:rsid w:val="002C5A5D"/>
    <w:rsid w:val="002C5C4B"/>
    <w:rsid w:val="002C5D36"/>
    <w:rsid w:val="002C5DB0"/>
    <w:rsid w:val="002C66A9"/>
    <w:rsid w:val="002C673A"/>
    <w:rsid w:val="002C673B"/>
    <w:rsid w:val="002C67D2"/>
    <w:rsid w:val="002C6A20"/>
    <w:rsid w:val="002C6AED"/>
    <w:rsid w:val="002C6BB8"/>
    <w:rsid w:val="002C6E62"/>
    <w:rsid w:val="002C7234"/>
    <w:rsid w:val="002C7294"/>
    <w:rsid w:val="002C72E6"/>
    <w:rsid w:val="002C788D"/>
    <w:rsid w:val="002C7A8D"/>
    <w:rsid w:val="002C7E24"/>
    <w:rsid w:val="002D0495"/>
    <w:rsid w:val="002D057F"/>
    <w:rsid w:val="002D05DC"/>
    <w:rsid w:val="002D0868"/>
    <w:rsid w:val="002D08F2"/>
    <w:rsid w:val="002D1145"/>
    <w:rsid w:val="002D12F5"/>
    <w:rsid w:val="002D13BE"/>
    <w:rsid w:val="002D149C"/>
    <w:rsid w:val="002D1509"/>
    <w:rsid w:val="002D17EE"/>
    <w:rsid w:val="002D1A91"/>
    <w:rsid w:val="002D1ADB"/>
    <w:rsid w:val="002D1E87"/>
    <w:rsid w:val="002D2AB0"/>
    <w:rsid w:val="002D2B2D"/>
    <w:rsid w:val="002D2C8D"/>
    <w:rsid w:val="002D3368"/>
    <w:rsid w:val="002D385F"/>
    <w:rsid w:val="002D38ED"/>
    <w:rsid w:val="002D3AC5"/>
    <w:rsid w:val="002D4035"/>
    <w:rsid w:val="002D4111"/>
    <w:rsid w:val="002D4660"/>
    <w:rsid w:val="002D4A37"/>
    <w:rsid w:val="002D4FF3"/>
    <w:rsid w:val="002D50AC"/>
    <w:rsid w:val="002D514F"/>
    <w:rsid w:val="002D520F"/>
    <w:rsid w:val="002D5333"/>
    <w:rsid w:val="002D559E"/>
    <w:rsid w:val="002D58A0"/>
    <w:rsid w:val="002D5944"/>
    <w:rsid w:val="002D5A20"/>
    <w:rsid w:val="002D5CF8"/>
    <w:rsid w:val="002D5F0F"/>
    <w:rsid w:val="002D6288"/>
    <w:rsid w:val="002D655D"/>
    <w:rsid w:val="002D6589"/>
    <w:rsid w:val="002D6601"/>
    <w:rsid w:val="002D6853"/>
    <w:rsid w:val="002D69BD"/>
    <w:rsid w:val="002D6A6A"/>
    <w:rsid w:val="002D6AF0"/>
    <w:rsid w:val="002D6C07"/>
    <w:rsid w:val="002D6C9D"/>
    <w:rsid w:val="002D6CBD"/>
    <w:rsid w:val="002D6EE9"/>
    <w:rsid w:val="002D7137"/>
    <w:rsid w:val="002D71AF"/>
    <w:rsid w:val="002D7211"/>
    <w:rsid w:val="002D7417"/>
    <w:rsid w:val="002D784C"/>
    <w:rsid w:val="002D7853"/>
    <w:rsid w:val="002D7F79"/>
    <w:rsid w:val="002E0327"/>
    <w:rsid w:val="002E0576"/>
    <w:rsid w:val="002E05E2"/>
    <w:rsid w:val="002E070E"/>
    <w:rsid w:val="002E07C5"/>
    <w:rsid w:val="002E0846"/>
    <w:rsid w:val="002E08F1"/>
    <w:rsid w:val="002E09E3"/>
    <w:rsid w:val="002E0A0E"/>
    <w:rsid w:val="002E0AC5"/>
    <w:rsid w:val="002E0EDF"/>
    <w:rsid w:val="002E10CB"/>
    <w:rsid w:val="002E12B7"/>
    <w:rsid w:val="002E12DF"/>
    <w:rsid w:val="002E15E3"/>
    <w:rsid w:val="002E18A0"/>
    <w:rsid w:val="002E1BE0"/>
    <w:rsid w:val="002E1D6E"/>
    <w:rsid w:val="002E22F2"/>
    <w:rsid w:val="002E234E"/>
    <w:rsid w:val="002E247B"/>
    <w:rsid w:val="002E2BBA"/>
    <w:rsid w:val="002E2C0D"/>
    <w:rsid w:val="002E2F80"/>
    <w:rsid w:val="002E3221"/>
    <w:rsid w:val="002E346C"/>
    <w:rsid w:val="002E3795"/>
    <w:rsid w:val="002E3A91"/>
    <w:rsid w:val="002E4033"/>
    <w:rsid w:val="002E4741"/>
    <w:rsid w:val="002E47B6"/>
    <w:rsid w:val="002E49FE"/>
    <w:rsid w:val="002E4C31"/>
    <w:rsid w:val="002E4D53"/>
    <w:rsid w:val="002E4E5B"/>
    <w:rsid w:val="002E4F12"/>
    <w:rsid w:val="002E50EF"/>
    <w:rsid w:val="002E52FB"/>
    <w:rsid w:val="002E539B"/>
    <w:rsid w:val="002E56BD"/>
    <w:rsid w:val="002E5754"/>
    <w:rsid w:val="002E5978"/>
    <w:rsid w:val="002E5EEA"/>
    <w:rsid w:val="002E60D1"/>
    <w:rsid w:val="002E61F6"/>
    <w:rsid w:val="002E642E"/>
    <w:rsid w:val="002E6496"/>
    <w:rsid w:val="002E65F9"/>
    <w:rsid w:val="002E69A8"/>
    <w:rsid w:val="002E724C"/>
    <w:rsid w:val="002E74B4"/>
    <w:rsid w:val="002E779D"/>
    <w:rsid w:val="002E7873"/>
    <w:rsid w:val="002E79E7"/>
    <w:rsid w:val="002E7DF4"/>
    <w:rsid w:val="002E7FA2"/>
    <w:rsid w:val="002F052E"/>
    <w:rsid w:val="002F06D3"/>
    <w:rsid w:val="002F083B"/>
    <w:rsid w:val="002F0AF1"/>
    <w:rsid w:val="002F0C3D"/>
    <w:rsid w:val="002F0DC6"/>
    <w:rsid w:val="002F109B"/>
    <w:rsid w:val="002F14A0"/>
    <w:rsid w:val="002F14DD"/>
    <w:rsid w:val="002F18BC"/>
    <w:rsid w:val="002F1A34"/>
    <w:rsid w:val="002F1CEC"/>
    <w:rsid w:val="002F1D16"/>
    <w:rsid w:val="002F2335"/>
    <w:rsid w:val="002F277C"/>
    <w:rsid w:val="002F2795"/>
    <w:rsid w:val="002F2967"/>
    <w:rsid w:val="002F2A51"/>
    <w:rsid w:val="002F2E68"/>
    <w:rsid w:val="002F30CE"/>
    <w:rsid w:val="002F3460"/>
    <w:rsid w:val="002F3496"/>
    <w:rsid w:val="002F37F4"/>
    <w:rsid w:val="002F3957"/>
    <w:rsid w:val="002F3A51"/>
    <w:rsid w:val="002F3AA8"/>
    <w:rsid w:val="002F3B43"/>
    <w:rsid w:val="002F4024"/>
    <w:rsid w:val="002F42AB"/>
    <w:rsid w:val="002F45D2"/>
    <w:rsid w:val="002F45E8"/>
    <w:rsid w:val="002F461C"/>
    <w:rsid w:val="002F492F"/>
    <w:rsid w:val="002F4C8C"/>
    <w:rsid w:val="002F4CC5"/>
    <w:rsid w:val="002F5237"/>
    <w:rsid w:val="002F52DF"/>
    <w:rsid w:val="002F55C5"/>
    <w:rsid w:val="002F55F7"/>
    <w:rsid w:val="002F5A4E"/>
    <w:rsid w:val="002F631C"/>
    <w:rsid w:val="002F6527"/>
    <w:rsid w:val="002F6BB6"/>
    <w:rsid w:val="002F6CF0"/>
    <w:rsid w:val="002F6DBD"/>
    <w:rsid w:val="002F6E0F"/>
    <w:rsid w:val="002F724F"/>
    <w:rsid w:val="002F74C9"/>
    <w:rsid w:val="003001A3"/>
    <w:rsid w:val="003001E5"/>
    <w:rsid w:val="003006D4"/>
    <w:rsid w:val="00300D4F"/>
    <w:rsid w:val="00300FF9"/>
    <w:rsid w:val="0030102D"/>
    <w:rsid w:val="0030132A"/>
    <w:rsid w:val="003014CD"/>
    <w:rsid w:val="003017CC"/>
    <w:rsid w:val="00301985"/>
    <w:rsid w:val="00301B77"/>
    <w:rsid w:val="0030220D"/>
    <w:rsid w:val="0030235D"/>
    <w:rsid w:val="003023B2"/>
    <w:rsid w:val="0030250E"/>
    <w:rsid w:val="0030254C"/>
    <w:rsid w:val="00302649"/>
    <w:rsid w:val="003027C9"/>
    <w:rsid w:val="0030283B"/>
    <w:rsid w:val="003028D8"/>
    <w:rsid w:val="00302D56"/>
    <w:rsid w:val="0030385A"/>
    <w:rsid w:val="00303880"/>
    <w:rsid w:val="00303A5C"/>
    <w:rsid w:val="00303A9B"/>
    <w:rsid w:val="00303BF2"/>
    <w:rsid w:val="00303C44"/>
    <w:rsid w:val="00303C82"/>
    <w:rsid w:val="00303CCE"/>
    <w:rsid w:val="00304514"/>
    <w:rsid w:val="00304678"/>
    <w:rsid w:val="00305AA4"/>
    <w:rsid w:val="00305C27"/>
    <w:rsid w:val="00305E22"/>
    <w:rsid w:val="00305EB1"/>
    <w:rsid w:val="003062E5"/>
    <w:rsid w:val="0030662C"/>
    <w:rsid w:val="00306681"/>
    <w:rsid w:val="00306DC2"/>
    <w:rsid w:val="00306F4E"/>
    <w:rsid w:val="003070B3"/>
    <w:rsid w:val="003073E6"/>
    <w:rsid w:val="00307668"/>
    <w:rsid w:val="00307878"/>
    <w:rsid w:val="00307CCE"/>
    <w:rsid w:val="00307DD0"/>
    <w:rsid w:val="00307FFC"/>
    <w:rsid w:val="0031010C"/>
    <w:rsid w:val="003102AA"/>
    <w:rsid w:val="0031071B"/>
    <w:rsid w:val="00310A0E"/>
    <w:rsid w:val="00310BA4"/>
    <w:rsid w:val="00310C45"/>
    <w:rsid w:val="00310D68"/>
    <w:rsid w:val="00310DAD"/>
    <w:rsid w:val="00311014"/>
    <w:rsid w:val="003112AD"/>
    <w:rsid w:val="003112DE"/>
    <w:rsid w:val="00311346"/>
    <w:rsid w:val="0031219D"/>
    <w:rsid w:val="003124A2"/>
    <w:rsid w:val="003124E3"/>
    <w:rsid w:val="003127CF"/>
    <w:rsid w:val="00312E87"/>
    <w:rsid w:val="00312F1B"/>
    <w:rsid w:val="0031309D"/>
    <w:rsid w:val="0031316A"/>
    <w:rsid w:val="00313222"/>
    <w:rsid w:val="003133C7"/>
    <w:rsid w:val="00313582"/>
    <w:rsid w:val="00313B2C"/>
    <w:rsid w:val="00314255"/>
    <w:rsid w:val="00314679"/>
    <w:rsid w:val="00314B6A"/>
    <w:rsid w:val="00314CCF"/>
    <w:rsid w:val="00315530"/>
    <w:rsid w:val="003157C6"/>
    <w:rsid w:val="00315D94"/>
    <w:rsid w:val="00315DE4"/>
    <w:rsid w:val="00315EEE"/>
    <w:rsid w:val="00315FDA"/>
    <w:rsid w:val="00316053"/>
    <w:rsid w:val="00316233"/>
    <w:rsid w:val="00316577"/>
    <w:rsid w:val="00316879"/>
    <w:rsid w:val="00316AEB"/>
    <w:rsid w:val="00316BC3"/>
    <w:rsid w:val="00316D57"/>
    <w:rsid w:val="0031750D"/>
    <w:rsid w:val="0031793D"/>
    <w:rsid w:val="00317B28"/>
    <w:rsid w:val="00317B36"/>
    <w:rsid w:val="00320023"/>
    <w:rsid w:val="00320582"/>
    <w:rsid w:val="00320627"/>
    <w:rsid w:val="00320871"/>
    <w:rsid w:val="00320959"/>
    <w:rsid w:val="00320BE3"/>
    <w:rsid w:val="00320C7C"/>
    <w:rsid w:val="003210A7"/>
    <w:rsid w:val="00321117"/>
    <w:rsid w:val="0032139F"/>
    <w:rsid w:val="0032166C"/>
    <w:rsid w:val="00321986"/>
    <w:rsid w:val="00321B26"/>
    <w:rsid w:val="00321C64"/>
    <w:rsid w:val="0032207F"/>
    <w:rsid w:val="003220AC"/>
    <w:rsid w:val="00322490"/>
    <w:rsid w:val="003224FA"/>
    <w:rsid w:val="0032258C"/>
    <w:rsid w:val="003227CC"/>
    <w:rsid w:val="00322A95"/>
    <w:rsid w:val="00322AE7"/>
    <w:rsid w:val="003231F2"/>
    <w:rsid w:val="0032328D"/>
    <w:rsid w:val="003233D9"/>
    <w:rsid w:val="0032343F"/>
    <w:rsid w:val="0032364C"/>
    <w:rsid w:val="00323667"/>
    <w:rsid w:val="00323737"/>
    <w:rsid w:val="003237C7"/>
    <w:rsid w:val="003238A8"/>
    <w:rsid w:val="00323AED"/>
    <w:rsid w:val="00323BB7"/>
    <w:rsid w:val="00324182"/>
    <w:rsid w:val="00324395"/>
    <w:rsid w:val="0032448B"/>
    <w:rsid w:val="00324918"/>
    <w:rsid w:val="00324944"/>
    <w:rsid w:val="00324CF0"/>
    <w:rsid w:val="0032501C"/>
    <w:rsid w:val="003252E6"/>
    <w:rsid w:val="003255DA"/>
    <w:rsid w:val="0032567A"/>
    <w:rsid w:val="003258B7"/>
    <w:rsid w:val="0032590D"/>
    <w:rsid w:val="00325948"/>
    <w:rsid w:val="00325A09"/>
    <w:rsid w:val="00325AD2"/>
    <w:rsid w:val="003260D1"/>
    <w:rsid w:val="003264BE"/>
    <w:rsid w:val="00326622"/>
    <w:rsid w:val="0032662E"/>
    <w:rsid w:val="00326688"/>
    <w:rsid w:val="003266CB"/>
    <w:rsid w:val="003268EC"/>
    <w:rsid w:val="00326993"/>
    <w:rsid w:val="003269AD"/>
    <w:rsid w:val="00326AFC"/>
    <w:rsid w:val="00326C96"/>
    <w:rsid w:val="00326DD3"/>
    <w:rsid w:val="00327000"/>
    <w:rsid w:val="00327125"/>
    <w:rsid w:val="00327547"/>
    <w:rsid w:val="00327744"/>
    <w:rsid w:val="00327BBD"/>
    <w:rsid w:val="00327C13"/>
    <w:rsid w:val="00327D0A"/>
    <w:rsid w:val="00327EA2"/>
    <w:rsid w:val="00327F31"/>
    <w:rsid w:val="00330064"/>
    <w:rsid w:val="00331077"/>
    <w:rsid w:val="0033118E"/>
    <w:rsid w:val="003319BC"/>
    <w:rsid w:val="00331ABD"/>
    <w:rsid w:val="00332299"/>
    <w:rsid w:val="003323B5"/>
    <w:rsid w:val="00332788"/>
    <w:rsid w:val="00332FF5"/>
    <w:rsid w:val="00333142"/>
    <w:rsid w:val="00333334"/>
    <w:rsid w:val="00333687"/>
    <w:rsid w:val="003337FA"/>
    <w:rsid w:val="0033394E"/>
    <w:rsid w:val="00333BC9"/>
    <w:rsid w:val="00333D9A"/>
    <w:rsid w:val="00334083"/>
    <w:rsid w:val="00334525"/>
    <w:rsid w:val="00334577"/>
    <w:rsid w:val="00334678"/>
    <w:rsid w:val="00334A72"/>
    <w:rsid w:val="00334E5A"/>
    <w:rsid w:val="00334EB9"/>
    <w:rsid w:val="00334FBA"/>
    <w:rsid w:val="00335160"/>
    <w:rsid w:val="00335221"/>
    <w:rsid w:val="00335585"/>
    <w:rsid w:val="0033593C"/>
    <w:rsid w:val="00335B29"/>
    <w:rsid w:val="00335B49"/>
    <w:rsid w:val="00335C19"/>
    <w:rsid w:val="00335E76"/>
    <w:rsid w:val="00335FB1"/>
    <w:rsid w:val="0033651F"/>
    <w:rsid w:val="00336C07"/>
    <w:rsid w:val="00337160"/>
    <w:rsid w:val="003373AA"/>
    <w:rsid w:val="003376D9"/>
    <w:rsid w:val="00337A63"/>
    <w:rsid w:val="00337EC3"/>
    <w:rsid w:val="0034099C"/>
    <w:rsid w:val="00340C17"/>
    <w:rsid w:val="00341249"/>
    <w:rsid w:val="00341310"/>
    <w:rsid w:val="00341377"/>
    <w:rsid w:val="00341A05"/>
    <w:rsid w:val="0034201D"/>
    <w:rsid w:val="003423CA"/>
    <w:rsid w:val="003423D8"/>
    <w:rsid w:val="00342A61"/>
    <w:rsid w:val="00342CC7"/>
    <w:rsid w:val="00342DB2"/>
    <w:rsid w:val="00343650"/>
    <w:rsid w:val="00343679"/>
    <w:rsid w:val="00343885"/>
    <w:rsid w:val="003438CC"/>
    <w:rsid w:val="00343B28"/>
    <w:rsid w:val="00343C61"/>
    <w:rsid w:val="003441F6"/>
    <w:rsid w:val="003444D2"/>
    <w:rsid w:val="00344775"/>
    <w:rsid w:val="00344836"/>
    <w:rsid w:val="0034487E"/>
    <w:rsid w:val="00344C05"/>
    <w:rsid w:val="00344D8C"/>
    <w:rsid w:val="00344EE3"/>
    <w:rsid w:val="00344EEC"/>
    <w:rsid w:val="00345068"/>
    <w:rsid w:val="0034528B"/>
    <w:rsid w:val="003453D5"/>
    <w:rsid w:val="0034547A"/>
    <w:rsid w:val="003454B2"/>
    <w:rsid w:val="003456D1"/>
    <w:rsid w:val="00345790"/>
    <w:rsid w:val="00345DDA"/>
    <w:rsid w:val="0034600D"/>
    <w:rsid w:val="0034656A"/>
    <w:rsid w:val="003466BA"/>
    <w:rsid w:val="00346724"/>
    <w:rsid w:val="003468FD"/>
    <w:rsid w:val="00346A77"/>
    <w:rsid w:val="00346C61"/>
    <w:rsid w:val="00346E1B"/>
    <w:rsid w:val="00347334"/>
    <w:rsid w:val="00347537"/>
    <w:rsid w:val="0034761B"/>
    <w:rsid w:val="003476FD"/>
    <w:rsid w:val="003478B1"/>
    <w:rsid w:val="003479CB"/>
    <w:rsid w:val="00347A2E"/>
    <w:rsid w:val="00347A8D"/>
    <w:rsid w:val="00347C19"/>
    <w:rsid w:val="00347C1E"/>
    <w:rsid w:val="00347CBC"/>
    <w:rsid w:val="00347CC5"/>
    <w:rsid w:val="00347E0B"/>
    <w:rsid w:val="00350506"/>
    <w:rsid w:val="00350618"/>
    <w:rsid w:val="003507C4"/>
    <w:rsid w:val="00350A9D"/>
    <w:rsid w:val="00350DAA"/>
    <w:rsid w:val="00350FBC"/>
    <w:rsid w:val="00350FC8"/>
    <w:rsid w:val="00350FFF"/>
    <w:rsid w:val="00351118"/>
    <w:rsid w:val="003517A8"/>
    <w:rsid w:val="00351A42"/>
    <w:rsid w:val="00351B07"/>
    <w:rsid w:val="00351D10"/>
    <w:rsid w:val="00351E8C"/>
    <w:rsid w:val="00351FF5"/>
    <w:rsid w:val="00352357"/>
    <w:rsid w:val="003526DB"/>
    <w:rsid w:val="00352766"/>
    <w:rsid w:val="00353288"/>
    <w:rsid w:val="003535B6"/>
    <w:rsid w:val="003536B5"/>
    <w:rsid w:val="00353A67"/>
    <w:rsid w:val="00353A74"/>
    <w:rsid w:val="00353AC7"/>
    <w:rsid w:val="00353F74"/>
    <w:rsid w:val="003546B6"/>
    <w:rsid w:val="00354730"/>
    <w:rsid w:val="0035489F"/>
    <w:rsid w:val="00354B48"/>
    <w:rsid w:val="00354C9A"/>
    <w:rsid w:val="00354EF7"/>
    <w:rsid w:val="00354FBC"/>
    <w:rsid w:val="00355800"/>
    <w:rsid w:val="00355908"/>
    <w:rsid w:val="00355F91"/>
    <w:rsid w:val="003566B9"/>
    <w:rsid w:val="00356F54"/>
    <w:rsid w:val="00356F65"/>
    <w:rsid w:val="0035701C"/>
    <w:rsid w:val="0035712D"/>
    <w:rsid w:val="00357274"/>
    <w:rsid w:val="00357BAF"/>
    <w:rsid w:val="00360582"/>
    <w:rsid w:val="00360AEA"/>
    <w:rsid w:val="00360B66"/>
    <w:rsid w:val="00360BB3"/>
    <w:rsid w:val="00360C78"/>
    <w:rsid w:val="00360D00"/>
    <w:rsid w:val="00360FD4"/>
    <w:rsid w:val="003610A9"/>
    <w:rsid w:val="0036132B"/>
    <w:rsid w:val="0036184A"/>
    <w:rsid w:val="00361B59"/>
    <w:rsid w:val="00361C90"/>
    <w:rsid w:val="00361C93"/>
    <w:rsid w:val="00361FF9"/>
    <w:rsid w:val="0036205B"/>
    <w:rsid w:val="00362097"/>
    <w:rsid w:val="00362199"/>
    <w:rsid w:val="0036271D"/>
    <w:rsid w:val="00362875"/>
    <w:rsid w:val="00362901"/>
    <w:rsid w:val="00362E28"/>
    <w:rsid w:val="003637FE"/>
    <w:rsid w:val="00363968"/>
    <w:rsid w:val="00363A23"/>
    <w:rsid w:val="00363B1D"/>
    <w:rsid w:val="00363BD4"/>
    <w:rsid w:val="00363C66"/>
    <w:rsid w:val="00363CBC"/>
    <w:rsid w:val="00364401"/>
    <w:rsid w:val="0036440F"/>
    <w:rsid w:val="003645BE"/>
    <w:rsid w:val="003648D1"/>
    <w:rsid w:val="003648F9"/>
    <w:rsid w:val="0036519E"/>
    <w:rsid w:val="0036534C"/>
    <w:rsid w:val="00365571"/>
    <w:rsid w:val="0036561C"/>
    <w:rsid w:val="00365699"/>
    <w:rsid w:val="00365798"/>
    <w:rsid w:val="00365CAA"/>
    <w:rsid w:val="00365D4B"/>
    <w:rsid w:val="00365FA1"/>
    <w:rsid w:val="0036625E"/>
    <w:rsid w:val="00366577"/>
    <w:rsid w:val="00366725"/>
    <w:rsid w:val="00366B3F"/>
    <w:rsid w:val="00366B5B"/>
    <w:rsid w:val="003670EF"/>
    <w:rsid w:val="00367816"/>
    <w:rsid w:val="003678DA"/>
    <w:rsid w:val="003679AC"/>
    <w:rsid w:val="00367B1F"/>
    <w:rsid w:val="00370757"/>
    <w:rsid w:val="003707F2"/>
    <w:rsid w:val="003709C1"/>
    <w:rsid w:val="00370B57"/>
    <w:rsid w:val="00370D45"/>
    <w:rsid w:val="00370DC4"/>
    <w:rsid w:val="00371049"/>
    <w:rsid w:val="0037191A"/>
    <w:rsid w:val="00371ACF"/>
    <w:rsid w:val="00371B50"/>
    <w:rsid w:val="00371C4C"/>
    <w:rsid w:val="00371D96"/>
    <w:rsid w:val="00371E2A"/>
    <w:rsid w:val="00371ED2"/>
    <w:rsid w:val="003721CF"/>
    <w:rsid w:val="00372368"/>
    <w:rsid w:val="00372395"/>
    <w:rsid w:val="003724FB"/>
    <w:rsid w:val="00372626"/>
    <w:rsid w:val="00372A5F"/>
    <w:rsid w:val="00372BED"/>
    <w:rsid w:val="00372C44"/>
    <w:rsid w:val="00372EA2"/>
    <w:rsid w:val="0037311A"/>
    <w:rsid w:val="00373547"/>
    <w:rsid w:val="00373608"/>
    <w:rsid w:val="00373759"/>
    <w:rsid w:val="003738F5"/>
    <w:rsid w:val="00373C50"/>
    <w:rsid w:val="00374025"/>
    <w:rsid w:val="00374321"/>
    <w:rsid w:val="0037441B"/>
    <w:rsid w:val="00374677"/>
    <w:rsid w:val="003746F8"/>
    <w:rsid w:val="00374725"/>
    <w:rsid w:val="0037473E"/>
    <w:rsid w:val="003747DF"/>
    <w:rsid w:val="00374997"/>
    <w:rsid w:val="00374D78"/>
    <w:rsid w:val="0037554F"/>
    <w:rsid w:val="00375718"/>
    <w:rsid w:val="0037575C"/>
    <w:rsid w:val="003757D0"/>
    <w:rsid w:val="00375D24"/>
    <w:rsid w:val="00375D28"/>
    <w:rsid w:val="00375E4C"/>
    <w:rsid w:val="0037611D"/>
    <w:rsid w:val="0037626A"/>
    <w:rsid w:val="00376874"/>
    <w:rsid w:val="00376BBE"/>
    <w:rsid w:val="00376CB4"/>
    <w:rsid w:val="00376FD1"/>
    <w:rsid w:val="00377178"/>
    <w:rsid w:val="00377536"/>
    <w:rsid w:val="003777B7"/>
    <w:rsid w:val="003778FE"/>
    <w:rsid w:val="00377B3B"/>
    <w:rsid w:val="00377E9A"/>
    <w:rsid w:val="003801A1"/>
    <w:rsid w:val="003802FB"/>
    <w:rsid w:val="00380550"/>
    <w:rsid w:val="0038058F"/>
    <w:rsid w:val="00380984"/>
    <w:rsid w:val="00380BA6"/>
    <w:rsid w:val="00381003"/>
    <w:rsid w:val="0038116E"/>
    <w:rsid w:val="003814C2"/>
    <w:rsid w:val="00381503"/>
    <w:rsid w:val="00381620"/>
    <w:rsid w:val="003816A1"/>
    <w:rsid w:val="00381E1E"/>
    <w:rsid w:val="0038207D"/>
    <w:rsid w:val="003823A9"/>
    <w:rsid w:val="00382544"/>
    <w:rsid w:val="00382878"/>
    <w:rsid w:val="003828B4"/>
    <w:rsid w:val="00382E46"/>
    <w:rsid w:val="00382EC1"/>
    <w:rsid w:val="00382F45"/>
    <w:rsid w:val="0038338A"/>
    <w:rsid w:val="00383571"/>
    <w:rsid w:val="003835C8"/>
    <w:rsid w:val="00383BB1"/>
    <w:rsid w:val="00383E72"/>
    <w:rsid w:val="00383F0D"/>
    <w:rsid w:val="00384065"/>
    <w:rsid w:val="003846EC"/>
    <w:rsid w:val="003849AA"/>
    <w:rsid w:val="00384A40"/>
    <w:rsid w:val="00384AB2"/>
    <w:rsid w:val="00384DAA"/>
    <w:rsid w:val="00384DF6"/>
    <w:rsid w:val="00385119"/>
    <w:rsid w:val="003851C7"/>
    <w:rsid w:val="003852FA"/>
    <w:rsid w:val="003856D0"/>
    <w:rsid w:val="003858BD"/>
    <w:rsid w:val="00385A08"/>
    <w:rsid w:val="00385C86"/>
    <w:rsid w:val="00385DFE"/>
    <w:rsid w:val="00385EDA"/>
    <w:rsid w:val="0038623D"/>
    <w:rsid w:val="00386B0E"/>
    <w:rsid w:val="00386DF8"/>
    <w:rsid w:val="00386F98"/>
    <w:rsid w:val="003870B0"/>
    <w:rsid w:val="00387450"/>
    <w:rsid w:val="00387499"/>
    <w:rsid w:val="00387623"/>
    <w:rsid w:val="0038776C"/>
    <w:rsid w:val="003877B6"/>
    <w:rsid w:val="00387B2F"/>
    <w:rsid w:val="00387B93"/>
    <w:rsid w:val="00387E64"/>
    <w:rsid w:val="00387ED1"/>
    <w:rsid w:val="003901D9"/>
    <w:rsid w:val="003903EF"/>
    <w:rsid w:val="00390918"/>
    <w:rsid w:val="00390AD8"/>
    <w:rsid w:val="00390B6B"/>
    <w:rsid w:val="00390C69"/>
    <w:rsid w:val="0039110D"/>
    <w:rsid w:val="003911A1"/>
    <w:rsid w:val="003912ED"/>
    <w:rsid w:val="003917E0"/>
    <w:rsid w:val="00391809"/>
    <w:rsid w:val="00391882"/>
    <w:rsid w:val="003918B5"/>
    <w:rsid w:val="003918DB"/>
    <w:rsid w:val="00391EDD"/>
    <w:rsid w:val="00391F54"/>
    <w:rsid w:val="00392378"/>
    <w:rsid w:val="00392695"/>
    <w:rsid w:val="003926A9"/>
    <w:rsid w:val="003926D8"/>
    <w:rsid w:val="00392BEE"/>
    <w:rsid w:val="00392C0F"/>
    <w:rsid w:val="00392C47"/>
    <w:rsid w:val="00392F9F"/>
    <w:rsid w:val="0039325B"/>
    <w:rsid w:val="00393792"/>
    <w:rsid w:val="0039395F"/>
    <w:rsid w:val="00393A86"/>
    <w:rsid w:val="00393ACC"/>
    <w:rsid w:val="00393D0F"/>
    <w:rsid w:val="00393E82"/>
    <w:rsid w:val="00393F0F"/>
    <w:rsid w:val="00393F98"/>
    <w:rsid w:val="0039411B"/>
    <w:rsid w:val="00394613"/>
    <w:rsid w:val="0039473F"/>
    <w:rsid w:val="003949A9"/>
    <w:rsid w:val="00394B5C"/>
    <w:rsid w:val="00394BFA"/>
    <w:rsid w:val="00395144"/>
    <w:rsid w:val="00395206"/>
    <w:rsid w:val="0039545D"/>
    <w:rsid w:val="00395A81"/>
    <w:rsid w:val="00395FBF"/>
    <w:rsid w:val="003960A7"/>
    <w:rsid w:val="00396503"/>
    <w:rsid w:val="00396B9B"/>
    <w:rsid w:val="00396C8C"/>
    <w:rsid w:val="00396D1B"/>
    <w:rsid w:val="00396F26"/>
    <w:rsid w:val="00397061"/>
    <w:rsid w:val="003972E3"/>
    <w:rsid w:val="003973B1"/>
    <w:rsid w:val="00397459"/>
    <w:rsid w:val="00397516"/>
    <w:rsid w:val="00397FE5"/>
    <w:rsid w:val="003A0076"/>
    <w:rsid w:val="003A018C"/>
    <w:rsid w:val="003A0291"/>
    <w:rsid w:val="003A05D4"/>
    <w:rsid w:val="003A069B"/>
    <w:rsid w:val="003A0A3E"/>
    <w:rsid w:val="003A0D75"/>
    <w:rsid w:val="003A0EA1"/>
    <w:rsid w:val="003A1010"/>
    <w:rsid w:val="003A118A"/>
    <w:rsid w:val="003A11C6"/>
    <w:rsid w:val="003A127E"/>
    <w:rsid w:val="003A1297"/>
    <w:rsid w:val="003A12DA"/>
    <w:rsid w:val="003A17DE"/>
    <w:rsid w:val="003A188E"/>
    <w:rsid w:val="003A1C77"/>
    <w:rsid w:val="003A1D71"/>
    <w:rsid w:val="003A1E5D"/>
    <w:rsid w:val="003A1EAE"/>
    <w:rsid w:val="003A20CA"/>
    <w:rsid w:val="003A212C"/>
    <w:rsid w:val="003A21E4"/>
    <w:rsid w:val="003A226C"/>
    <w:rsid w:val="003A234A"/>
    <w:rsid w:val="003A266A"/>
    <w:rsid w:val="003A27AC"/>
    <w:rsid w:val="003A2B17"/>
    <w:rsid w:val="003A2BA1"/>
    <w:rsid w:val="003A2BD8"/>
    <w:rsid w:val="003A2FB2"/>
    <w:rsid w:val="003A3160"/>
    <w:rsid w:val="003A3400"/>
    <w:rsid w:val="003A3435"/>
    <w:rsid w:val="003A34EB"/>
    <w:rsid w:val="003A3602"/>
    <w:rsid w:val="003A3780"/>
    <w:rsid w:val="003A3900"/>
    <w:rsid w:val="003A3952"/>
    <w:rsid w:val="003A3E21"/>
    <w:rsid w:val="003A3E8C"/>
    <w:rsid w:val="003A401F"/>
    <w:rsid w:val="003A4067"/>
    <w:rsid w:val="003A454B"/>
    <w:rsid w:val="003A4A0F"/>
    <w:rsid w:val="003A4AB2"/>
    <w:rsid w:val="003A4B40"/>
    <w:rsid w:val="003A4B49"/>
    <w:rsid w:val="003A4B99"/>
    <w:rsid w:val="003A4D20"/>
    <w:rsid w:val="003A4DDA"/>
    <w:rsid w:val="003A4EB2"/>
    <w:rsid w:val="003A4F96"/>
    <w:rsid w:val="003A51B9"/>
    <w:rsid w:val="003A5F33"/>
    <w:rsid w:val="003A6076"/>
    <w:rsid w:val="003A6104"/>
    <w:rsid w:val="003A6137"/>
    <w:rsid w:val="003A6263"/>
    <w:rsid w:val="003A638D"/>
    <w:rsid w:val="003A6B90"/>
    <w:rsid w:val="003A6CB6"/>
    <w:rsid w:val="003A6DEE"/>
    <w:rsid w:val="003A6E35"/>
    <w:rsid w:val="003A72EC"/>
    <w:rsid w:val="003A796D"/>
    <w:rsid w:val="003A7A8C"/>
    <w:rsid w:val="003A7AB3"/>
    <w:rsid w:val="003A7C04"/>
    <w:rsid w:val="003B0056"/>
    <w:rsid w:val="003B0340"/>
    <w:rsid w:val="003B0460"/>
    <w:rsid w:val="003B04CE"/>
    <w:rsid w:val="003B058F"/>
    <w:rsid w:val="003B078E"/>
    <w:rsid w:val="003B0873"/>
    <w:rsid w:val="003B09DF"/>
    <w:rsid w:val="003B0A73"/>
    <w:rsid w:val="003B0D1B"/>
    <w:rsid w:val="003B0FEE"/>
    <w:rsid w:val="003B19AD"/>
    <w:rsid w:val="003B1A1D"/>
    <w:rsid w:val="003B1B14"/>
    <w:rsid w:val="003B1D0D"/>
    <w:rsid w:val="003B1F89"/>
    <w:rsid w:val="003B20B8"/>
    <w:rsid w:val="003B24B5"/>
    <w:rsid w:val="003B2550"/>
    <w:rsid w:val="003B259C"/>
    <w:rsid w:val="003B2DD0"/>
    <w:rsid w:val="003B2EE6"/>
    <w:rsid w:val="003B3016"/>
    <w:rsid w:val="003B333B"/>
    <w:rsid w:val="003B346F"/>
    <w:rsid w:val="003B351A"/>
    <w:rsid w:val="003B397B"/>
    <w:rsid w:val="003B3DF2"/>
    <w:rsid w:val="003B3E21"/>
    <w:rsid w:val="003B4016"/>
    <w:rsid w:val="003B401B"/>
    <w:rsid w:val="003B40B1"/>
    <w:rsid w:val="003B4190"/>
    <w:rsid w:val="003B4DE4"/>
    <w:rsid w:val="003B4E9E"/>
    <w:rsid w:val="003B4EAE"/>
    <w:rsid w:val="003B515F"/>
    <w:rsid w:val="003B5296"/>
    <w:rsid w:val="003B5361"/>
    <w:rsid w:val="003B5479"/>
    <w:rsid w:val="003B55CC"/>
    <w:rsid w:val="003B5BF5"/>
    <w:rsid w:val="003B6789"/>
    <w:rsid w:val="003B6E6E"/>
    <w:rsid w:val="003B6F41"/>
    <w:rsid w:val="003B6FC6"/>
    <w:rsid w:val="003B7332"/>
    <w:rsid w:val="003B7371"/>
    <w:rsid w:val="003B744B"/>
    <w:rsid w:val="003B75AB"/>
    <w:rsid w:val="003B791E"/>
    <w:rsid w:val="003B7ACB"/>
    <w:rsid w:val="003B7BA1"/>
    <w:rsid w:val="003B7D90"/>
    <w:rsid w:val="003B7FC5"/>
    <w:rsid w:val="003C01CC"/>
    <w:rsid w:val="003C03D3"/>
    <w:rsid w:val="003C0C05"/>
    <w:rsid w:val="003C0EC7"/>
    <w:rsid w:val="003C0F78"/>
    <w:rsid w:val="003C11A6"/>
    <w:rsid w:val="003C16DB"/>
    <w:rsid w:val="003C16E3"/>
    <w:rsid w:val="003C1AC1"/>
    <w:rsid w:val="003C1B48"/>
    <w:rsid w:val="003C1DC2"/>
    <w:rsid w:val="003C23A0"/>
    <w:rsid w:val="003C23AF"/>
    <w:rsid w:val="003C2465"/>
    <w:rsid w:val="003C27A1"/>
    <w:rsid w:val="003C280D"/>
    <w:rsid w:val="003C29CB"/>
    <w:rsid w:val="003C2D99"/>
    <w:rsid w:val="003C2FDF"/>
    <w:rsid w:val="003C33FF"/>
    <w:rsid w:val="003C382F"/>
    <w:rsid w:val="003C390A"/>
    <w:rsid w:val="003C3C55"/>
    <w:rsid w:val="003C40AC"/>
    <w:rsid w:val="003C418B"/>
    <w:rsid w:val="003C419E"/>
    <w:rsid w:val="003C42D4"/>
    <w:rsid w:val="003C48C2"/>
    <w:rsid w:val="003C49BA"/>
    <w:rsid w:val="003C4CF6"/>
    <w:rsid w:val="003C4E0B"/>
    <w:rsid w:val="003C4F8A"/>
    <w:rsid w:val="003C5280"/>
    <w:rsid w:val="003C52C4"/>
    <w:rsid w:val="003C54AF"/>
    <w:rsid w:val="003C586F"/>
    <w:rsid w:val="003C60A2"/>
    <w:rsid w:val="003C64FE"/>
    <w:rsid w:val="003C6B32"/>
    <w:rsid w:val="003C704E"/>
    <w:rsid w:val="003C711F"/>
    <w:rsid w:val="003C71CE"/>
    <w:rsid w:val="003C756C"/>
    <w:rsid w:val="003C7650"/>
    <w:rsid w:val="003C76FA"/>
    <w:rsid w:val="003C77CC"/>
    <w:rsid w:val="003C7AD6"/>
    <w:rsid w:val="003C7E9C"/>
    <w:rsid w:val="003D0161"/>
    <w:rsid w:val="003D01BC"/>
    <w:rsid w:val="003D07C3"/>
    <w:rsid w:val="003D08B0"/>
    <w:rsid w:val="003D0F6D"/>
    <w:rsid w:val="003D1410"/>
    <w:rsid w:val="003D15F4"/>
    <w:rsid w:val="003D16E4"/>
    <w:rsid w:val="003D171E"/>
    <w:rsid w:val="003D180B"/>
    <w:rsid w:val="003D19DB"/>
    <w:rsid w:val="003D1CAF"/>
    <w:rsid w:val="003D1ECB"/>
    <w:rsid w:val="003D1F89"/>
    <w:rsid w:val="003D2400"/>
    <w:rsid w:val="003D2479"/>
    <w:rsid w:val="003D2577"/>
    <w:rsid w:val="003D2C25"/>
    <w:rsid w:val="003D2C51"/>
    <w:rsid w:val="003D2DFF"/>
    <w:rsid w:val="003D2F68"/>
    <w:rsid w:val="003D329C"/>
    <w:rsid w:val="003D335F"/>
    <w:rsid w:val="003D33B5"/>
    <w:rsid w:val="003D3804"/>
    <w:rsid w:val="003D38A4"/>
    <w:rsid w:val="003D3ED9"/>
    <w:rsid w:val="003D3F07"/>
    <w:rsid w:val="003D415E"/>
    <w:rsid w:val="003D42F1"/>
    <w:rsid w:val="003D4A43"/>
    <w:rsid w:val="003D4FFB"/>
    <w:rsid w:val="003D51D4"/>
    <w:rsid w:val="003D52FA"/>
    <w:rsid w:val="003D531F"/>
    <w:rsid w:val="003D53A8"/>
    <w:rsid w:val="003D54B5"/>
    <w:rsid w:val="003D598D"/>
    <w:rsid w:val="003D5C19"/>
    <w:rsid w:val="003D5C2C"/>
    <w:rsid w:val="003D5C3A"/>
    <w:rsid w:val="003D5CE6"/>
    <w:rsid w:val="003D6418"/>
    <w:rsid w:val="003D66E8"/>
    <w:rsid w:val="003D6753"/>
    <w:rsid w:val="003D68CE"/>
    <w:rsid w:val="003D6C6F"/>
    <w:rsid w:val="003D6E4A"/>
    <w:rsid w:val="003D6E51"/>
    <w:rsid w:val="003D6E8C"/>
    <w:rsid w:val="003D700F"/>
    <w:rsid w:val="003D71AC"/>
    <w:rsid w:val="003D72A9"/>
    <w:rsid w:val="003D73A8"/>
    <w:rsid w:val="003D767C"/>
    <w:rsid w:val="003D76FA"/>
    <w:rsid w:val="003D7DE0"/>
    <w:rsid w:val="003D7E10"/>
    <w:rsid w:val="003E0025"/>
    <w:rsid w:val="003E0044"/>
    <w:rsid w:val="003E01F7"/>
    <w:rsid w:val="003E0326"/>
    <w:rsid w:val="003E040D"/>
    <w:rsid w:val="003E045B"/>
    <w:rsid w:val="003E060E"/>
    <w:rsid w:val="003E07AF"/>
    <w:rsid w:val="003E0A52"/>
    <w:rsid w:val="003E0CDD"/>
    <w:rsid w:val="003E0E0B"/>
    <w:rsid w:val="003E10A1"/>
    <w:rsid w:val="003E10BA"/>
    <w:rsid w:val="003E112D"/>
    <w:rsid w:val="003E1438"/>
    <w:rsid w:val="003E155B"/>
    <w:rsid w:val="003E173D"/>
    <w:rsid w:val="003E1CE9"/>
    <w:rsid w:val="003E1D14"/>
    <w:rsid w:val="003E1D5E"/>
    <w:rsid w:val="003E20E5"/>
    <w:rsid w:val="003E2306"/>
    <w:rsid w:val="003E237B"/>
    <w:rsid w:val="003E2478"/>
    <w:rsid w:val="003E24D3"/>
    <w:rsid w:val="003E2784"/>
    <w:rsid w:val="003E27A3"/>
    <w:rsid w:val="003E281C"/>
    <w:rsid w:val="003E2FE7"/>
    <w:rsid w:val="003E302F"/>
    <w:rsid w:val="003E3250"/>
    <w:rsid w:val="003E3742"/>
    <w:rsid w:val="003E4578"/>
    <w:rsid w:val="003E4691"/>
    <w:rsid w:val="003E46A3"/>
    <w:rsid w:val="003E46C4"/>
    <w:rsid w:val="003E46CF"/>
    <w:rsid w:val="003E4730"/>
    <w:rsid w:val="003E4E29"/>
    <w:rsid w:val="003E4F91"/>
    <w:rsid w:val="003E55A3"/>
    <w:rsid w:val="003E5CD2"/>
    <w:rsid w:val="003E6096"/>
    <w:rsid w:val="003E622E"/>
    <w:rsid w:val="003E669B"/>
    <w:rsid w:val="003E66E0"/>
    <w:rsid w:val="003E671E"/>
    <w:rsid w:val="003E6C7C"/>
    <w:rsid w:val="003E6CB5"/>
    <w:rsid w:val="003E6EAC"/>
    <w:rsid w:val="003E6ECD"/>
    <w:rsid w:val="003E717B"/>
    <w:rsid w:val="003E7647"/>
    <w:rsid w:val="003E775C"/>
    <w:rsid w:val="003E7B74"/>
    <w:rsid w:val="003E7B89"/>
    <w:rsid w:val="003E7C74"/>
    <w:rsid w:val="003E7D08"/>
    <w:rsid w:val="003E7E3D"/>
    <w:rsid w:val="003F0E02"/>
    <w:rsid w:val="003F0EE6"/>
    <w:rsid w:val="003F1059"/>
    <w:rsid w:val="003F11FE"/>
    <w:rsid w:val="003F13C2"/>
    <w:rsid w:val="003F140A"/>
    <w:rsid w:val="003F14BA"/>
    <w:rsid w:val="003F1550"/>
    <w:rsid w:val="003F179F"/>
    <w:rsid w:val="003F19F9"/>
    <w:rsid w:val="003F1C08"/>
    <w:rsid w:val="003F1D44"/>
    <w:rsid w:val="003F1DF7"/>
    <w:rsid w:val="003F22B3"/>
    <w:rsid w:val="003F2436"/>
    <w:rsid w:val="003F2449"/>
    <w:rsid w:val="003F248B"/>
    <w:rsid w:val="003F24B9"/>
    <w:rsid w:val="003F256B"/>
    <w:rsid w:val="003F274B"/>
    <w:rsid w:val="003F277C"/>
    <w:rsid w:val="003F2ACD"/>
    <w:rsid w:val="003F2C14"/>
    <w:rsid w:val="003F2CA9"/>
    <w:rsid w:val="003F36D9"/>
    <w:rsid w:val="003F3A01"/>
    <w:rsid w:val="003F3A8D"/>
    <w:rsid w:val="003F3DE6"/>
    <w:rsid w:val="003F4178"/>
    <w:rsid w:val="003F4182"/>
    <w:rsid w:val="003F4207"/>
    <w:rsid w:val="003F4413"/>
    <w:rsid w:val="003F492C"/>
    <w:rsid w:val="003F49E5"/>
    <w:rsid w:val="003F521C"/>
    <w:rsid w:val="003F5666"/>
    <w:rsid w:val="003F5B9D"/>
    <w:rsid w:val="003F5F6B"/>
    <w:rsid w:val="003F601A"/>
    <w:rsid w:val="003F60F1"/>
    <w:rsid w:val="003F69AD"/>
    <w:rsid w:val="003F6B08"/>
    <w:rsid w:val="003F6E15"/>
    <w:rsid w:val="003F703F"/>
    <w:rsid w:val="003F7832"/>
    <w:rsid w:val="003F7836"/>
    <w:rsid w:val="003F7B3E"/>
    <w:rsid w:val="003F7E75"/>
    <w:rsid w:val="0040004D"/>
    <w:rsid w:val="0040010D"/>
    <w:rsid w:val="004001BE"/>
    <w:rsid w:val="00400316"/>
    <w:rsid w:val="004003A8"/>
    <w:rsid w:val="00400455"/>
    <w:rsid w:val="00400571"/>
    <w:rsid w:val="0040076D"/>
    <w:rsid w:val="00400B49"/>
    <w:rsid w:val="00400BDD"/>
    <w:rsid w:val="00400F35"/>
    <w:rsid w:val="0040109B"/>
    <w:rsid w:val="004010A2"/>
    <w:rsid w:val="004011CA"/>
    <w:rsid w:val="004012C1"/>
    <w:rsid w:val="00401306"/>
    <w:rsid w:val="00401429"/>
    <w:rsid w:val="00401796"/>
    <w:rsid w:val="00401A1B"/>
    <w:rsid w:val="00401B4C"/>
    <w:rsid w:val="00401CCC"/>
    <w:rsid w:val="00401EE3"/>
    <w:rsid w:val="00401FAF"/>
    <w:rsid w:val="004021B9"/>
    <w:rsid w:val="00402358"/>
    <w:rsid w:val="004025DA"/>
    <w:rsid w:val="004026E4"/>
    <w:rsid w:val="00402A00"/>
    <w:rsid w:val="00402E43"/>
    <w:rsid w:val="00402F43"/>
    <w:rsid w:val="00403353"/>
    <w:rsid w:val="004034E7"/>
    <w:rsid w:val="00403640"/>
    <w:rsid w:val="00403AD6"/>
    <w:rsid w:val="00403B9D"/>
    <w:rsid w:val="00403FA8"/>
    <w:rsid w:val="0040436C"/>
    <w:rsid w:val="00404414"/>
    <w:rsid w:val="00404429"/>
    <w:rsid w:val="0040442D"/>
    <w:rsid w:val="0040451B"/>
    <w:rsid w:val="004046CF"/>
    <w:rsid w:val="0040476E"/>
    <w:rsid w:val="004048A0"/>
    <w:rsid w:val="00404AA4"/>
    <w:rsid w:val="00404AC9"/>
    <w:rsid w:val="00405164"/>
    <w:rsid w:val="004051B0"/>
    <w:rsid w:val="0040537A"/>
    <w:rsid w:val="004056AD"/>
    <w:rsid w:val="004056B0"/>
    <w:rsid w:val="00406052"/>
    <w:rsid w:val="004061D2"/>
    <w:rsid w:val="0040635A"/>
    <w:rsid w:val="0040674D"/>
    <w:rsid w:val="0040688E"/>
    <w:rsid w:val="004071A9"/>
    <w:rsid w:val="004074DB"/>
    <w:rsid w:val="004077D2"/>
    <w:rsid w:val="0040786F"/>
    <w:rsid w:val="0040792A"/>
    <w:rsid w:val="0040798D"/>
    <w:rsid w:val="00407E7D"/>
    <w:rsid w:val="00407EC5"/>
    <w:rsid w:val="00407F43"/>
    <w:rsid w:val="0041023F"/>
    <w:rsid w:val="004102F2"/>
    <w:rsid w:val="00410310"/>
    <w:rsid w:val="00410551"/>
    <w:rsid w:val="00410579"/>
    <w:rsid w:val="004105B7"/>
    <w:rsid w:val="004106AC"/>
    <w:rsid w:val="004107DF"/>
    <w:rsid w:val="00410C17"/>
    <w:rsid w:val="00410DB2"/>
    <w:rsid w:val="00410DCC"/>
    <w:rsid w:val="00410F4C"/>
    <w:rsid w:val="00410FE3"/>
    <w:rsid w:val="0041105E"/>
    <w:rsid w:val="00411367"/>
    <w:rsid w:val="004113FD"/>
    <w:rsid w:val="00411410"/>
    <w:rsid w:val="004114C1"/>
    <w:rsid w:val="00411924"/>
    <w:rsid w:val="00411DB1"/>
    <w:rsid w:val="0041200C"/>
    <w:rsid w:val="00412182"/>
    <w:rsid w:val="0041240B"/>
    <w:rsid w:val="00412563"/>
    <w:rsid w:val="004127B2"/>
    <w:rsid w:val="004128CA"/>
    <w:rsid w:val="00412945"/>
    <w:rsid w:val="00412A09"/>
    <w:rsid w:val="00412DEE"/>
    <w:rsid w:val="0041331B"/>
    <w:rsid w:val="004137FB"/>
    <w:rsid w:val="00413AF3"/>
    <w:rsid w:val="00413C97"/>
    <w:rsid w:val="00413D34"/>
    <w:rsid w:val="00413FC1"/>
    <w:rsid w:val="0041404E"/>
    <w:rsid w:val="00414094"/>
    <w:rsid w:val="00414100"/>
    <w:rsid w:val="00414360"/>
    <w:rsid w:val="0041440D"/>
    <w:rsid w:val="00414880"/>
    <w:rsid w:val="00415683"/>
    <w:rsid w:val="004156AF"/>
    <w:rsid w:val="004156CE"/>
    <w:rsid w:val="00415C05"/>
    <w:rsid w:val="00415CFB"/>
    <w:rsid w:val="0041630D"/>
    <w:rsid w:val="0041676C"/>
    <w:rsid w:val="004167A7"/>
    <w:rsid w:val="00416A5A"/>
    <w:rsid w:val="00416DDF"/>
    <w:rsid w:val="00416F25"/>
    <w:rsid w:val="00417081"/>
    <w:rsid w:val="00417147"/>
    <w:rsid w:val="0041732E"/>
    <w:rsid w:val="0041746C"/>
    <w:rsid w:val="0041755D"/>
    <w:rsid w:val="0041762A"/>
    <w:rsid w:val="00417663"/>
    <w:rsid w:val="004176E9"/>
    <w:rsid w:val="00417CA4"/>
    <w:rsid w:val="00417CC7"/>
    <w:rsid w:val="00417E12"/>
    <w:rsid w:val="00417E8C"/>
    <w:rsid w:val="0042046B"/>
    <w:rsid w:val="0042054C"/>
    <w:rsid w:val="004205B1"/>
    <w:rsid w:val="00420879"/>
    <w:rsid w:val="00420945"/>
    <w:rsid w:val="00420B44"/>
    <w:rsid w:val="00420BA7"/>
    <w:rsid w:val="004210B8"/>
    <w:rsid w:val="004212F6"/>
    <w:rsid w:val="00421B1F"/>
    <w:rsid w:val="00421B4D"/>
    <w:rsid w:val="00421BA7"/>
    <w:rsid w:val="004226EC"/>
    <w:rsid w:val="004226FC"/>
    <w:rsid w:val="004229B9"/>
    <w:rsid w:val="00423012"/>
    <w:rsid w:val="004232A3"/>
    <w:rsid w:val="00423337"/>
    <w:rsid w:val="00423504"/>
    <w:rsid w:val="00423571"/>
    <w:rsid w:val="0042393B"/>
    <w:rsid w:val="00423C43"/>
    <w:rsid w:val="00423DDB"/>
    <w:rsid w:val="004244E7"/>
    <w:rsid w:val="004245BE"/>
    <w:rsid w:val="00424754"/>
    <w:rsid w:val="004247B6"/>
    <w:rsid w:val="00424885"/>
    <w:rsid w:val="004249E5"/>
    <w:rsid w:val="00424C7C"/>
    <w:rsid w:val="00424CB3"/>
    <w:rsid w:val="00424CF1"/>
    <w:rsid w:val="00424EE6"/>
    <w:rsid w:val="00424F68"/>
    <w:rsid w:val="00424FEC"/>
    <w:rsid w:val="004251CA"/>
    <w:rsid w:val="00425DA8"/>
    <w:rsid w:val="00426165"/>
    <w:rsid w:val="004261D0"/>
    <w:rsid w:val="00426370"/>
    <w:rsid w:val="00426457"/>
    <w:rsid w:val="004267BD"/>
    <w:rsid w:val="00426AD0"/>
    <w:rsid w:val="00426C01"/>
    <w:rsid w:val="00426C17"/>
    <w:rsid w:val="00426C1D"/>
    <w:rsid w:val="0042713E"/>
    <w:rsid w:val="00427151"/>
    <w:rsid w:val="00427257"/>
    <w:rsid w:val="00427377"/>
    <w:rsid w:val="00427773"/>
    <w:rsid w:val="00427924"/>
    <w:rsid w:val="00427973"/>
    <w:rsid w:val="00427B44"/>
    <w:rsid w:val="00427BEF"/>
    <w:rsid w:val="00427C18"/>
    <w:rsid w:val="00427CC0"/>
    <w:rsid w:val="00427EE8"/>
    <w:rsid w:val="00430122"/>
    <w:rsid w:val="00430235"/>
    <w:rsid w:val="00430652"/>
    <w:rsid w:val="004307A2"/>
    <w:rsid w:val="00430A43"/>
    <w:rsid w:val="00430A7A"/>
    <w:rsid w:val="00430E69"/>
    <w:rsid w:val="00430F57"/>
    <w:rsid w:val="0043131C"/>
    <w:rsid w:val="0043134F"/>
    <w:rsid w:val="0043142D"/>
    <w:rsid w:val="00431530"/>
    <w:rsid w:val="0043159F"/>
    <w:rsid w:val="00431A81"/>
    <w:rsid w:val="00431BA6"/>
    <w:rsid w:val="00431D05"/>
    <w:rsid w:val="004324EC"/>
    <w:rsid w:val="00432520"/>
    <w:rsid w:val="004327D7"/>
    <w:rsid w:val="00432A72"/>
    <w:rsid w:val="00432A9B"/>
    <w:rsid w:val="00432B33"/>
    <w:rsid w:val="00432EFA"/>
    <w:rsid w:val="00432FC2"/>
    <w:rsid w:val="004333CA"/>
    <w:rsid w:val="004334F1"/>
    <w:rsid w:val="00433600"/>
    <w:rsid w:val="00433A68"/>
    <w:rsid w:val="00433AA0"/>
    <w:rsid w:val="004342D8"/>
    <w:rsid w:val="00434AD0"/>
    <w:rsid w:val="00434BF1"/>
    <w:rsid w:val="00434F42"/>
    <w:rsid w:val="0043511F"/>
    <w:rsid w:val="00435616"/>
    <w:rsid w:val="00435976"/>
    <w:rsid w:val="00435A45"/>
    <w:rsid w:val="00435ACA"/>
    <w:rsid w:val="00435C88"/>
    <w:rsid w:val="00435F42"/>
    <w:rsid w:val="00435F6B"/>
    <w:rsid w:val="00436206"/>
    <w:rsid w:val="00436282"/>
    <w:rsid w:val="004366F1"/>
    <w:rsid w:val="004367CF"/>
    <w:rsid w:val="00436811"/>
    <w:rsid w:val="0043691B"/>
    <w:rsid w:val="00436A2C"/>
    <w:rsid w:val="00436B5E"/>
    <w:rsid w:val="00436D3E"/>
    <w:rsid w:val="00436D97"/>
    <w:rsid w:val="00436EC6"/>
    <w:rsid w:val="00436EF9"/>
    <w:rsid w:val="00437068"/>
    <w:rsid w:val="004376F9"/>
    <w:rsid w:val="004377D6"/>
    <w:rsid w:val="00437A67"/>
    <w:rsid w:val="00437A79"/>
    <w:rsid w:val="00437C56"/>
    <w:rsid w:val="00437D93"/>
    <w:rsid w:val="00437E15"/>
    <w:rsid w:val="00437F6D"/>
    <w:rsid w:val="00437FA9"/>
    <w:rsid w:val="00440181"/>
    <w:rsid w:val="0044039D"/>
    <w:rsid w:val="00440458"/>
    <w:rsid w:val="004404B8"/>
    <w:rsid w:val="00440809"/>
    <w:rsid w:val="00440849"/>
    <w:rsid w:val="00440906"/>
    <w:rsid w:val="00440934"/>
    <w:rsid w:val="00440B70"/>
    <w:rsid w:val="00440EAA"/>
    <w:rsid w:val="00441029"/>
    <w:rsid w:val="00441115"/>
    <w:rsid w:val="00441126"/>
    <w:rsid w:val="0044146E"/>
    <w:rsid w:val="00441652"/>
    <w:rsid w:val="004420CF"/>
    <w:rsid w:val="00442276"/>
    <w:rsid w:val="00442296"/>
    <w:rsid w:val="004423E9"/>
    <w:rsid w:val="0044245E"/>
    <w:rsid w:val="004424A7"/>
    <w:rsid w:val="00442521"/>
    <w:rsid w:val="0044261E"/>
    <w:rsid w:val="0044282A"/>
    <w:rsid w:val="00442A2A"/>
    <w:rsid w:val="00442D47"/>
    <w:rsid w:val="00442E88"/>
    <w:rsid w:val="004431C0"/>
    <w:rsid w:val="00443388"/>
    <w:rsid w:val="00443655"/>
    <w:rsid w:val="0044385D"/>
    <w:rsid w:val="0044385E"/>
    <w:rsid w:val="00443929"/>
    <w:rsid w:val="00443ADE"/>
    <w:rsid w:val="00443CFB"/>
    <w:rsid w:val="00443F1B"/>
    <w:rsid w:val="004441E9"/>
    <w:rsid w:val="00444312"/>
    <w:rsid w:val="0044444B"/>
    <w:rsid w:val="0044465F"/>
    <w:rsid w:val="00444678"/>
    <w:rsid w:val="004449CC"/>
    <w:rsid w:val="00444ACB"/>
    <w:rsid w:val="00444E1C"/>
    <w:rsid w:val="00444E70"/>
    <w:rsid w:val="00444E9F"/>
    <w:rsid w:val="00444F7C"/>
    <w:rsid w:val="00444FCC"/>
    <w:rsid w:val="0044521B"/>
    <w:rsid w:val="00445552"/>
    <w:rsid w:val="004456BC"/>
    <w:rsid w:val="00445715"/>
    <w:rsid w:val="00445879"/>
    <w:rsid w:val="00445D33"/>
    <w:rsid w:val="00445E0A"/>
    <w:rsid w:val="00445E66"/>
    <w:rsid w:val="00445F49"/>
    <w:rsid w:val="00445F4D"/>
    <w:rsid w:val="00445FC0"/>
    <w:rsid w:val="00446030"/>
    <w:rsid w:val="004468BE"/>
    <w:rsid w:val="00446CEE"/>
    <w:rsid w:val="004473E6"/>
    <w:rsid w:val="004475E6"/>
    <w:rsid w:val="00447AF3"/>
    <w:rsid w:val="00447C97"/>
    <w:rsid w:val="00447CB9"/>
    <w:rsid w:val="00447F98"/>
    <w:rsid w:val="0045010F"/>
    <w:rsid w:val="004501B0"/>
    <w:rsid w:val="00450361"/>
    <w:rsid w:val="004504D1"/>
    <w:rsid w:val="00450E82"/>
    <w:rsid w:val="00450F1C"/>
    <w:rsid w:val="00450F59"/>
    <w:rsid w:val="004511A3"/>
    <w:rsid w:val="00451D10"/>
    <w:rsid w:val="0045217A"/>
    <w:rsid w:val="00452235"/>
    <w:rsid w:val="004522C8"/>
    <w:rsid w:val="004522F6"/>
    <w:rsid w:val="004525AD"/>
    <w:rsid w:val="004525E6"/>
    <w:rsid w:val="00452800"/>
    <w:rsid w:val="0045285B"/>
    <w:rsid w:val="00452ADD"/>
    <w:rsid w:val="00452C5D"/>
    <w:rsid w:val="00452D58"/>
    <w:rsid w:val="00452E7B"/>
    <w:rsid w:val="0045316B"/>
    <w:rsid w:val="00453294"/>
    <w:rsid w:val="00453436"/>
    <w:rsid w:val="004534CD"/>
    <w:rsid w:val="004534F2"/>
    <w:rsid w:val="00453599"/>
    <w:rsid w:val="00453AD7"/>
    <w:rsid w:val="0045436F"/>
    <w:rsid w:val="004543D3"/>
    <w:rsid w:val="00454416"/>
    <w:rsid w:val="00454658"/>
    <w:rsid w:val="0045489C"/>
    <w:rsid w:val="00454AA7"/>
    <w:rsid w:val="00454B55"/>
    <w:rsid w:val="00454DA3"/>
    <w:rsid w:val="00454E25"/>
    <w:rsid w:val="0045575C"/>
    <w:rsid w:val="0045580D"/>
    <w:rsid w:val="004559A0"/>
    <w:rsid w:val="00455C52"/>
    <w:rsid w:val="00455CD8"/>
    <w:rsid w:val="00455CFD"/>
    <w:rsid w:val="004561BE"/>
    <w:rsid w:val="0045643E"/>
    <w:rsid w:val="00456523"/>
    <w:rsid w:val="0045656C"/>
    <w:rsid w:val="004568A4"/>
    <w:rsid w:val="0045696D"/>
    <w:rsid w:val="00456C04"/>
    <w:rsid w:val="00456DFB"/>
    <w:rsid w:val="00456E0E"/>
    <w:rsid w:val="00457069"/>
    <w:rsid w:val="0045714A"/>
    <w:rsid w:val="004572C6"/>
    <w:rsid w:val="00457A79"/>
    <w:rsid w:val="00457B88"/>
    <w:rsid w:val="00457C3E"/>
    <w:rsid w:val="00457D42"/>
    <w:rsid w:val="00457FAC"/>
    <w:rsid w:val="00460535"/>
    <w:rsid w:val="0046055D"/>
    <w:rsid w:val="00460769"/>
    <w:rsid w:val="00460911"/>
    <w:rsid w:val="00460A77"/>
    <w:rsid w:val="00460D0B"/>
    <w:rsid w:val="00460E27"/>
    <w:rsid w:val="00460E41"/>
    <w:rsid w:val="00460FDB"/>
    <w:rsid w:val="004610BF"/>
    <w:rsid w:val="00461295"/>
    <w:rsid w:val="00461388"/>
    <w:rsid w:val="004613C6"/>
    <w:rsid w:val="0046143A"/>
    <w:rsid w:val="0046148D"/>
    <w:rsid w:val="00461840"/>
    <w:rsid w:val="00461890"/>
    <w:rsid w:val="00461949"/>
    <w:rsid w:val="0046209C"/>
    <w:rsid w:val="004621AB"/>
    <w:rsid w:val="00462248"/>
    <w:rsid w:val="00462493"/>
    <w:rsid w:val="0046257E"/>
    <w:rsid w:val="004627BF"/>
    <w:rsid w:val="0046287E"/>
    <w:rsid w:val="004628D8"/>
    <w:rsid w:val="004629EF"/>
    <w:rsid w:val="00463358"/>
    <w:rsid w:val="004635A5"/>
    <w:rsid w:val="00463600"/>
    <w:rsid w:val="00463918"/>
    <w:rsid w:val="00463B91"/>
    <w:rsid w:val="00463DBB"/>
    <w:rsid w:val="004642E4"/>
    <w:rsid w:val="00464352"/>
    <w:rsid w:val="00464513"/>
    <w:rsid w:val="0046487E"/>
    <w:rsid w:val="00464CCA"/>
    <w:rsid w:val="00464F7A"/>
    <w:rsid w:val="00464FC8"/>
    <w:rsid w:val="004650D3"/>
    <w:rsid w:val="004652F0"/>
    <w:rsid w:val="00465417"/>
    <w:rsid w:val="0046569B"/>
    <w:rsid w:val="004656BD"/>
    <w:rsid w:val="00465781"/>
    <w:rsid w:val="00465A23"/>
    <w:rsid w:val="004660CA"/>
    <w:rsid w:val="00466492"/>
    <w:rsid w:val="00466B15"/>
    <w:rsid w:val="00466B5F"/>
    <w:rsid w:val="00466B79"/>
    <w:rsid w:val="00466C67"/>
    <w:rsid w:val="00466ECE"/>
    <w:rsid w:val="00467000"/>
    <w:rsid w:val="0046714E"/>
    <w:rsid w:val="004672E3"/>
    <w:rsid w:val="004674FC"/>
    <w:rsid w:val="0046757A"/>
    <w:rsid w:val="004675B6"/>
    <w:rsid w:val="004675E9"/>
    <w:rsid w:val="00467B90"/>
    <w:rsid w:val="00467BE7"/>
    <w:rsid w:val="00467F61"/>
    <w:rsid w:val="00470375"/>
    <w:rsid w:val="004703C8"/>
    <w:rsid w:val="00470805"/>
    <w:rsid w:val="00470A85"/>
    <w:rsid w:val="00470CF9"/>
    <w:rsid w:val="00470D25"/>
    <w:rsid w:val="00470ED9"/>
    <w:rsid w:val="00470F64"/>
    <w:rsid w:val="00470FD4"/>
    <w:rsid w:val="004713F4"/>
    <w:rsid w:val="00471492"/>
    <w:rsid w:val="00471533"/>
    <w:rsid w:val="004716D4"/>
    <w:rsid w:val="00471706"/>
    <w:rsid w:val="00471879"/>
    <w:rsid w:val="00471EC6"/>
    <w:rsid w:val="00471F7F"/>
    <w:rsid w:val="00471FC9"/>
    <w:rsid w:val="004721DB"/>
    <w:rsid w:val="0047232A"/>
    <w:rsid w:val="004724E4"/>
    <w:rsid w:val="004725FE"/>
    <w:rsid w:val="004726B5"/>
    <w:rsid w:val="00472AE6"/>
    <w:rsid w:val="0047304E"/>
    <w:rsid w:val="004730DB"/>
    <w:rsid w:val="0047396B"/>
    <w:rsid w:val="004739B8"/>
    <w:rsid w:val="00473ABD"/>
    <w:rsid w:val="00473C90"/>
    <w:rsid w:val="00473D09"/>
    <w:rsid w:val="00473D37"/>
    <w:rsid w:val="00473DC3"/>
    <w:rsid w:val="00473DE7"/>
    <w:rsid w:val="00474221"/>
    <w:rsid w:val="004742A7"/>
    <w:rsid w:val="00474680"/>
    <w:rsid w:val="004746A7"/>
    <w:rsid w:val="004747B9"/>
    <w:rsid w:val="0047541C"/>
    <w:rsid w:val="0047552B"/>
    <w:rsid w:val="00475531"/>
    <w:rsid w:val="004755CA"/>
    <w:rsid w:val="00475C2B"/>
    <w:rsid w:val="0047606B"/>
    <w:rsid w:val="00476136"/>
    <w:rsid w:val="004761F4"/>
    <w:rsid w:val="004763AC"/>
    <w:rsid w:val="00476A5F"/>
    <w:rsid w:val="00476C07"/>
    <w:rsid w:val="00476E86"/>
    <w:rsid w:val="00477876"/>
    <w:rsid w:val="004778DA"/>
    <w:rsid w:val="00477A56"/>
    <w:rsid w:val="00477FF5"/>
    <w:rsid w:val="00478E6A"/>
    <w:rsid w:val="004801FD"/>
    <w:rsid w:val="00480224"/>
    <w:rsid w:val="004805A3"/>
    <w:rsid w:val="0048098C"/>
    <w:rsid w:val="00480B09"/>
    <w:rsid w:val="00480B0A"/>
    <w:rsid w:val="00480E88"/>
    <w:rsid w:val="004812A3"/>
    <w:rsid w:val="00481E64"/>
    <w:rsid w:val="00481EAA"/>
    <w:rsid w:val="004820CF"/>
    <w:rsid w:val="0048211B"/>
    <w:rsid w:val="004822AA"/>
    <w:rsid w:val="004822CF"/>
    <w:rsid w:val="004822E5"/>
    <w:rsid w:val="00482700"/>
    <w:rsid w:val="004827D0"/>
    <w:rsid w:val="004828D5"/>
    <w:rsid w:val="004829C8"/>
    <w:rsid w:val="00482C18"/>
    <w:rsid w:val="00482E8B"/>
    <w:rsid w:val="00483081"/>
    <w:rsid w:val="004837BC"/>
    <w:rsid w:val="0048387C"/>
    <w:rsid w:val="004838DE"/>
    <w:rsid w:val="00484029"/>
    <w:rsid w:val="00484280"/>
    <w:rsid w:val="00484569"/>
    <w:rsid w:val="0048456C"/>
    <w:rsid w:val="00484BB8"/>
    <w:rsid w:val="00484DEF"/>
    <w:rsid w:val="00485136"/>
    <w:rsid w:val="004856C9"/>
    <w:rsid w:val="0048585A"/>
    <w:rsid w:val="00485AA4"/>
    <w:rsid w:val="00485AD0"/>
    <w:rsid w:val="00485AFA"/>
    <w:rsid w:val="00485B12"/>
    <w:rsid w:val="00486258"/>
    <w:rsid w:val="004863D7"/>
    <w:rsid w:val="0048643D"/>
    <w:rsid w:val="00486879"/>
    <w:rsid w:val="00486B3F"/>
    <w:rsid w:val="00486C31"/>
    <w:rsid w:val="00486D72"/>
    <w:rsid w:val="00486DDF"/>
    <w:rsid w:val="00487110"/>
    <w:rsid w:val="00487498"/>
    <w:rsid w:val="00487671"/>
    <w:rsid w:val="00487A57"/>
    <w:rsid w:val="00487ECA"/>
    <w:rsid w:val="0049046F"/>
    <w:rsid w:val="00490926"/>
    <w:rsid w:val="004909DD"/>
    <w:rsid w:val="00490A2F"/>
    <w:rsid w:val="00490B9D"/>
    <w:rsid w:val="00490BBC"/>
    <w:rsid w:val="00490C4E"/>
    <w:rsid w:val="00490D02"/>
    <w:rsid w:val="00490D05"/>
    <w:rsid w:val="0049119D"/>
    <w:rsid w:val="0049132C"/>
    <w:rsid w:val="0049166E"/>
    <w:rsid w:val="00491C70"/>
    <w:rsid w:val="00491DA9"/>
    <w:rsid w:val="0049219C"/>
    <w:rsid w:val="0049259A"/>
    <w:rsid w:val="004927B1"/>
    <w:rsid w:val="00492916"/>
    <w:rsid w:val="004931E0"/>
    <w:rsid w:val="0049355A"/>
    <w:rsid w:val="004939F4"/>
    <w:rsid w:val="00493ADA"/>
    <w:rsid w:val="00494161"/>
    <w:rsid w:val="004941BA"/>
    <w:rsid w:val="00494382"/>
    <w:rsid w:val="004945BB"/>
    <w:rsid w:val="00494839"/>
    <w:rsid w:val="00494ACD"/>
    <w:rsid w:val="00494C28"/>
    <w:rsid w:val="00494C6B"/>
    <w:rsid w:val="00494D29"/>
    <w:rsid w:val="00494D71"/>
    <w:rsid w:val="00494FD3"/>
    <w:rsid w:val="00495184"/>
    <w:rsid w:val="004951F4"/>
    <w:rsid w:val="004956B1"/>
    <w:rsid w:val="004956B3"/>
    <w:rsid w:val="004957B8"/>
    <w:rsid w:val="00495C47"/>
    <w:rsid w:val="00495DDE"/>
    <w:rsid w:val="00495E27"/>
    <w:rsid w:val="00495E34"/>
    <w:rsid w:val="00495FAD"/>
    <w:rsid w:val="00495FED"/>
    <w:rsid w:val="004960EE"/>
    <w:rsid w:val="004962DA"/>
    <w:rsid w:val="004963A9"/>
    <w:rsid w:val="00496486"/>
    <w:rsid w:val="004965EB"/>
    <w:rsid w:val="004965F3"/>
    <w:rsid w:val="004969BA"/>
    <w:rsid w:val="00496B24"/>
    <w:rsid w:val="00496B70"/>
    <w:rsid w:val="00496D02"/>
    <w:rsid w:val="00497122"/>
    <w:rsid w:val="00497782"/>
    <w:rsid w:val="00497833"/>
    <w:rsid w:val="00497B0A"/>
    <w:rsid w:val="00497F8B"/>
    <w:rsid w:val="004A001D"/>
    <w:rsid w:val="004A0070"/>
    <w:rsid w:val="004A0314"/>
    <w:rsid w:val="004A031F"/>
    <w:rsid w:val="004A09AC"/>
    <w:rsid w:val="004A09D9"/>
    <w:rsid w:val="004A0AB5"/>
    <w:rsid w:val="004A0CFC"/>
    <w:rsid w:val="004A0DF0"/>
    <w:rsid w:val="004A0E8C"/>
    <w:rsid w:val="004A0FEB"/>
    <w:rsid w:val="004A1246"/>
    <w:rsid w:val="004A129C"/>
    <w:rsid w:val="004A1690"/>
    <w:rsid w:val="004A1709"/>
    <w:rsid w:val="004A18A8"/>
    <w:rsid w:val="004A1BEE"/>
    <w:rsid w:val="004A1D68"/>
    <w:rsid w:val="004A1E30"/>
    <w:rsid w:val="004A1F3B"/>
    <w:rsid w:val="004A1F5D"/>
    <w:rsid w:val="004A26EB"/>
    <w:rsid w:val="004A294E"/>
    <w:rsid w:val="004A296D"/>
    <w:rsid w:val="004A29E0"/>
    <w:rsid w:val="004A2AA7"/>
    <w:rsid w:val="004A2ABA"/>
    <w:rsid w:val="004A2B35"/>
    <w:rsid w:val="004A2F16"/>
    <w:rsid w:val="004A30FC"/>
    <w:rsid w:val="004A3492"/>
    <w:rsid w:val="004A38CF"/>
    <w:rsid w:val="004A3FC4"/>
    <w:rsid w:val="004A40FD"/>
    <w:rsid w:val="004A4222"/>
    <w:rsid w:val="004A4573"/>
    <w:rsid w:val="004A4595"/>
    <w:rsid w:val="004A4CFC"/>
    <w:rsid w:val="004A4DCA"/>
    <w:rsid w:val="004A4E9A"/>
    <w:rsid w:val="004A4F84"/>
    <w:rsid w:val="004A52A6"/>
    <w:rsid w:val="004A5631"/>
    <w:rsid w:val="004A58CF"/>
    <w:rsid w:val="004A58DF"/>
    <w:rsid w:val="004A5D6D"/>
    <w:rsid w:val="004A5FC5"/>
    <w:rsid w:val="004A658E"/>
    <w:rsid w:val="004A65CF"/>
    <w:rsid w:val="004A6623"/>
    <w:rsid w:val="004A6C52"/>
    <w:rsid w:val="004A6CD5"/>
    <w:rsid w:val="004A6EF4"/>
    <w:rsid w:val="004A6F6C"/>
    <w:rsid w:val="004A703D"/>
    <w:rsid w:val="004A7349"/>
    <w:rsid w:val="004A735D"/>
    <w:rsid w:val="004A7594"/>
    <w:rsid w:val="004A75DD"/>
    <w:rsid w:val="004A772A"/>
    <w:rsid w:val="004A77C3"/>
    <w:rsid w:val="004A7E95"/>
    <w:rsid w:val="004A7ED6"/>
    <w:rsid w:val="004A7F4F"/>
    <w:rsid w:val="004B0440"/>
    <w:rsid w:val="004B06C6"/>
    <w:rsid w:val="004B0798"/>
    <w:rsid w:val="004B085D"/>
    <w:rsid w:val="004B08F2"/>
    <w:rsid w:val="004B0AF0"/>
    <w:rsid w:val="004B0B1A"/>
    <w:rsid w:val="004B1464"/>
    <w:rsid w:val="004B1606"/>
    <w:rsid w:val="004B1862"/>
    <w:rsid w:val="004B1FD9"/>
    <w:rsid w:val="004B240D"/>
    <w:rsid w:val="004B26D2"/>
    <w:rsid w:val="004B27AE"/>
    <w:rsid w:val="004B28F1"/>
    <w:rsid w:val="004B2B55"/>
    <w:rsid w:val="004B2E2F"/>
    <w:rsid w:val="004B34A3"/>
    <w:rsid w:val="004B353A"/>
    <w:rsid w:val="004B376F"/>
    <w:rsid w:val="004B38F9"/>
    <w:rsid w:val="004B3F2A"/>
    <w:rsid w:val="004B3FC3"/>
    <w:rsid w:val="004B423B"/>
    <w:rsid w:val="004B4292"/>
    <w:rsid w:val="004B4313"/>
    <w:rsid w:val="004B440E"/>
    <w:rsid w:val="004B45AB"/>
    <w:rsid w:val="004B460B"/>
    <w:rsid w:val="004B4A2B"/>
    <w:rsid w:val="004B4A59"/>
    <w:rsid w:val="004B4ADD"/>
    <w:rsid w:val="004B4C97"/>
    <w:rsid w:val="004B4F11"/>
    <w:rsid w:val="004B4FA7"/>
    <w:rsid w:val="004B5120"/>
    <w:rsid w:val="004B51EC"/>
    <w:rsid w:val="004B542D"/>
    <w:rsid w:val="004B574F"/>
    <w:rsid w:val="004B5AE8"/>
    <w:rsid w:val="004B5D8E"/>
    <w:rsid w:val="004B5DE0"/>
    <w:rsid w:val="004B5F33"/>
    <w:rsid w:val="004B635F"/>
    <w:rsid w:val="004B6415"/>
    <w:rsid w:val="004B6798"/>
    <w:rsid w:val="004B6B0F"/>
    <w:rsid w:val="004B6C15"/>
    <w:rsid w:val="004B6D54"/>
    <w:rsid w:val="004B7305"/>
    <w:rsid w:val="004B7466"/>
    <w:rsid w:val="004B76D6"/>
    <w:rsid w:val="004B7720"/>
    <w:rsid w:val="004B7772"/>
    <w:rsid w:val="004B7B58"/>
    <w:rsid w:val="004C0214"/>
    <w:rsid w:val="004C0245"/>
    <w:rsid w:val="004C06B3"/>
    <w:rsid w:val="004C0715"/>
    <w:rsid w:val="004C0B48"/>
    <w:rsid w:val="004C0BA6"/>
    <w:rsid w:val="004C0ED1"/>
    <w:rsid w:val="004C0F75"/>
    <w:rsid w:val="004C0FCF"/>
    <w:rsid w:val="004C1051"/>
    <w:rsid w:val="004C1150"/>
    <w:rsid w:val="004C142D"/>
    <w:rsid w:val="004C1837"/>
    <w:rsid w:val="004C1F59"/>
    <w:rsid w:val="004C2112"/>
    <w:rsid w:val="004C2324"/>
    <w:rsid w:val="004C26E3"/>
    <w:rsid w:val="004C29DA"/>
    <w:rsid w:val="004C2B76"/>
    <w:rsid w:val="004C2D78"/>
    <w:rsid w:val="004C2F6A"/>
    <w:rsid w:val="004C305A"/>
    <w:rsid w:val="004C3207"/>
    <w:rsid w:val="004C33B1"/>
    <w:rsid w:val="004C3517"/>
    <w:rsid w:val="004C3726"/>
    <w:rsid w:val="004C3A11"/>
    <w:rsid w:val="004C400F"/>
    <w:rsid w:val="004C4361"/>
    <w:rsid w:val="004C478C"/>
    <w:rsid w:val="004C48C0"/>
    <w:rsid w:val="004C4B8C"/>
    <w:rsid w:val="004C4BEB"/>
    <w:rsid w:val="004C5867"/>
    <w:rsid w:val="004C5D94"/>
    <w:rsid w:val="004C6198"/>
    <w:rsid w:val="004C65AB"/>
    <w:rsid w:val="004C6613"/>
    <w:rsid w:val="004C67BA"/>
    <w:rsid w:val="004C67EB"/>
    <w:rsid w:val="004C68C3"/>
    <w:rsid w:val="004C6B4E"/>
    <w:rsid w:val="004C6D8E"/>
    <w:rsid w:val="004C6DB5"/>
    <w:rsid w:val="004C6E8E"/>
    <w:rsid w:val="004C7021"/>
    <w:rsid w:val="004C704D"/>
    <w:rsid w:val="004C70A1"/>
    <w:rsid w:val="004C7214"/>
    <w:rsid w:val="004C728C"/>
    <w:rsid w:val="004C72F3"/>
    <w:rsid w:val="004C7467"/>
    <w:rsid w:val="004C74CD"/>
    <w:rsid w:val="004C751C"/>
    <w:rsid w:val="004C77A5"/>
    <w:rsid w:val="004C77C6"/>
    <w:rsid w:val="004C78CB"/>
    <w:rsid w:val="004C7A08"/>
    <w:rsid w:val="004C7F42"/>
    <w:rsid w:val="004D014C"/>
    <w:rsid w:val="004D01DE"/>
    <w:rsid w:val="004D0215"/>
    <w:rsid w:val="004D0285"/>
    <w:rsid w:val="004D0516"/>
    <w:rsid w:val="004D08D0"/>
    <w:rsid w:val="004D08FC"/>
    <w:rsid w:val="004D0949"/>
    <w:rsid w:val="004D0DBC"/>
    <w:rsid w:val="004D0ED7"/>
    <w:rsid w:val="004D12DA"/>
    <w:rsid w:val="004D16DA"/>
    <w:rsid w:val="004D18E3"/>
    <w:rsid w:val="004D1AFE"/>
    <w:rsid w:val="004D1BCD"/>
    <w:rsid w:val="004D26A8"/>
    <w:rsid w:val="004D2B28"/>
    <w:rsid w:val="004D2B78"/>
    <w:rsid w:val="004D3100"/>
    <w:rsid w:val="004D33B0"/>
    <w:rsid w:val="004D33B7"/>
    <w:rsid w:val="004D36FD"/>
    <w:rsid w:val="004D39F3"/>
    <w:rsid w:val="004D3EF8"/>
    <w:rsid w:val="004D3F73"/>
    <w:rsid w:val="004D3F99"/>
    <w:rsid w:val="004D3FDA"/>
    <w:rsid w:val="004D3FF9"/>
    <w:rsid w:val="004D4134"/>
    <w:rsid w:val="004D4210"/>
    <w:rsid w:val="004D4241"/>
    <w:rsid w:val="004D42FC"/>
    <w:rsid w:val="004D4372"/>
    <w:rsid w:val="004D45EB"/>
    <w:rsid w:val="004D4706"/>
    <w:rsid w:val="004D47F8"/>
    <w:rsid w:val="004D4808"/>
    <w:rsid w:val="004D4814"/>
    <w:rsid w:val="004D4EF9"/>
    <w:rsid w:val="004D555E"/>
    <w:rsid w:val="004D55D0"/>
    <w:rsid w:val="004D5773"/>
    <w:rsid w:val="004D6000"/>
    <w:rsid w:val="004D601D"/>
    <w:rsid w:val="004D61B8"/>
    <w:rsid w:val="004D628F"/>
    <w:rsid w:val="004D6315"/>
    <w:rsid w:val="004D645B"/>
    <w:rsid w:val="004D6472"/>
    <w:rsid w:val="004D652F"/>
    <w:rsid w:val="004D681E"/>
    <w:rsid w:val="004D6E24"/>
    <w:rsid w:val="004D6F36"/>
    <w:rsid w:val="004D7198"/>
    <w:rsid w:val="004D722F"/>
    <w:rsid w:val="004D744B"/>
    <w:rsid w:val="004D77BE"/>
    <w:rsid w:val="004D77FB"/>
    <w:rsid w:val="004D7A61"/>
    <w:rsid w:val="004D7C8B"/>
    <w:rsid w:val="004D7DA2"/>
    <w:rsid w:val="004D7EC4"/>
    <w:rsid w:val="004D7FC6"/>
    <w:rsid w:val="004E000F"/>
    <w:rsid w:val="004E03BB"/>
    <w:rsid w:val="004E040E"/>
    <w:rsid w:val="004E05A3"/>
    <w:rsid w:val="004E084F"/>
    <w:rsid w:val="004E0F94"/>
    <w:rsid w:val="004E10D8"/>
    <w:rsid w:val="004E10DD"/>
    <w:rsid w:val="004E1458"/>
    <w:rsid w:val="004E14E4"/>
    <w:rsid w:val="004E1839"/>
    <w:rsid w:val="004E190A"/>
    <w:rsid w:val="004E19B1"/>
    <w:rsid w:val="004E1A4A"/>
    <w:rsid w:val="004E1B21"/>
    <w:rsid w:val="004E1B9D"/>
    <w:rsid w:val="004E1D65"/>
    <w:rsid w:val="004E1FCA"/>
    <w:rsid w:val="004E1FED"/>
    <w:rsid w:val="004E2090"/>
    <w:rsid w:val="004E25F7"/>
    <w:rsid w:val="004E281A"/>
    <w:rsid w:val="004E2EE3"/>
    <w:rsid w:val="004E2EF0"/>
    <w:rsid w:val="004E3394"/>
    <w:rsid w:val="004E368F"/>
    <w:rsid w:val="004E36D1"/>
    <w:rsid w:val="004E3824"/>
    <w:rsid w:val="004E3C22"/>
    <w:rsid w:val="004E3E9C"/>
    <w:rsid w:val="004E41AE"/>
    <w:rsid w:val="004E41F6"/>
    <w:rsid w:val="004E44C8"/>
    <w:rsid w:val="004E4510"/>
    <w:rsid w:val="004E4A6B"/>
    <w:rsid w:val="004E4B90"/>
    <w:rsid w:val="004E4EFD"/>
    <w:rsid w:val="004E4F00"/>
    <w:rsid w:val="004E4FEA"/>
    <w:rsid w:val="004E56E3"/>
    <w:rsid w:val="004E56E9"/>
    <w:rsid w:val="004E5BAD"/>
    <w:rsid w:val="004E5E37"/>
    <w:rsid w:val="004E6273"/>
    <w:rsid w:val="004E6763"/>
    <w:rsid w:val="004E693C"/>
    <w:rsid w:val="004E696E"/>
    <w:rsid w:val="004E6B2B"/>
    <w:rsid w:val="004E6BD1"/>
    <w:rsid w:val="004E6EBA"/>
    <w:rsid w:val="004E7012"/>
    <w:rsid w:val="004E746D"/>
    <w:rsid w:val="004E7483"/>
    <w:rsid w:val="004E7582"/>
    <w:rsid w:val="004E790C"/>
    <w:rsid w:val="004E7A8E"/>
    <w:rsid w:val="004E7D63"/>
    <w:rsid w:val="004F0009"/>
    <w:rsid w:val="004F01FA"/>
    <w:rsid w:val="004F0259"/>
    <w:rsid w:val="004F02CD"/>
    <w:rsid w:val="004F0526"/>
    <w:rsid w:val="004F067D"/>
    <w:rsid w:val="004F0A2D"/>
    <w:rsid w:val="004F0A9C"/>
    <w:rsid w:val="004F0B50"/>
    <w:rsid w:val="004F0CEC"/>
    <w:rsid w:val="004F0E38"/>
    <w:rsid w:val="004F0F2E"/>
    <w:rsid w:val="004F1030"/>
    <w:rsid w:val="004F1039"/>
    <w:rsid w:val="004F1531"/>
    <w:rsid w:val="004F1534"/>
    <w:rsid w:val="004F1677"/>
    <w:rsid w:val="004F1BC0"/>
    <w:rsid w:val="004F1D1B"/>
    <w:rsid w:val="004F1F52"/>
    <w:rsid w:val="004F2092"/>
    <w:rsid w:val="004F24BE"/>
    <w:rsid w:val="004F295C"/>
    <w:rsid w:val="004F2B08"/>
    <w:rsid w:val="004F2B8C"/>
    <w:rsid w:val="004F2D24"/>
    <w:rsid w:val="004F2F16"/>
    <w:rsid w:val="004F2FB5"/>
    <w:rsid w:val="004F328F"/>
    <w:rsid w:val="004F3638"/>
    <w:rsid w:val="004F3A80"/>
    <w:rsid w:val="004F3C8A"/>
    <w:rsid w:val="004F3D22"/>
    <w:rsid w:val="004F3D3B"/>
    <w:rsid w:val="004F3D76"/>
    <w:rsid w:val="004F3DFB"/>
    <w:rsid w:val="004F3E24"/>
    <w:rsid w:val="004F4106"/>
    <w:rsid w:val="004F4191"/>
    <w:rsid w:val="004F4204"/>
    <w:rsid w:val="004F4E91"/>
    <w:rsid w:val="004F4ED5"/>
    <w:rsid w:val="004F4FCF"/>
    <w:rsid w:val="004F5805"/>
    <w:rsid w:val="004F587D"/>
    <w:rsid w:val="004F5956"/>
    <w:rsid w:val="004F5AC7"/>
    <w:rsid w:val="004F5EB5"/>
    <w:rsid w:val="004F641A"/>
    <w:rsid w:val="004F66A9"/>
    <w:rsid w:val="004F66E3"/>
    <w:rsid w:val="004F673A"/>
    <w:rsid w:val="004F67AA"/>
    <w:rsid w:val="004F6AC5"/>
    <w:rsid w:val="004F70C4"/>
    <w:rsid w:val="004F7177"/>
    <w:rsid w:val="004F7226"/>
    <w:rsid w:val="004F7260"/>
    <w:rsid w:val="004F773F"/>
    <w:rsid w:val="004F77A2"/>
    <w:rsid w:val="004F78FB"/>
    <w:rsid w:val="004F7ED5"/>
    <w:rsid w:val="004F7F22"/>
    <w:rsid w:val="004F7F6E"/>
    <w:rsid w:val="0050004C"/>
    <w:rsid w:val="00500A1F"/>
    <w:rsid w:val="00500F67"/>
    <w:rsid w:val="005011C5"/>
    <w:rsid w:val="00501251"/>
    <w:rsid w:val="00501414"/>
    <w:rsid w:val="005015DD"/>
    <w:rsid w:val="00501948"/>
    <w:rsid w:val="00501EA1"/>
    <w:rsid w:val="005020AE"/>
    <w:rsid w:val="005022F4"/>
    <w:rsid w:val="0050241E"/>
    <w:rsid w:val="0050264D"/>
    <w:rsid w:val="005027E6"/>
    <w:rsid w:val="005028B4"/>
    <w:rsid w:val="00502BAC"/>
    <w:rsid w:val="0050311E"/>
    <w:rsid w:val="00503492"/>
    <w:rsid w:val="0050354E"/>
    <w:rsid w:val="00503587"/>
    <w:rsid w:val="00503623"/>
    <w:rsid w:val="00503813"/>
    <w:rsid w:val="00503B50"/>
    <w:rsid w:val="00503BEC"/>
    <w:rsid w:val="00503FD0"/>
    <w:rsid w:val="00504094"/>
    <w:rsid w:val="0050475C"/>
    <w:rsid w:val="005047E4"/>
    <w:rsid w:val="00504C78"/>
    <w:rsid w:val="00504E0F"/>
    <w:rsid w:val="005051AE"/>
    <w:rsid w:val="00505280"/>
    <w:rsid w:val="0050574B"/>
    <w:rsid w:val="00505AAB"/>
    <w:rsid w:val="00505AC3"/>
    <w:rsid w:val="00505D1B"/>
    <w:rsid w:val="00505D4A"/>
    <w:rsid w:val="00505F93"/>
    <w:rsid w:val="00505F9A"/>
    <w:rsid w:val="00505FF4"/>
    <w:rsid w:val="0050609E"/>
    <w:rsid w:val="00506233"/>
    <w:rsid w:val="005065A4"/>
    <w:rsid w:val="00506A43"/>
    <w:rsid w:val="00506DF8"/>
    <w:rsid w:val="00506F0D"/>
    <w:rsid w:val="00506F7E"/>
    <w:rsid w:val="00506FAD"/>
    <w:rsid w:val="0050719E"/>
    <w:rsid w:val="005072EB"/>
    <w:rsid w:val="00507338"/>
    <w:rsid w:val="005074D1"/>
    <w:rsid w:val="005078B9"/>
    <w:rsid w:val="005079DA"/>
    <w:rsid w:val="00507C93"/>
    <w:rsid w:val="005101E5"/>
    <w:rsid w:val="005102A7"/>
    <w:rsid w:val="005103AD"/>
    <w:rsid w:val="0051084E"/>
    <w:rsid w:val="00510C9F"/>
    <w:rsid w:val="00510CB4"/>
    <w:rsid w:val="00511056"/>
    <w:rsid w:val="005110F5"/>
    <w:rsid w:val="005111AB"/>
    <w:rsid w:val="0051145A"/>
    <w:rsid w:val="005114AF"/>
    <w:rsid w:val="00511650"/>
    <w:rsid w:val="005117DE"/>
    <w:rsid w:val="00511A31"/>
    <w:rsid w:val="00511C1C"/>
    <w:rsid w:val="00511D18"/>
    <w:rsid w:val="00511D24"/>
    <w:rsid w:val="00511D58"/>
    <w:rsid w:val="00511FD9"/>
    <w:rsid w:val="005122D2"/>
    <w:rsid w:val="005124D8"/>
    <w:rsid w:val="005125D2"/>
    <w:rsid w:val="005125DC"/>
    <w:rsid w:val="00512726"/>
    <w:rsid w:val="005127D7"/>
    <w:rsid w:val="00512B2B"/>
    <w:rsid w:val="00512DD3"/>
    <w:rsid w:val="00512E7F"/>
    <w:rsid w:val="005137C6"/>
    <w:rsid w:val="0051381D"/>
    <w:rsid w:val="00513834"/>
    <w:rsid w:val="00513AC9"/>
    <w:rsid w:val="00513E18"/>
    <w:rsid w:val="00513F73"/>
    <w:rsid w:val="0051402F"/>
    <w:rsid w:val="00514109"/>
    <w:rsid w:val="005145EB"/>
    <w:rsid w:val="00514997"/>
    <w:rsid w:val="00514A7F"/>
    <w:rsid w:val="00514AD8"/>
    <w:rsid w:val="0051519D"/>
    <w:rsid w:val="0051589F"/>
    <w:rsid w:val="00515A16"/>
    <w:rsid w:val="00515CE2"/>
    <w:rsid w:val="00515DFB"/>
    <w:rsid w:val="00515E7F"/>
    <w:rsid w:val="00515EDD"/>
    <w:rsid w:val="00516055"/>
    <w:rsid w:val="00516241"/>
    <w:rsid w:val="00516252"/>
    <w:rsid w:val="00516268"/>
    <w:rsid w:val="005162DF"/>
    <w:rsid w:val="00516400"/>
    <w:rsid w:val="00516C6B"/>
    <w:rsid w:val="00516C80"/>
    <w:rsid w:val="00516D66"/>
    <w:rsid w:val="00516D9C"/>
    <w:rsid w:val="005171C9"/>
    <w:rsid w:val="00517243"/>
    <w:rsid w:val="00517812"/>
    <w:rsid w:val="00517997"/>
    <w:rsid w:val="00517A1C"/>
    <w:rsid w:val="00520117"/>
    <w:rsid w:val="0052024D"/>
    <w:rsid w:val="005203B8"/>
    <w:rsid w:val="0052055B"/>
    <w:rsid w:val="005206C9"/>
    <w:rsid w:val="00520994"/>
    <w:rsid w:val="00520CD1"/>
    <w:rsid w:val="00520D42"/>
    <w:rsid w:val="0052116F"/>
    <w:rsid w:val="005216EA"/>
    <w:rsid w:val="00521A66"/>
    <w:rsid w:val="00521CD8"/>
    <w:rsid w:val="00521D3F"/>
    <w:rsid w:val="00521DF4"/>
    <w:rsid w:val="00521EF4"/>
    <w:rsid w:val="0052203C"/>
    <w:rsid w:val="005223C1"/>
    <w:rsid w:val="005225B6"/>
    <w:rsid w:val="00522811"/>
    <w:rsid w:val="00522A72"/>
    <w:rsid w:val="005233BD"/>
    <w:rsid w:val="005236EB"/>
    <w:rsid w:val="00523811"/>
    <w:rsid w:val="00523822"/>
    <w:rsid w:val="00523873"/>
    <w:rsid w:val="005239F8"/>
    <w:rsid w:val="00523AC6"/>
    <w:rsid w:val="00523C08"/>
    <w:rsid w:val="00523C16"/>
    <w:rsid w:val="00524211"/>
    <w:rsid w:val="0052441A"/>
    <w:rsid w:val="00524C13"/>
    <w:rsid w:val="00524C9F"/>
    <w:rsid w:val="00524CBD"/>
    <w:rsid w:val="00524EDF"/>
    <w:rsid w:val="00524F62"/>
    <w:rsid w:val="00524FFD"/>
    <w:rsid w:val="005250C8"/>
    <w:rsid w:val="0052520E"/>
    <w:rsid w:val="0052524F"/>
    <w:rsid w:val="005254CF"/>
    <w:rsid w:val="005256F9"/>
    <w:rsid w:val="005258A6"/>
    <w:rsid w:val="00525A10"/>
    <w:rsid w:val="00525AE1"/>
    <w:rsid w:val="00525D08"/>
    <w:rsid w:val="00526402"/>
    <w:rsid w:val="00526458"/>
    <w:rsid w:val="00526693"/>
    <w:rsid w:val="00526A8F"/>
    <w:rsid w:val="00526F20"/>
    <w:rsid w:val="005271E3"/>
    <w:rsid w:val="0052721A"/>
    <w:rsid w:val="00527318"/>
    <w:rsid w:val="005273EC"/>
    <w:rsid w:val="00527465"/>
    <w:rsid w:val="00527608"/>
    <w:rsid w:val="00527670"/>
    <w:rsid w:val="00527673"/>
    <w:rsid w:val="005278BF"/>
    <w:rsid w:val="005278F4"/>
    <w:rsid w:val="005279B7"/>
    <w:rsid w:val="00527C5B"/>
    <w:rsid w:val="00527C72"/>
    <w:rsid w:val="00527FA6"/>
    <w:rsid w:val="00530049"/>
    <w:rsid w:val="0053073D"/>
    <w:rsid w:val="00530B4A"/>
    <w:rsid w:val="00530CF8"/>
    <w:rsid w:val="00530E65"/>
    <w:rsid w:val="00530E9F"/>
    <w:rsid w:val="00531095"/>
    <w:rsid w:val="005311B1"/>
    <w:rsid w:val="0053120E"/>
    <w:rsid w:val="00531984"/>
    <w:rsid w:val="0053198E"/>
    <w:rsid w:val="00531BCE"/>
    <w:rsid w:val="00531D2F"/>
    <w:rsid w:val="00531FF7"/>
    <w:rsid w:val="00532206"/>
    <w:rsid w:val="005325F3"/>
    <w:rsid w:val="00532688"/>
    <w:rsid w:val="005326AC"/>
    <w:rsid w:val="005328B7"/>
    <w:rsid w:val="00532A35"/>
    <w:rsid w:val="00532A4A"/>
    <w:rsid w:val="00532A99"/>
    <w:rsid w:val="00532BAB"/>
    <w:rsid w:val="00533521"/>
    <w:rsid w:val="00533592"/>
    <w:rsid w:val="00533D78"/>
    <w:rsid w:val="00533EBE"/>
    <w:rsid w:val="00533EDE"/>
    <w:rsid w:val="00533FD9"/>
    <w:rsid w:val="0053410D"/>
    <w:rsid w:val="0053421A"/>
    <w:rsid w:val="00534855"/>
    <w:rsid w:val="00534AFB"/>
    <w:rsid w:val="00534B88"/>
    <w:rsid w:val="00534DE2"/>
    <w:rsid w:val="005351B6"/>
    <w:rsid w:val="005353DA"/>
    <w:rsid w:val="005354BB"/>
    <w:rsid w:val="005355E3"/>
    <w:rsid w:val="00535603"/>
    <w:rsid w:val="005357BF"/>
    <w:rsid w:val="005359E3"/>
    <w:rsid w:val="00535CFE"/>
    <w:rsid w:val="00535F86"/>
    <w:rsid w:val="00536145"/>
    <w:rsid w:val="00536353"/>
    <w:rsid w:val="005365FF"/>
    <w:rsid w:val="0053730D"/>
    <w:rsid w:val="0053744C"/>
    <w:rsid w:val="00537761"/>
    <w:rsid w:val="005378E7"/>
    <w:rsid w:val="00537900"/>
    <w:rsid w:val="00537ADA"/>
    <w:rsid w:val="00537FDB"/>
    <w:rsid w:val="005401E3"/>
    <w:rsid w:val="005404BE"/>
    <w:rsid w:val="0054057A"/>
    <w:rsid w:val="00540992"/>
    <w:rsid w:val="005409C8"/>
    <w:rsid w:val="005409E5"/>
    <w:rsid w:val="005409F6"/>
    <w:rsid w:val="00540C25"/>
    <w:rsid w:val="00540E34"/>
    <w:rsid w:val="00540E62"/>
    <w:rsid w:val="00540EE6"/>
    <w:rsid w:val="00541017"/>
    <w:rsid w:val="00541240"/>
    <w:rsid w:val="00541620"/>
    <w:rsid w:val="00541997"/>
    <w:rsid w:val="00541BB8"/>
    <w:rsid w:val="00541D6F"/>
    <w:rsid w:val="0054221B"/>
    <w:rsid w:val="005423B4"/>
    <w:rsid w:val="00542419"/>
    <w:rsid w:val="005424D2"/>
    <w:rsid w:val="005427A1"/>
    <w:rsid w:val="005427FF"/>
    <w:rsid w:val="00542825"/>
    <w:rsid w:val="005429A0"/>
    <w:rsid w:val="005429CB"/>
    <w:rsid w:val="00542A0E"/>
    <w:rsid w:val="00542B90"/>
    <w:rsid w:val="00542BA8"/>
    <w:rsid w:val="00542C8F"/>
    <w:rsid w:val="00542FA2"/>
    <w:rsid w:val="005430A9"/>
    <w:rsid w:val="00543453"/>
    <w:rsid w:val="0054362C"/>
    <w:rsid w:val="00543953"/>
    <w:rsid w:val="00543BAA"/>
    <w:rsid w:val="005444AD"/>
    <w:rsid w:val="005444F6"/>
    <w:rsid w:val="00544546"/>
    <w:rsid w:val="0054494D"/>
    <w:rsid w:val="005449F3"/>
    <w:rsid w:val="00544D61"/>
    <w:rsid w:val="00544D9C"/>
    <w:rsid w:val="00544E6E"/>
    <w:rsid w:val="005452B6"/>
    <w:rsid w:val="00545484"/>
    <w:rsid w:val="00545A36"/>
    <w:rsid w:val="00545E12"/>
    <w:rsid w:val="00545EF5"/>
    <w:rsid w:val="00546035"/>
    <w:rsid w:val="0054637B"/>
    <w:rsid w:val="005463A4"/>
    <w:rsid w:val="0054643F"/>
    <w:rsid w:val="0054667C"/>
    <w:rsid w:val="00546888"/>
    <w:rsid w:val="00546984"/>
    <w:rsid w:val="00546BAB"/>
    <w:rsid w:val="00546D10"/>
    <w:rsid w:val="00546EA1"/>
    <w:rsid w:val="00547346"/>
    <w:rsid w:val="0054761D"/>
    <w:rsid w:val="00547D4A"/>
    <w:rsid w:val="0055018C"/>
    <w:rsid w:val="005502ED"/>
    <w:rsid w:val="00550480"/>
    <w:rsid w:val="005504DE"/>
    <w:rsid w:val="00550817"/>
    <w:rsid w:val="005508EC"/>
    <w:rsid w:val="00550A0D"/>
    <w:rsid w:val="00550A91"/>
    <w:rsid w:val="00550AD7"/>
    <w:rsid w:val="00550F86"/>
    <w:rsid w:val="005510E6"/>
    <w:rsid w:val="00551190"/>
    <w:rsid w:val="005511D3"/>
    <w:rsid w:val="00551413"/>
    <w:rsid w:val="00551902"/>
    <w:rsid w:val="005519F7"/>
    <w:rsid w:val="00551BFA"/>
    <w:rsid w:val="00551D74"/>
    <w:rsid w:val="00551FE0"/>
    <w:rsid w:val="0055210F"/>
    <w:rsid w:val="0055219A"/>
    <w:rsid w:val="0055259B"/>
    <w:rsid w:val="005526BB"/>
    <w:rsid w:val="00552726"/>
    <w:rsid w:val="005529C2"/>
    <w:rsid w:val="00552D69"/>
    <w:rsid w:val="00552E1C"/>
    <w:rsid w:val="00553216"/>
    <w:rsid w:val="00553306"/>
    <w:rsid w:val="00553332"/>
    <w:rsid w:val="005533F1"/>
    <w:rsid w:val="00553955"/>
    <w:rsid w:val="005539FF"/>
    <w:rsid w:val="00553C1A"/>
    <w:rsid w:val="00553F63"/>
    <w:rsid w:val="00554078"/>
    <w:rsid w:val="005543CE"/>
    <w:rsid w:val="005546E4"/>
    <w:rsid w:val="005548D9"/>
    <w:rsid w:val="00554E90"/>
    <w:rsid w:val="0055511A"/>
    <w:rsid w:val="005555EF"/>
    <w:rsid w:val="00555AE8"/>
    <w:rsid w:val="00555B18"/>
    <w:rsid w:val="00555FC2"/>
    <w:rsid w:val="00555FF6"/>
    <w:rsid w:val="00556097"/>
    <w:rsid w:val="00556453"/>
    <w:rsid w:val="00556ACE"/>
    <w:rsid w:val="00556BA7"/>
    <w:rsid w:val="00556CF9"/>
    <w:rsid w:val="00556FF6"/>
    <w:rsid w:val="005571EB"/>
    <w:rsid w:val="0055729D"/>
    <w:rsid w:val="00557309"/>
    <w:rsid w:val="0055737A"/>
    <w:rsid w:val="00557488"/>
    <w:rsid w:val="00557511"/>
    <w:rsid w:val="005576A8"/>
    <w:rsid w:val="0055774C"/>
    <w:rsid w:val="00557766"/>
    <w:rsid w:val="00557FF6"/>
    <w:rsid w:val="0056002E"/>
    <w:rsid w:val="005600DF"/>
    <w:rsid w:val="00560215"/>
    <w:rsid w:val="00560266"/>
    <w:rsid w:val="005602C2"/>
    <w:rsid w:val="00560434"/>
    <w:rsid w:val="00560872"/>
    <w:rsid w:val="00561027"/>
    <w:rsid w:val="00561113"/>
    <w:rsid w:val="00561506"/>
    <w:rsid w:val="00561542"/>
    <w:rsid w:val="005617F4"/>
    <w:rsid w:val="0056187A"/>
    <w:rsid w:val="00561982"/>
    <w:rsid w:val="00561B7D"/>
    <w:rsid w:val="00561BC4"/>
    <w:rsid w:val="00561E54"/>
    <w:rsid w:val="00561E64"/>
    <w:rsid w:val="00561F6E"/>
    <w:rsid w:val="00561FA9"/>
    <w:rsid w:val="00561FD3"/>
    <w:rsid w:val="00562029"/>
    <w:rsid w:val="00562BD5"/>
    <w:rsid w:val="005631EB"/>
    <w:rsid w:val="00563506"/>
    <w:rsid w:val="00563517"/>
    <w:rsid w:val="005637D5"/>
    <w:rsid w:val="00563AB1"/>
    <w:rsid w:val="00563ABA"/>
    <w:rsid w:val="00563AE1"/>
    <w:rsid w:val="00563C51"/>
    <w:rsid w:val="00563D8A"/>
    <w:rsid w:val="00563DEC"/>
    <w:rsid w:val="00564350"/>
    <w:rsid w:val="00564358"/>
    <w:rsid w:val="005647DE"/>
    <w:rsid w:val="0056480B"/>
    <w:rsid w:val="00564BD6"/>
    <w:rsid w:val="00564BEE"/>
    <w:rsid w:val="00564DD8"/>
    <w:rsid w:val="005653BC"/>
    <w:rsid w:val="005654A9"/>
    <w:rsid w:val="00565926"/>
    <w:rsid w:val="00565955"/>
    <w:rsid w:val="0056599D"/>
    <w:rsid w:val="00565AF5"/>
    <w:rsid w:val="00565D64"/>
    <w:rsid w:val="00565F09"/>
    <w:rsid w:val="00566220"/>
    <w:rsid w:val="00566528"/>
    <w:rsid w:val="005668C5"/>
    <w:rsid w:val="00566A27"/>
    <w:rsid w:val="00566CB3"/>
    <w:rsid w:val="00566CC0"/>
    <w:rsid w:val="00566D2C"/>
    <w:rsid w:val="00566D81"/>
    <w:rsid w:val="00566F9A"/>
    <w:rsid w:val="00567191"/>
    <w:rsid w:val="005671C4"/>
    <w:rsid w:val="005672DF"/>
    <w:rsid w:val="00567322"/>
    <w:rsid w:val="0056732D"/>
    <w:rsid w:val="00567480"/>
    <w:rsid w:val="005674D7"/>
    <w:rsid w:val="005675A9"/>
    <w:rsid w:val="00567720"/>
    <w:rsid w:val="00567B02"/>
    <w:rsid w:val="00567E99"/>
    <w:rsid w:val="00567EA9"/>
    <w:rsid w:val="00570158"/>
    <w:rsid w:val="005703F0"/>
    <w:rsid w:val="0057043E"/>
    <w:rsid w:val="00570651"/>
    <w:rsid w:val="00570787"/>
    <w:rsid w:val="005709DF"/>
    <w:rsid w:val="00570A03"/>
    <w:rsid w:val="00570C56"/>
    <w:rsid w:val="00570E30"/>
    <w:rsid w:val="00570FF8"/>
    <w:rsid w:val="005714B1"/>
    <w:rsid w:val="005714F2"/>
    <w:rsid w:val="00571517"/>
    <w:rsid w:val="0057154A"/>
    <w:rsid w:val="0057171F"/>
    <w:rsid w:val="00571A46"/>
    <w:rsid w:val="00571AD7"/>
    <w:rsid w:val="00571C35"/>
    <w:rsid w:val="00571DC2"/>
    <w:rsid w:val="00571F4D"/>
    <w:rsid w:val="00572C3D"/>
    <w:rsid w:val="00572C41"/>
    <w:rsid w:val="00572CBD"/>
    <w:rsid w:val="00572D08"/>
    <w:rsid w:val="00572ECE"/>
    <w:rsid w:val="00572F11"/>
    <w:rsid w:val="00573094"/>
    <w:rsid w:val="0057319F"/>
    <w:rsid w:val="005733B6"/>
    <w:rsid w:val="005736B0"/>
    <w:rsid w:val="005736ED"/>
    <w:rsid w:val="00573739"/>
    <w:rsid w:val="00573744"/>
    <w:rsid w:val="00573BFA"/>
    <w:rsid w:val="00573EBA"/>
    <w:rsid w:val="00574019"/>
    <w:rsid w:val="005744EF"/>
    <w:rsid w:val="00574600"/>
    <w:rsid w:val="005747AE"/>
    <w:rsid w:val="005748CE"/>
    <w:rsid w:val="00574A86"/>
    <w:rsid w:val="00574ABD"/>
    <w:rsid w:val="00574C1B"/>
    <w:rsid w:val="00574C6F"/>
    <w:rsid w:val="00574DBD"/>
    <w:rsid w:val="005750EE"/>
    <w:rsid w:val="00575259"/>
    <w:rsid w:val="005756B9"/>
    <w:rsid w:val="005756D5"/>
    <w:rsid w:val="00575844"/>
    <w:rsid w:val="00576431"/>
    <w:rsid w:val="0057651C"/>
    <w:rsid w:val="00576572"/>
    <w:rsid w:val="00576882"/>
    <w:rsid w:val="00576B0E"/>
    <w:rsid w:val="00576BB7"/>
    <w:rsid w:val="00576BBA"/>
    <w:rsid w:val="00576C2C"/>
    <w:rsid w:val="00576E1E"/>
    <w:rsid w:val="00576EB1"/>
    <w:rsid w:val="00576EDC"/>
    <w:rsid w:val="00577183"/>
    <w:rsid w:val="00577718"/>
    <w:rsid w:val="00577D1F"/>
    <w:rsid w:val="00580018"/>
    <w:rsid w:val="005802D1"/>
    <w:rsid w:val="0058043D"/>
    <w:rsid w:val="0058045F"/>
    <w:rsid w:val="00580611"/>
    <w:rsid w:val="00580914"/>
    <w:rsid w:val="005809C9"/>
    <w:rsid w:val="0058110A"/>
    <w:rsid w:val="00581116"/>
    <w:rsid w:val="005813DB"/>
    <w:rsid w:val="005814F6"/>
    <w:rsid w:val="005816B5"/>
    <w:rsid w:val="00581768"/>
    <w:rsid w:val="0058194F"/>
    <w:rsid w:val="00581E19"/>
    <w:rsid w:val="00581F27"/>
    <w:rsid w:val="0058274F"/>
    <w:rsid w:val="00582916"/>
    <w:rsid w:val="00582C03"/>
    <w:rsid w:val="00582CAE"/>
    <w:rsid w:val="00582E7F"/>
    <w:rsid w:val="00582F40"/>
    <w:rsid w:val="00582FFA"/>
    <w:rsid w:val="00583147"/>
    <w:rsid w:val="005831F2"/>
    <w:rsid w:val="005834E9"/>
    <w:rsid w:val="0058355A"/>
    <w:rsid w:val="005838C5"/>
    <w:rsid w:val="00583E4B"/>
    <w:rsid w:val="00583F0B"/>
    <w:rsid w:val="00584052"/>
    <w:rsid w:val="0058477F"/>
    <w:rsid w:val="00584940"/>
    <w:rsid w:val="00584A78"/>
    <w:rsid w:val="00584AF6"/>
    <w:rsid w:val="00584D8E"/>
    <w:rsid w:val="00584F7F"/>
    <w:rsid w:val="0058533C"/>
    <w:rsid w:val="00585342"/>
    <w:rsid w:val="00585365"/>
    <w:rsid w:val="00585955"/>
    <w:rsid w:val="00586189"/>
    <w:rsid w:val="00586821"/>
    <w:rsid w:val="00586A60"/>
    <w:rsid w:val="00586BCA"/>
    <w:rsid w:val="00587129"/>
    <w:rsid w:val="005873F0"/>
    <w:rsid w:val="00587ABF"/>
    <w:rsid w:val="00590075"/>
    <w:rsid w:val="005909AF"/>
    <w:rsid w:val="00590A6A"/>
    <w:rsid w:val="00590DAA"/>
    <w:rsid w:val="00590E45"/>
    <w:rsid w:val="00591101"/>
    <w:rsid w:val="005915CF"/>
    <w:rsid w:val="0059173D"/>
    <w:rsid w:val="00591933"/>
    <w:rsid w:val="00591A83"/>
    <w:rsid w:val="00591B83"/>
    <w:rsid w:val="00592398"/>
    <w:rsid w:val="00592837"/>
    <w:rsid w:val="005928FB"/>
    <w:rsid w:val="0059296B"/>
    <w:rsid w:val="005929E3"/>
    <w:rsid w:val="00592E44"/>
    <w:rsid w:val="00593164"/>
    <w:rsid w:val="00593323"/>
    <w:rsid w:val="005933CF"/>
    <w:rsid w:val="00593583"/>
    <w:rsid w:val="00593894"/>
    <w:rsid w:val="00593ADD"/>
    <w:rsid w:val="00593B2E"/>
    <w:rsid w:val="00593C02"/>
    <w:rsid w:val="00593E97"/>
    <w:rsid w:val="00593F63"/>
    <w:rsid w:val="00594171"/>
    <w:rsid w:val="005944B4"/>
    <w:rsid w:val="00595164"/>
    <w:rsid w:val="00595346"/>
    <w:rsid w:val="0059548D"/>
    <w:rsid w:val="005955BE"/>
    <w:rsid w:val="00595D5D"/>
    <w:rsid w:val="00595FBC"/>
    <w:rsid w:val="00596322"/>
    <w:rsid w:val="00596470"/>
    <w:rsid w:val="00596557"/>
    <w:rsid w:val="00596BC6"/>
    <w:rsid w:val="00596CCF"/>
    <w:rsid w:val="00596EF9"/>
    <w:rsid w:val="00596F3F"/>
    <w:rsid w:val="00596F55"/>
    <w:rsid w:val="0059704B"/>
    <w:rsid w:val="00597419"/>
    <w:rsid w:val="00597757"/>
    <w:rsid w:val="00597841"/>
    <w:rsid w:val="00597D27"/>
    <w:rsid w:val="00597EC0"/>
    <w:rsid w:val="00597F8C"/>
    <w:rsid w:val="005A0006"/>
    <w:rsid w:val="005A03B6"/>
    <w:rsid w:val="005A05C8"/>
    <w:rsid w:val="005A078B"/>
    <w:rsid w:val="005A0884"/>
    <w:rsid w:val="005A0964"/>
    <w:rsid w:val="005A0AF1"/>
    <w:rsid w:val="005A0D19"/>
    <w:rsid w:val="005A0DD5"/>
    <w:rsid w:val="005A0E14"/>
    <w:rsid w:val="005A0F02"/>
    <w:rsid w:val="005A0FAD"/>
    <w:rsid w:val="005A1411"/>
    <w:rsid w:val="005A168A"/>
    <w:rsid w:val="005A1AB1"/>
    <w:rsid w:val="005A1AC8"/>
    <w:rsid w:val="005A1B70"/>
    <w:rsid w:val="005A1CF8"/>
    <w:rsid w:val="005A240F"/>
    <w:rsid w:val="005A287A"/>
    <w:rsid w:val="005A2DF5"/>
    <w:rsid w:val="005A324E"/>
    <w:rsid w:val="005A34DE"/>
    <w:rsid w:val="005A3634"/>
    <w:rsid w:val="005A3A02"/>
    <w:rsid w:val="005A3B8A"/>
    <w:rsid w:val="005A3BB8"/>
    <w:rsid w:val="005A3D9E"/>
    <w:rsid w:val="005A3E33"/>
    <w:rsid w:val="005A3E73"/>
    <w:rsid w:val="005A40A3"/>
    <w:rsid w:val="005A4132"/>
    <w:rsid w:val="005A425C"/>
    <w:rsid w:val="005A4768"/>
    <w:rsid w:val="005A4A4F"/>
    <w:rsid w:val="005A4B2E"/>
    <w:rsid w:val="005A51C3"/>
    <w:rsid w:val="005A5206"/>
    <w:rsid w:val="005A531C"/>
    <w:rsid w:val="005A5598"/>
    <w:rsid w:val="005A590E"/>
    <w:rsid w:val="005A5A52"/>
    <w:rsid w:val="005A5C86"/>
    <w:rsid w:val="005A5F4B"/>
    <w:rsid w:val="005A5FB3"/>
    <w:rsid w:val="005A61B0"/>
    <w:rsid w:val="005A64ED"/>
    <w:rsid w:val="005A662C"/>
    <w:rsid w:val="005A6752"/>
    <w:rsid w:val="005A683D"/>
    <w:rsid w:val="005A6B83"/>
    <w:rsid w:val="005A6E19"/>
    <w:rsid w:val="005A6FAC"/>
    <w:rsid w:val="005A7373"/>
    <w:rsid w:val="005A73A0"/>
    <w:rsid w:val="005A756A"/>
    <w:rsid w:val="005A76DD"/>
    <w:rsid w:val="005A772B"/>
    <w:rsid w:val="005A7972"/>
    <w:rsid w:val="005A7A7E"/>
    <w:rsid w:val="005A7CAA"/>
    <w:rsid w:val="005A7D10"/>
    <w:rsid w:val="005A7F2B"/>
    <w:rsid w:val="005B012E"/>
    <w:rsid w:val="005B04A8"/>
    <w:rsid w:val="005B07E1"/>
    <w:rsid w:val="005B084D"/>
    <w:rsid w:val="005B08E6"/>
    <w:rsid w:val="005B0C4C"/>
    <w:rsid w:val="005B0DFA"/>
    <w:rsid w:val="005B0E68"/>
    <w:rsid w:val="005B1370"/>
    <w:rsid w:val="005B1720"/>
    <w:rsid w:val="005B1EDC"/>
    <w:rsid w:val="005B232E"/>
    <w:rsid w:val="005B244D"/>
    <w:rsid w:val="005B2690"/>
    <w:rsid w:val="005B2D01"/>
    <w:rsid w:val="005B3177"/>
    <w:rsid w:val="005B32DE"/>
    <w:rsid w:val="005B35CB"/>
    <w:rsid w:val="005B38B4"/>
    <w:rsid w:val="005B3B51"/>
    <w:rsid w:val="005B446B"/>
    <w:rsid w:val="005B44F4"/>
    <w:rsid w:val="005B459C"/>
    <w:rsid w:val="005B4656"/>
    <w:rsid w:val="005B471B"/>
    <w:rsid w:val="005B4879"/>
    <w:rsid w:val="005B4A4E"/>
    <w:rsid w:val="005B4F68"/>
    <w:rsid w:val="005B5174"/>
    <w:rsid w:val="005B5352"/>
    <w:rsid w:val="005B542D"/>
    <w:rsid w:val="005B5730"/>
    <w:rsid w:val="005B587D"/>
    <w:rsid w:val="005B5925"/>
    <w:rsid w:val="005B5C8E"/>
    <w:rsid w:val="005B5CFC"/>
    <w:rsid w:val="005B5F11"/>
    <w:rsid w:val="005B5FB0"/>
    <w:rsid w:val="005B614B"/>
    <w:rsid w:val="005B622A"/>
    <w:rsid w:val="005B635C"/>
    <w:rsid w:val="005B66A9"/>
    <w:rsid w:val="005B689E"/>
    <w:rsid w:val="005B68E8"/>
    <w:rsid w:val="005B6AB8"/>
    <w:rsid w:val="005B6D95"/>
    <w:rsid w:val="005B712C"/>
    <w:rsid w:val="005B7315"/>
    <w:rsid w:val="005B73B6"/>
    <w:rsid w:val="005B73C1"/>
    <w:rsid w:val="005B7642"/>
    <w:rsid w:val="005B7713"/>
    <w:rsid w:val="005B7CE7"/>
    <w:rsid w:val="005C035B"/>
    <w:rsid w:val="005C080B"/>
    <w:rsid w:val="005C0B61"/>
    <w:rsid w:val="005C0BC4"/>
    <w:rsid w:val="005C0C45"/>
    <w:rsid w:val="005C0C61"/>
    <w:rsid w:val="005C0EBE"/>
    <w:rsid w:val="005C0F50"/>
    <w:rsid w:val="005C1197"/>
    <w:rsid w:val="005C121A"/>
    <w:rsid w:val="005C12A3"/>
    <w:rsid w:val="005C1375"/>
    <w:rsid w:val="005C171B"/>
    <w:rsid w:val="005C1A51"/>
    <w:rsid w:val="005C1A57"/>
    <w:rsid w:val="005C1C33"/>
    <w:rsid w:val="005C1E9F"/>
    <w:rsid w:val="005C20CB"/>
    <w:rsid w:val="005C22DB"/>
    <w:rsid w:val="005C23E5"/>
    <w:rsid w:val="005C2423"/>
    <w:rsid w:val="005C24B4"/>
    <w:rsid w:val="005C24C1"/>
    <w:rsid w:val="005C270E"/>
    <w:rsid w:val="005C2D5D"/>
    <w:rsid w:val="005C2E3C"/>
    <w:rsid w:val="005C3063"/>
    <w:rsid w:val="005C30B9"/>
    <w:rsid w:val="005C3240"/>
    <w:rsid w:val="005C3E68"/>
    <w:rsid w:val="005C4053"/>
    <w:rsid w:val="005C453C"/>
    <w:rsid w:val="005C4614"/>
    <w:rsid w:val="005C46A7"/>
    <w:rsid w:val="005C4737"/>
    <w:rsid w:val="005C4818"/>
    <w:rsid w:val="005C4C43"/>
    <w:rsid w:val="005C4FA5"/>
    <w:rsid w:val="005C5108"/>
    <w:rsid w:val="005C52E2"/>
    <w:rsid w:val="005C53A5"/>
    <w:rsid w:val="005C5428"/>
    <w:rsid w:val="005C546B"/>
    <w:rsid w:val="005C56F9"/>
    <w:rsid w:val="005C584C"/>
    <w:rsid w:val="005C5A35"/>
    <w:rsid w:val="005C5A8F"/>
    <w:rsid w:val="005C5BA5"/>
    <w:rsid w:val="005C5D1A"/>
    <w:rsid w:val="005C624F"/>
    <w:rsid w:val="005C66FE"/>
    <w:rsid w:val="005C689C"/>
    <w:rsid w:val="005C6978"/>
    <w:rsid w:val="005C69B2"/>
    <w:rsid w:val="005C6B32"/>
    <w:rsid w:val="005C6D00"/>
    <w:rsid w:val="005C6E4B"/>
    <w:rsid w:val="005C6F68"/>
    <w:rsid w:val="005C7093"/>
    <w:rsid w:val="005C7471"/>
    <w:rsid w:val="005C75E4"/>
    <w:rsid w:val="005C75F4"/>
    <w:rsid w:val="005C7852"/>
    <w:rsid w:val="005C7AF0"/>
    <w:rsid w:val="005C7B78"/>
    <w:rsid w:val="005C7BD4"/>
    <w:rsid w:val="005C7FB8"/>
    <w:rsid w:val="005D020D"/>
    <w:rsid w:val="005D026E"/>
    <w:rsid w:val="005D03F1"/>
    <w:rsid w:val="005D0635"/>
    <w:rsid w:val="005D06DD"/>
    <w:rsid w:val="005D08F8"/>
    <w:rsid w:val="005D0942"/>
    <w:rsid w:val="005D0C3D"/>
    <w:rsid w:val="005D0D34"/>
    <w:rsid w:val="005D0E11"/>
    <w:rsid w:val="005D1140"/>
    <w:rsid w:val="005D13B6"/>
    <w:rsid w:val="005D1532"/>
    <w:rsid w:val="005D15E6"/>
    <w:rsid w:val="005D15FD"/>
    <w:rsid w:val="005D1816"/>
    <w:rsid w:val="005D194E"/>
    <w:rsid w:val="005D19A4"/>
    <w:rsid w:val="005D1BBB"/>
    <w:rsid w:val="005D1C36"/>
    <w:rsid w:val="005D1F62"/>
    <w:rsid w:val="005D20C9"/>
    <w:rsid w:val="005D2480"/>
    <w:rsid w:val="005D249B"/>
    <w:rsid w:val="005D2C9E"/>
    <w:rsid w:val="005D2CB5"/>
    <w:rsid w:val="005D2E53"/>
    <w:rsid w:val="005D32D6"/>
    <w:rsid w:val="005D3421"/>
    <w:rsid w:val="005D3631"/>
    <w:rsid w:val="005D3746"/>
    <w:rsid w:val="005D3751"/>
    <w:rsid w:val="005D39FE"/>
    <w:rsid w:val="005D3EE9"/>
    <w:rsid w:val="005D44C6"/>
    <w:rsid w:val="005D47A7"/>
    <w:rsid w:val="005D4A33"/>
    <w:rsid w:val="005D4B5A"/>
    <w:rsid w:val="005D4DBB"/>
    <w:rsid w:val="005D4FD0"/>
    <w:rsid w:val="005D5326"/>
    <w:rsid w:val="005D547E"/>
    <w:rsid w:val="005D5572"/>
    <w:rsid w:val="005D5629"/>
    <w:rsid w:val="005D5783"/>
    <w:rsid w:val="005D5816"/>
    <w:rsid w:val="005D5A6D"/>
    <w:rsid w:val="005D5E8D"/>
    <w:rsid w:val="005D5F1A"/>
    <w:rsid w:val="005D611B"/>
    <w:rsid w:val="005D614E"/>
    <w:rsid w:val="005D671F"/>
    <w:rsid w:val="005D6AC4"/>
    <w:rsid w:val="005D6B2E"/>
    <w:rsid w:val="005D6B60"/>
    <w:rsid w:val="005D6CCD"/>
    <w:rsid w:val="005D6D07"/>
    <w:rsid w:val="005D6EDC"/>
    <w:rsid w:val="005D6EF9"/>
    <w:rsid w:val="005D6F92"/>
    <w:rsid w:val="005D6FC6"/>
    <w:rsid w:val="005D6FF7"/>
    <w:rsid w:val="005D7350"/>
    <w:rsid w:val="005D7482"/>
    <w:rsid w:val="005D75BE"/>
    <w:rsid w:val="005D75C6"/>
    <w:rsid w:val="005D7638"/>
    <w:rsid w:val="005D79CC"/>
    <w:rsid w:val="005D7E33"/>
    <w:rsid w:val="005D7F35"/>
    <w:rsid w:val="005E013D"/>
    <w:rsid w:val="005E01CA"/>
    <w:rsid w:val="005E09B2"/>
    <w:rsid w:val="005E0DE5"/>
    <w:rsid w:val="005E0E1E"/>
    <w:rsid w:val="005E0E69"/>
    <w:rsid w:val="005E0E7A"/>
    <w:rsid w:val="005E165B"/>
    <w:rsid w:val="005E184D"/>
    <w:rsid w:val="005E1E47"/>
    <w:rsid w:val="005E2408"/>
    <w:rsid w:val="005E2C44"/>
    <w:rsid w:val="005E3124"/>
    <w:rsid w:val="005E3215"/>
    <w:rsid w:val="005E32BF"/>
    <w:rsid w:val="005E35B8"/>
    <w:rsid w:val="005E36BB"/>
    <w:rsid w:val="005E3799"/>
    <w:rsid w:val="005E3863"/>
    <w:rsid w:val="005E3CEE"/>
    <w:rsid w:val="005E3FD1"/>
    <w:rsid w:val="005E40AE"/>
    <w:rsid w:val="005E4218"/>
    <w:rsid w:val="005E421B"/>
    <w:rsid w:val="005E4323"/>
    <w:rsid w:val="005E4337"/>
    <w:rsid w:val="005E46A6"/>
    <w:rsid w:val="005E47F3"/>
    <w:rsid w:val="005E4855"/>
    <w:rsid w:val="005E48E7"/>
    <w:rsid w:val="005E4973"/>
    <w:rsid w:val="005E4C42"/>
    <w:rsid w:val="005E4C75"/>
    <w:rsid w:val="005E52AD"/>
    <w:rsid w:val="005E5368"/>
    <w:rsid w:val="005E5464"/>
    <w:rsid w:val="005E55F3"/>
    <w:rsid w:val="005E5F3C"/>
    <w:rsid w:val="005E6053"/>
    <w:rsid w:val="005E6334"/>
    <w:rsid w:val="005E6B6A"/>
    <w:rsid w:val="005E6BD6"/>
    <w:rsid w:val="005E6C5A"/>
    <w:rsid w:val="005E6D5C"/>
    <w:rsid w:val="005E6ED4"/>
    <w:rsid w:val="005E6F5B"/>
    <w:rsid w:val="005E6FAE"/>
    <w:rsid w:val="005E6FC5"/>
    <w:rsid w:val="005E73B6"/>
    <w:rsid w:val="005E73E7"/>
    <w:rsid w:val="005E7750"/>
    <w:rsid w:val="005E7A14"/>
    <w:rsid w:val="005E7E5B"/>
    <w:rsid w:val="005F00EE"/>
    <w:rsid w:val="005F0131"/>
    <w:rsid w:val="005F023E"/>
    <w:rsid w:val="005F0321"/>
    <w:rsid w:val="005F03CA"/>
    <w:rsid w:val="005F0488"/>
    <w:rsid w:val="005F0A04"/>
    <w:rsid w:val="005F1102"/>
    <w:rsid w:val="005F113A"/>
    <w:rsid w:val="005F1170"/>
    <w:rsid w:val="005F14A2"/>
    <w:rsid w:val="005F19E1"/>
    <w:rsid w:val="005F1B37"/>
    <w:rsid w:val="005F1FBB"/>
    <w:rsid w:val="005F2042"/>
    <w:rsid w:val="005F2336"/>
    <w:rsid w:val="005F23E1"/>
    <w:rsid w:val="005F2566"/>
    <w:rsid w:val="005F2651"/>
    <w:rsid w:val="005F2ABA"/>
    <w:rsid w:val="005F2B70"/>
    <w:rsid w:val="005F2E04"/>
    <w:rsid w:val="005F323C"/>
    <w:rsid w:val="005F32CD"/>
    <w:rsid w:val="005F33E7"/>
    <w:rsid w:val="005F35C1"/>
    <w:rsid w:val="005F3680"/>
    <w:rsid w:val="005F3697"/>
    <w:rsid w:val="005F3A9B"/>
    <w:rsid w:val="005F3B40"/>
    <w:rsid w:val="005F3C82"/>
    <w:rsid w:val="005F3FC1"/>
    <w:rsid w:val="005F436E"/>
    <w:rsid w:val="005F43DE"/>
    <w:rsid w:val="005F47E5"/>
    <w:rsid w:val="005F4B76"/>
    <w:rsid w:val="005F4F4D"/>
    <w:rsid w:val="005F4F69"/>
    <w:rsid w:val="005F5016"/>
    <w:rsid w:val="005F52D3"/>
    <w:rsid w:val="005F5487"/>
    <w:rsid w:val="005F5642"/>
    <w:rsid w:val="005F57AE"/>
    <w:rsid w:val="005F5865"/>
    <w:rsid w:val="005F5979"/>
    <w:rsid w:val="005F5EAD"/>
    <w:rsid w:val="005F5FF3"/>
    <w:rsid w:val="005F6568"/>
    <w:rsid w:val="005F6738"/>
    <w:rsid w:val="005F67A5"/>
    <w:rsid w:val="005F690C"/>
    <w:rsid w:val="005F690E"/>
    <w:rsid w:val="005F6FA5"/>
    <w:rsid w:val="005F706B"/>
    <w:rsid w:val="005F7237"/>
    <w:rsid w:val="005F73BD"/>
    <w:rsid w:val="005F7429"/>
    <w:rsid w:val="005F744B"/>
    <w:rsid w:val="005F7832"/>
    <w:rsid w:val="005F793D"/>
    <w:rsid w:val="005F7D13"/>
    <w:rsid w:val="005F7D5B"/>
    <w:rsid w:val="00600254"/>
    <w:rsid w:val="006005B0"/>
    <w:rsid w:val="0060064A"/>
    <w:rsid w:val="00600FCB"/>
    <w:rsid w:val="00601004"/>
    <w:rsid w:val="00601062"/>
    <w:rsid w:val="006011A8"/>
    <w:rsid w:val="0060157B"/>
    <w:rsid w:val="006015C4"/>
    <w:rsid w:val="00601989"/>
    <w:rsid w:val="00601D6C"/>
    <w:rsid w:val="00601E59"/>
    <w:rsid w:val="00601F2C"/>
    <w:rsid w:val="00601FEA"/>
    <w:rsid w:val="006024F8"/>
    <w:rsid w:val="006025C7"/>
    <w:rsid w:val="0060262B"/>
    <w:rsid w:val="006026F8"/>
    <w:rsid w:val="00602F6D"/>
    <w:rsid w:val="00602FE5"/>
    <w:rsid w:val="0060334C"/>
    <w:rsid w:val="0060361F"/>
    <w:rsid w:val="0060362C"/>
    <w:rsid w:val="00603893"/>
    <w:rsid w:val="00603947"/>
    <w:rsid w:val="00603BE3"/>
    <w:rsid w:val="00603CE1"/>
    <w:rsid w:val="00603DCE"/>
    <w:rsid w:val="00603E1A"/>
    <w:rsid w:val="00603F16"/>
    <w:rsid w:val="006043F2"/>
    <w:rsid w:val="006049AC"/>
    <w:rsid w:val="00604C43"/>
    <w:rsid w:val="00604E65"/>
    <w:rsid w:val="006050C6"/>
    <w:rsid w:val="006051CE"/>
    <w:rsid w:val="006051E0"/>
    <w:rsid w:val="006052F3"/>
    <w:rsid w:val="0060538E"/>
    <w:rsid w:val="00605546"/>
    <w:rsid w:val="00605568"/>
    <w:rsid w:val="00605A1D"/>
    <w:rsid w:val="00605AA8"/>
    <w:rsid w:val="00605B96"/>
    <w:rsid w:val="00605FA3"/>
    <w:rsid w:val="00606B1D"/>
    <w:rsid w:val="00606C8B"/>
    <w:rsid w:val="0060707C"/>
    <w:rsid w:val="00607359"/>
    <w:rsid w:val="00607437"/>
    <w:rsid w:val="0060776C"/>
    <w:rsid w:val="006078DC"/>
    <w:rsid w:val="00607C21"/>
    <w:rsid w:val="00607F10"/>
    <w:rsid w:val="00610034"/>
    <w:rsid w:val="006100BA"/>
    <w:rsid w:val="00610365"/>
    <w:rsid w:val="0061044E"/>
    <w:rsid w:val="0061050B"/>
    <w:rsid w:val="006105E6"/>
    <w:rsid w:val="006106C8"/>
    <w:rsid w:val="0061088A"/>
    <w:rsid w:val="00610C15"/>
    <w:rsid w:val="00610EDE"/>
    <w:rsid w:val="0061114E"/>
    <w:rsid w:val="00611178"/>
    <w:rsid w:val="00611503"/>
    <w:rsid w:val="00611616"/>
    <w:rsid w:val="006118BC"/>
    <w:rsid w:val="00611CC3"/>
    <w:rsid w:val="00612164"/>
    <w:rsid w:val="0061227F"/>
    <w:rsid w:val="0061242D"/>
    <w:rsid w:val="006124FB"/>
    <w:rsid w:val="0061277F"/>
    <w:rsid w:val="006129C6"/>
    <w:rsid w:val="006131BB"/>
    <w:rsid w:val="0061349E"/>
    <w:rsid w:val="006137E6"/>
    <w:rsid w:val="0061394C"/>
    <w:rsid w:val="00613C52"/>
    <w:rsid w:val="00613CDB"/>
    <w:rsid w:val="00613D19"/>
    <w:rsid w:val="00613D5E"/>
    <w:rsid w:val="00613ED8"/>
    <w:rsid w:val="00613F02"/>
    <w:rsid w:val="006141D9"/>
    <w:rsid w:val="006144EE"/>
    <w:rsid w:val="0061453D"/>
    <w:rsid w:val="00614ACA"/>
    <w:rsid w:val="00614F44"/>
    <w:rsid w:val="00615188"/>
    <w:rsid w:val="006151B2"/>
    <w:rsid w:val="00615376"/>
    <w:rsid w:val="00615442"/>
    <w:rsid w:val="00615483"/>
    <w:rsid w:val="00615722"/>
    <w:rsid w:val="00615770"/>
    <w:rsid w:val="006157CF"/>
    <w:rsid w:val="00615CD5"/>
    <w:rsid w:val="00615E1F"/>
    <w:rsid w:val="00615F09"/>
    <w:rsid w:val="0061680E"/>
    <w:rsid w:val="00616DFC"/>
    <w:rsid w:val="00616FBD"/>
    <w:rsid w:val="0061702C"/>
    <w:rsid w:val="006173F9"/>
    <w:rsid w:val="00617506"/>
    <w:rsid w:val="006175CF"/>
    <w:rsid w:val="00617B5D"/>
    <w:rsid w:val="00617C0B"/>
    <w:rsid w:val="006202C6"/>
    <w:rsid w:val="00620406"/>
    <w:rsid w:val="006204B8"/>
    <w:rsid w:val="00620995"/>
    <w:rsid w:val="00620A53"/>
    <w:rsid w:val="00620C43"/>
    <w:rsid w:val="00620E1A"/>
    <w:rsid w:val="00620E5C"/>
    <w:rsid w:val="00620E88"/>
    <w:rsid w:val="00620EB2"/>
    <w:rsid w:val="006217C6"/>
    <w:rsid w:val="006217C7"/>
    <w:rsid w:val="0062191E"/>
    <w:rsid w:val="00621D79"/>
    <w:rsid w:val="00621DCC"/>
    <w:rsid w:val="00621EF5"/>
    <w:rsid w:val="006221D3"/>
    <w:rsid w:val="006221DF"/>
    <w:rsid w:val="00622418"/>
    <w:rsid w:val="0062259C"/>
    <w:rsid w:val="006227FE"/>
    <w:rsid w:val="00622950"/>
    <w:rsid w:val="00622B31"/>
    <w:rsid w:val="00622B62"/>
    <w:rsid w:val="00622CEB"/>
    <w:rsid w:val="00622DA3"/>
    <w:rsid w:val="006230BD"/>
    <w:rsid w:val="00623339"/>
    <w:rsid w:val="0062334B"/>
    <w:rsid w:val="00623B5A"/>
    <w:rsid w:val="00623BCB"/>
    <w:rsid w:val="00623C0B"/>
    <w:rsid w:val="00623CA6"/>
    <w:rsid w:val="0062418A"/>
    <w:rsid w:val="00624562"/>
    <w:rsid w:val="00624722"/>
    <w:rsid w:val="00624C1B"/>
    <w:rsid w:val="00624D41"/>
    <w:rsid w:val="00625132"/>
    <w:rsid w:val="0062521E"/>
    <w:rsid w:val="006254DB"/>
    <w:rsid w:val="006258FF"/>
    <w:rsid w:val="00625ABA"/>
    <w:rsid w:val="00625BB1"/>
    <w:rsid w:val="00625FDC"/>
    <w:rsid w:val="0062636A"/>
    <w:rsid w:val="006268FD"/>
    <w:rsid w:val="00626A0B"/>
    <w:rsid w:val="00626A99"/>
    <w:rsid w:val="00626DD7"/>
    <w:rsid w:val="00627018"/>
    <w:rsid w:val="00627046"/>
    <w:rsid w:val="006273BA"/>
    <w:rsid w:val="006279A6"/>
    <w:rsid w:val="006279B4"/>
    <w:rsid w:val="00627B5C"/>
    <w:rsid w:val="00627BDB"/>
    <w:rsid w:val="00627DEE"/>
    <w:rsid w:val="00627E83"/>
    <w:rsid w:val="00627F2D"/>
    <w:rsid w:val="0063049A"/>
    <w:rsid w:val="00630642"/>
    <w:rsid w:val="006308AB"/>
    <w:rsid w:val="00630919"/>
    <w:rsid w:val="00630A2B"/>
    <w:rsid w:val="00630A66"/>
    <w:rsid w:val="00630F56"/>
    <w:rsid w:val="00631281"/>
    <w:rsid w:val="00631324"/>
    <w:rsid w:val="00631404"/>
    <w:rsid w:val="006318A9"/>
    <w:rsid w:val="006318C8"/>
    <w:rsid w:val="00631994"/>
    <w:rsid w:val="00631B0C"/>
    <w:rsid w:val="00631B85"/>
    <w:rsid w:val="00631BF8"/>
    <w:rsid w:val="00631C1A"/>
    <w:rsid w:val="00631D2E"/>
    <w:rsid w:val="0063227F"/>
    <w:rsid w:val="0063239B"/>
    <w:rsid w:val="006325BB"/>
    <w:rsid w:val="00632ABB"/>
    <w:rsid w:val="00632C2F"/>
    <w:rsid w:val="00632E9D"/>
    <w:rsid w:val="00632F43"/>
    <w:rsid w:val="0063310A"/>
    <w:rsid w:val="00633260"/>
    <w:rsid w:val="00633575"/>
    <w:rsid w:val="006337A7"/>
    <w:rsid w:val="00633A79"/>
    <w:rsid w:val="00633F3E"/>
    <w:rsid w:val="00634055"/>
    <w:rsid w:val="00634197"/>
    <w:rsid w:val="0063443D"/>
    <w:rsid w:val="006345C1"/>
    <w:rsid w:val="00634625"/>
    <w:rsid w:val="00634B47"/>
    <w:rsid w:val="006350BA"/>
    <w:rsid w:val="0063523E"/>
    <w:rsid w:val="0063530B"/>
    <w:rsid w:val="0063531B"/>
    <w:rsid w:val="00635495"/>
    <w:rsid w:val="00635CB8"/>
    <w:rsid w:val="00635F95"/>
    <w:rsid w:val="00635FE1"/>
    <w:rsid w:val="00636237"/>
    <w:rsid w:val="006362C0"/>
    <w:rsid w:val="006363B6"/>
    <w:rsid w:val="006363CC"/>
    <w:rsid w:val="006364BA"/>
    <w:rsid w:val="00636738"/>
    <w:rsid w:val="00636D0C"/>
    <w:rsid w:val="00636DDF"/>
    <w:rsid w:val="00636E3A"/>
    <w:rsid w:val="006372D7"/>
    <w:rsid w:val="00637623"/>
    <w:rsid w:val="00637A0E"/>
    <w:rsid w:val="00637B4F"/>
    <w:rsid w:val="00637CA0"/>
    <w:rsid w:val="00637D06"/>
    <w:rsid w:val="00637E1B"/>
    <w:rsid w:val="00640087"/>
    <w:rsid w:val="0064034F"/>
    <w:rsid w:val="00640464"/>
    <w:rsid w:val="00641066"/>
    <w:rsid w:val="006413BA"/>
    <w:rsid w:val="0064193A"/>
    <w:rsid w:val="00641E32"/>
    <w:rsid w:val="00642079"/>
    <w:rsid w:val="00642496"/>
    <w:rsid w:val="0064262F"/>
    <w:rsid w:val="006429FC"/>
    <w:rsid w:val="00642D80"/>
    <w:rsid w:val="00642DB0"/>
    <w:rsid w:val="00642E05"/>
    <w:rsid w:val="00642E68"/>
    <w:rsid w:val="00642EB5"/>
    <w:rsid w:val="00642FF0"/>
    <w:rsid w:val="006431E9"/>
    <w:rsid w:val="00643465"/>
    <w:rsid w:val="006434CC"/>
    <w:rsid w:val="00643E4E"/>
    <w:rsid w:val="00643F89"/>
    <w:rsid w:val="00644168"/>
    <w:rsid w:val="00644208"/>
    <w:rsid w:val="0064437F"/>
    <w:rsid w:val="006443B9"/>
    <w:rsid w:val="00644989"/>
    <w:rsid w:val="00644C01"/>
    <w:rsid w:val="00644D30"/>
    <w:rsid w:val="00644DCE"/>
    <w:rsid w:val="00645005"/>
    <w:rsid w:val="0064544F"/>
    <w:rsid w:val="00645473"/>
    <w:rsid w:val="006454ED"/>
    <w:rsid w:val="006455AF"/>
    <w:rsid w:val="00645609"/>
    <w:rsid w:val="006456A1"/>
    <w:rsid w:val="006458A4"/>
    <w:rsid w:val="00645925"/>
    <w:rsid w:val="00645E8C"/>
    <w:rsid w:val="00645FBF"/>
    <w:rsid w:val="0064638D"/>
    <w:rsid w:val="006463C6"/>
    <w:rsid w:val="006467DC"/>
    <w:rsid w:val="0064696F"/>
    <w:rsid w:val="00646B9A"/>
    <w:rsid w:val="00647AEB"/>
    <w:rsid w:val="00647D36"/>
    <w:rsid w:val="00647D7F"/>
    <w:rsid w:val="00650092"/>
    <w:rsid w:val="0065021B"/>
    <w:rsid w:val="00650340"/>
    <w:rsid w:val="00650ACF"/>
    <w:rsid w:val="00650B78"/>
    <w:rsid w:val="00650F21"/>
    <w:rsid w:val="0065110A"/>
    <w:rsid w:val="006511C9"/>
    <w:rsid w:val="00651325"/>
    <w:rsid w:val="00651450"/>
    <w:rsid w:val="00652197"/>
    <w:rsid w:val="006523D8"/>
    <w:rsid w:val="006528D0"/>
    <w:rsid w:val="00652ABB"/>
    <w:rsid w:val="00652B0F"/>
    <w:rsid w:val="00652B21"/>
    <w:rsid w:val="00652D79"/>
    <w:rsid w:val="00652F7D"/>
    <w:rsid w:val="00653032"/>
    <w:rsid w:val="006530B4"/>
    <w:rsid w:val="0065352E"/>
    <w:rsid w:val="006538C8"/>
    <w:rsid w:val="006538F6"/>
    <w:rsid w:val="00653BF2"/>
    <w:rsid w:val="00653CF4"/>
    <w:rsid w:val="00653F5B"/>
    <w:rsid w:val="006541B2"/>
    <w:rsid w:val="00654359"/>
    <w:rsid w:val="0065456A"/>
    <w:rsid w:val="0065457E"/>
    <w:rsid w:val="00654662"/>
    <w:rsid w:val="006551BB"/>
    <w:rsid w:val="006554E1"/>
    <w:rsid w:val="00655997"/>
    <w:rsid w:val="00655ACF"/>
    <w:rsid w:val="00655D52"/>
    <w:rsid w:val="00655EF0"/>
    <w:rsid w:val="0065607F"/>
    <w:rsid w:val="006561CA"/>
    <w:rsid w:val="006565CD"/>
    <w:rsid w:val="006566E0"/>
    <w:rsid w:val="00656A70"/>
    <w:rsid w:val="00656B5E"/>
    <w:rsid w:val="0065700C"/>
    <w:rsid w:val="0065720D"/>
    <w:rsid w:val="006576C2"/>
    <w:rsid w:val="00657843"/>
    <w:rsid w:val="006579A5"/>
    <w:rsid w:val="00657CB0"/>
    <w:rsid w:val="00657DAA"/>
    <w:rsid w:val="00657F63"/>
    <w:rsid w:val="006600E2"/>
    <w:rsid w:val="00660411"/>
    <w:rsid w:val="00660422"/>
    <w:rsid w:val="006604D8"/>
    <w:rsid w:val="0066055D"/>
    <w:rsid w:val="0066098E"/>
    <w:rsid w:val="00661023"/>
    <w:rsid w:val="006614AD"/>
    <w:rsid w:val="006615A5"/>
    <w:rsid w:val="0066160F"/>
    <w:rsid w:val="0066192C"/>
    <w:rsid w:val="00661EA1"/>
    <w:rsid w:val="006620D7"/>
    <w:rsid w:val="006620F1"/>
    <w:rsid w:val="00662115"/>
    <w:rsid w:val="006622A0"/>
    <w:rsid w:val="006622D3"/>
    <w:rsid w:val="0066230E"/>
    <w:rsid w:val="00662D89"/>
    <w:rsid w:val="0066351E"/>
    <w:rsid w:val="00663AD9"/>
    <w:rsid w:val="00663B07"/>
    <w:rsid w:val="00664020"/>
    <w:rsid w:val="0066406E"/>
    <w:rsid w:val="00664A47"/>
    <w:rsid w:val="00665306"/>
    <w:rsid w:val="00665322"/>
    <w:rsid w:val="00665415"/>
    <w:rsid w:val="00665469"/>
    <w:rsid w:val="006654ED"/>
    <w:rsid w:val="00665531"/>
    <w:rsid w:val="00665715"/>
    <w:rsid w:val="0066572F"/>
    <w:rsid w:val="00665B5B"/>
    <w:rsid w:val="00665CCE"/>
    <w:rsid w:val="00665D01"/>
    <w:rsid w:val="00665D67"/>
    <w:rsid w:val="0066604C"/>
    <w:rsid w:val="00666105"/>
    <w:rsid w:val="00666492"/>
    <w:rsid w:val="00666616"/>
    <w:rsid w:val="00666A93"/>
    <w:rsid w:val="00666C0B"/>
    <w:rsid w:val="00666CA6"/>
    <w:rsid w:val="00666D2D"/>
    <w:rsid w:val="00666DC9"/>
    <w:rsid w:val="00666FD2"/>
    <w:rsid w:val="00666FD3"/>
    <w:rsid w:val="00667290"/>
    <w:rsid w:val="006672FA"/>
    <w:rsid w:val="0066741A"/>
    <w:rsid w:val="00667D52"/>
    <w:rsid w:val="00670253"/>
    <w:rsid w:val="0067048D"/>
    <w:rsid w:val="006707C0"/>
    <w:rsid w:val="006708AF"/>
    <w:rsid w:val="00670ABB"/>
    <w:rsid w:val="00670BD2"/>
    <w:rsid w:val="00670E15"/>
    <w:rsid w:val="006710B1"/>
    <w:rsid w:val="00671354"/>
    <w:rsid w:val="00671472"/>
    <w:rsid w:val="0067188B"/>
    <w:rsid w:val="00671CE9"/>
    <w:rsid w:val="00671F84"/>
    <w:rsid w:val="006720E4"/>
    <w:rsid w:val="006725C4"/>
    <w:rsid w:val="00672FD8"/>
    <w:rsid w:val="0067305A"/>
    <w:rsid w:val="0067330E"/>
    <w:rsid w:val="006733E2"/>
    <w:rsid w:val="0067352E"/>
    <w:rsid w:val="0067358F"/>
    <w:rsid w:val="006736D4"/>
    <w:rsid w:val="0067391B"/>
    <w:rsid w:val="00673C12"/>
    <w:rsid w:val="00673C60"/>
    <w:rsid w:val="00673F5C"/>
    <w:rsid w:val="00674154"/>
    <w:rsid w:val="006741BC"/>
    <w:rsid w:val="00674204"/>
    <w:rsid w:val="0067465E"/>
    <w:rsid w:val="0067468E"/>
    <w:rsid w:val="00674D97"/>
    <w:rsid w:val="00674FFD"/>
    <w:rsid w:val="00675155"/>
    <w:rsid w:val="0067522A"/>
    <w:rsid w:val="00675263"/>
    <w:rsid w:val="0067544A"/>
    <w:rsid w:val="00675565"/>
    <w:rsid w:val="0067593E"/>
    <w:rsid w:val="00675AE8"/>
    <w:rsid w:val="00675D8D"/>
    <w:rsid w:val="00675FDD"/>
    <w:rsid w:val="00675FF0"/>
    <w:rsid w:val="00676000"/>
    <w:rsid w:val="00676301"/>
    <w:rsid w:val="006764B5"/>
    <w:rsid w:val="00676669"/>
    <w:rsid w:val="006767F9"/>
    <w:rsid w:val="00676908"/>
    <w:rsid w:val="006769D9"/>
    <w:rsid w:val="00676A5E"/>
    <w:rsid w:val="00676AB2"/>
    <w:rsid w:val="00676B45"/>
    <w:rsid w:val="00676DDD"/>
    <w:rsid w:val="00676E7B"/>
    <w:rsid w:val="00676F8F"/>
    <w:rsid w:val="00676FBD"/>
    <w:rsid w:val="00677817"/>
    <w:rsid w:val="00677B46"/>
    <w:rsid w:val="00677C8C"/>
    <w:rsid w:val="00677EC7"/>
    <w:rsid w:val="00677F33"/>
    <w:rsid w:val="00677F8E"/>
    <w:rsid w:val="0068030C"/>
    <w:rsid w:val="00680395"/>
    <w:rsid w:val="0068044F"/>
    <w:rsid w:val="006804DD"/>
    <w:rsid w:val="006806C9"/>
    <w:rsid w:val="00680A43"/>
    <w:rsid w:val="00680B23"/>
    <w:rsid w:val="00680B8E"/>
    <w:rsid w:val="00680DD8"/>
    <w:rsid w:val="00680F12"/>
    <w:rsid w:val="00680FBA"/>
    <w:rsid w:val="0068107B"/>
    <w:rsid w:val="006810A1"/>
    <w:rsid w:val="0068122D"/>
    <w:rsid w:val="006812DE"/>
    <w:rsid w:val="006813BC"/>
    <w:rsid w:val="006814E1"/>
    <w:rsid w:val="006816B0"/>
    <w:rsid w:val="00681E12"/>
    <w:rsid w:val="0068226D"/>
    <w:rsid w:val="0068233D"/>
    <w:rsid w:val="006826A1"/>
    <w:rsid w:val="0068298C"/>
    <w:rsid w:val="0068304C"/>
    <w:rsid w:val="006830A8"/>
    <w:rsid w:val="0068336E"/>
    <w:rsid w:val="00683491"/>
    <w:rsid w:val="00683DA3"/>
    <w:rsid w:val="00683E1F"/>
    <w:rsid w:val="00683FAB"/>
    <w:rsid w:val="00684256"/>
    <w:rsid w:val="006844FD"/>
    <w:rsid w:val="00684681"/>
    <w:rsid w:val="00684B36"/>
    <w:rsid w:val="00684EE4"/>
    <w:rsid w:val="00684F06"/>
    <w:rsid w:val="006850C0"/>
    <w:rsid w:val="00685153"/>
    <w:rsid w:val="006852CA"/>
    <w:rsid w:val="006852CE"/>
    <w:rsid w:val="00685310"/>
    <w:rsid w:val="006857DA"/>
    <w:rsid w:val="00685B48"/>
    <w:rsid w:val="00685CDD"/>
    <w:rsid w:val="00685F93"/>
    <w:rsid w:val="006863DE"/>
    <w:rsid w:val="00686500"/>
    <w:rsid w:val="00686548"/>
    <w:rsid w:val="00687231"/>
    <w:rsid w:val="00687404"/>
    <w:rsid w:val="0068768E"/>
    <w:rsid w:val="00687977"/>
    <w:rsid w:val="00687A73"/>
    <w:rsid w:val="00687C8F"/>
    <w:rsid w:val="00687F1C"/>
    <w:rsid w:val="00687F4F"/>
    <w:rsid w:val="00687F6C"/>
    <w:rsid w:val="00690137"/>
    <w:rsid w:val="00690241"/>
    <w:rsid w:val="0069036F"/>
    <w:rsid w:val="00690490"/>
    <w:rsid w:val="006905BA"/>
    <w:rsid w:val="006905D7"/>
    <w:rsid w:val="00690D00"/>
    <w:rsid w:val="006910A4"/>
    <w:rsid w:val="006914B6"/>
    <w:rsid w:val="00691654"/>
    <w:rsid w:val="006916CA"/>
    <w:rsid w:val="006919C7"/>
    <w:rsid w:val="00691BB8"/>
    <w:rsid w:val="006924A5"/>
    <w:rsid w:val="0069256D"/>
    <w:rsid w:val="00692F26"/>
    <w:rsid w:val="006932CB"/>
    <w:rsid w:val="006932D2"/>
    <w:rsid w:val="006933C4"/>
    <w:rsid w:val="0069344C"/>
    <w:rsid w:val="006934E8"/>
    <w:rsid w:val="00693564"/>
    <w:rsid w:val="0069383B"/>
    <w:rsid w:val="00693A1A"/>
    <w:rsid w:val="00693B49"/>
    <w:rsid w:val="00693C98"/>
    <w:rsid w:val="00693CD5"/>
    <w:rsid w:val="00693D2E"/>
    <w:rsid w:val="00693E9B"/>
    <w:rsid w:val="00694205"/>
    <w:rsid w:val="006944A9"/>
    <w:rsid w:val="006944B6"/>
    <w:rsid w:val="006944CA"/>
    <w:rsid w:val="00694783"/>
    <w:rsid w:val="006951AD"/>
    <w:rsid w:val="006952CB"/>
    <w:rsid w:val="006952F0"/>
    <w:rsid w:val="0069532F"/>
    <w:rsid w:val="00695592"/>
    <w:rsid w:val="006955BB"/>
    <w:rsid w:val="0069590C"/>
    <w:rsid w:val="00695CC1"/>
    <w:rsid w:val="00695D4F"/>
    <w:rsid w:val="00695FB6"/>
    <w:rsid w:val="006960D9"/>
    <w:rsid w:val="00696F92"/>
    <w:rsid w:val="006972AA"/>
    <w:rsid w:val="006977FA"/>
    <w:rsid w:val="0069785F"/>
    <w:rsid w:val="00697BA4"/>
    <w:rsid w:val="00697CC4"/>
    <w:rsid w:val="006A0294"/>
    <w:rsid w:val="006A0376"/>
    <w:rsid w:val="006A04A1"/>
    <w:rsid w:val="006A05DB"/>
    <w:rsid w:val="006A0679"/>
    <w:rsid w:val="006A06E7"/>
    <w:rsid w:val="006A07B6"/>
    <w:rsid w:val="006A0A21"/>
    <w:rsid w:val="006A0B7E"/>
    <w:rsid w:val="006A0BF6"/>
    <w:rsid w:val="006A0D91"/>
    <w:rsid w:val="006A1370"/>
    <w:rsid w:val="006A14C6"/>
    <w:rsid w:val="006A1642"/>
    <w:rsid w:val="006A1774"/>
    <w:rsid w:val="006A180F"/>
    <w:rsid w:val="006A182B"/>
    <w:rsid w:val="006A1910"/>
    <w:rsid w:val="006A1974"/>
    <w:rsid w:val="006A19BF"/>
    <w:rsid w:val="006A1D0E"/>
    <w:rsid w:val="006A251A"/>
    <w:rsid w:val="006A2542"/>
    <w:rsid w:val="006A256F"/>
    <w:rsid w:val="006A2584"/>
    <w:rsid w:val="006A285B"/>
    <w:rsid w:val="006A2C56"/>
    <w:rsid w:val="006A2D12"/>
    <w:rsid w:val="006A2F15"/>
    <w:rsid w:val="006A2FA8"/>
    <w:rsid w:val="006A3360"/>
    <w:rsid w:val="006A33B3"/>
    <w:rsid w:val="006A36D1"/>
    <w:rsid w:val="006A36E7"/>
    <w:rsid w:val="006A3AEF"/>
    <w:rsid w:val="006A3F3E"/>
    <w:rsid w:val="006A44A9"/>
    <w:rsid w:val="006A4583"/>
    <w:rsid w:val="006A4763"/>
    <w:rsid w:val="006A488C"/>
    <w:rsid w:val="006A4964"/>
    <w:rsid w:val="006A4AD5"/>
    <w:rsid w:val="006A4CB6"/>
    <w:rsid w:val="006A50BE"/>
    <w:rsid w:val="006A557A"/>
    <w:rsid w:val="006A5696"/>
    <w:rsid w:val="006A609B"/>
    <w:rsid w:val="006A619B"/>
    <w:rsid w:val="006A625D"/>
    <w:rsid w:val="006A6321"/>
    <w:rsid w:val="006A63D5"/>
    <w:rsid w:val="006A6530"/>
    <w:rsid w:val="006A65AB"/>
    <w:rsid w:val="006A65D4"/>
    <w:rsid w:val="006A68AA"/>
    <w:rsid w:val="006A6A90"/>
    <w:rsid w:val="006A6DF0"/>
    <w:rsid w:val="006A751E"/>
    <w:rsid w:val="006A78EB"/>
    <w:rsid w:val="006A7CDF"/>
    <w:rsid w:val="006A7CF9"/>
    <w:rsid w:val="006A7E53"/>
    <w:rsid w:val="006A7F69"/>
    <w:rsid w:val="006A7F6E"/>
    <w:rsid w:val="006B0047"/>
    <w:rsid w:val="006B06D3"/>
    <w:rsid w:val="006B0909"/>
    <w:rsid w:val="006B0A0F"/>
    <w:rsid w:val="006B0D2F"/>
    <w:rsid w:val="006B0DB1"/>
    <w:rsid w:val="006B104D"/>
    <w:rsid w:val="006B1140"/>
    <w:rsid w:val="006B1665"/>
    <w:rsid w:val="006B1845"/>
    <w:rsid w:val="006B19EF"/>
    <w:rsid w:val="006B1FBD"/>
    <w:rsid w:val="006B2079"/>
    <w:rsid w:val="006B241C"/>
    <w:rsid w:val="006B2466"/>
    <w:rsid w:val="006B24E5"/>
    <w:rsid w:val="006B2586"/>
    <w:rsid w:val="006B286F"/>
    <w:rsid w:val="006B2A98"/>
    <w:rsid w:val="006B2D61"/>
    <w:rsid w:val="006B2F58"/>
    <w:rsid w:val="006B3176"/>
    <w:rsid w:val="006B326B"/>
    <w:rsid w:val="006B389D"/>
    <w:rsid w:val="006B3AB2"/>
    <w:rsid w:val="006B40E7"/>
    <w:rsid w:val="006B40F1"/>
    <w:rsid w:val="006B4299"/>
    <w:rsid w:val="006B438D"/>
    <w:rsid w:val="006B44B1"/>
    <w:rsid w:val="006B44EA"/>
    <w:rsid w:val="006B4623"/>
    <w:rsid w:val="006B47D7"/>
    <w:rsid w:val="006B4CDF"/>
    <w:rsid w:val="006B4E75"/>
    <w:rsid w:val="006B4F7B"/>
    <w:rsid w:val="006B504B"/>
    <w:rsid w:val="006B55C5"/>
    <w:rsid w:val="006B57E1"/>
    <w:rsid w:val="006B6469"/>
    <w:rsid w:val="006B64DB"/>
    <w:rsid w:val="006B6504"/>
    <w:rsid w:val="006B65A1"/>
    <w:rsid w:val="006B68BD"/>
    <w:rsid w:val="006B6A04"/>
    <w:rsid w:val="006B6A8F"/>
    <w:rsid w:val="006B6C13"/>
    <w:rsid w:val="006B709E"/>
    <w:rsid w:val="006B7329"/>
    <w:rsid w:val="006B732F"/>
    <w:rsid w:val="006B74B6"/>
    <w:rsid w:val="006B74D8"/>
    <w:rsid w:val="006B7AC3"/>
    <w:rsid w:val="006B7F66"/>
    <w:rsid w:val="006C02DC"/>
    <w:rsid w:val="006C045F"/>
    <w:rsid w:val="006C0474"/>
    <w:rsid w:val="006C05EF"/>
    <w:rsid w:val="006C0842"/>
    <w:rsid w:val="006C0CDD"/>
    <w:rsid w:val="006C0D3F"/>
    <w:rsid w:val="006C0DAB"/>
    <w:rsid w:val="006C0DFF"/>
    <w:rsid w:val="006C1086"/>
    <w:rsid w:val="006C1663"/>
    <w:rsid w:val="006C194C"/>
    <w:rsid w:val="006C195F"/>
    <w:rsid w:val="006C1BCA"/>
    <w:rsid w:val="006C1D34"/>
    <w:rsid w:val="006C1DFB"/>
    <w:rsid w:val="006C1FCE"/>
    <w:rsid w:val="006C2049"/>
    <w:rsid w:val="006C228E"/>
    <w:rsid w:val="006C23FC"/>
    <w:rsid w:val="006C2504"/>
    <w:rsid w:val="006C2916"/>
    <w:rsid w:val="006C29EA"/>
    <w:rsid w:val="006C2D15"/>
    <w:rsid w:val="006C2E37"/>
    <w:rsid w:val="006C2E77"/>
    <w:rsid w:val="006C3759"/>
    <w:rsid w:val="006C3819"/>
    <w:rsid w:val="006C3B76"/>
    <w:rsid w:val="006C3B7F"/>
    <w:rsid w:val="006C3CF0"/>
    <w:rsid w:val="006C3D88"/>
    <w:rsid w:val="006C3DDD"/>
    <w:rsid w:val="006C3E93"/>
    <w:rsid w:val="006C401C"/>
    <w:rsid w:val="006C4076"/>
    <w:rsid w:val="006C41F7"/>
    <w:rsid w:val="006C470E"/>
    <w:rsid w:val="006C47C6"/>
    <w:rsid w:val="006C4DC4"/>
    <w:rsid w:val="006C4E0A"/>
    <w:rsid w:val="006C4E84"/>
    <w:rsid w:val="006C4E9C"/>
    <w:rsid w:val="006C4F70"/>
    <w:rsid w:val="006C507F"/>
    <w:rsid w:val="006C5303"/>
    <w:rsid w:val="006C53B5"/>
    <w:rsid w:val="006C5775"/>
    <w:rsid w:val="006C5B25"/>
    <w:rsid w:val="006C5B29"/>
    <w:rsid w:val="006C5FB9"/>
    <w:rsid w:val="006C602A"/>
    <w:rsid w:val="006C626E"/>
    <w:rsid w:val="006C63D8"/>
    <w:rsid w:val="006C6453"/>
    <w:rsid w:val="006C6551"/>
    <w:rsid w:val="006C669A"/>
    <w:rsid w:val="006C66A0"/>
    <w:rsid w:val="006C6798"/>
    <w:rsid w:val="006C6817"/>
    <w:rsid w:val="006C681B"/>
    <w:rsid w:val="006C6FCD"/>
    <w:rsid w:val="006C719B"/>
    <w:rsid w:val="006C722F"/>
    <w:rsid w:val="006C72E3"/>
    <w:rsid w:val="006C7AF6"/>
    <w:rsid w:val="006D0221"/>
    <w:rsid w:val="006D045E"/>
    <w:rsid w:val="006D0677"/>
    <w:rsid w:val="006D0763"/>
    <w:rsid w:val="006D080A"/>
    <w:rsid w:val="006D0832"/>
    <w:rsid w:val="006D0B2F"/>
    <w:rsid w:val="006D0C68"/>
    <w:rsid w:val="006D12F0"/>
    <w:rsid w:val="006D177C"/>
    <w:rsid w:val="006D17F9"/>
    <w:rsid w:val="006D1A06"/>
    <w:rsid w:val="006D1B9D"/>
    <w:rsid w:val="006D1F4A"/>
    <w:rsid w:val="006D217E"/>
    <w:rsid w:val="006D2209"/>
    <w:rsid w:val="006D27A4"/>
    <w:rsid w:val="006D2A87"/>
    <w:rsid w:val="006D2BF5"/>
    <w:rsid w:val="006D33AA"/>
    <w:rsid w:val="006D372F"/>
    <w:rsid w:val="006D3C5F"/>
    <w:rsid w:val="006D3DAF"/>
    <w:rsid w:val="006D3FCB"/>
    <w:rsid w:val="006D3FD4"/>
    <w:rsid w:val="006D4175"/>
    <w:rsid w:val="006D41FC"/>
    <w:rsid w:val="006D4230"/>
    <w:rsid w:val="006D42E6"/>
    <w:rsid w:val="006D4405"/>
    <w:rsid w:val="006D45E3"/>
    <w:rsid w:val="006D45F5"/>
    <w:rsid w:val="006D477A"/>
    <w:rsid w:val="006D4EAF"/>
    <w:rsid w:val="006D5184"/>
    <w:rsid w:val="006D51F9"/>
    <w:rsid w:val="006D54F8"/>
    <w:rsid w:val="006D58D8"/>
    <w:rsid w:val="006D5F9C"/>
    <w:rsid w:val="006D6152"/>
    <w:rsid w:val="006D67D4"/>
    <w:rsid w:val="006D6940"/>
    <w:rsid w:val="006D6A66"/>
    <w:rsid w:val="006D6ADD"/>
    <w:rsid w:val="006D6F40"/>
    <w:rsid w:val="006D7021"/>
    <w:rsid w:val="006D71C2"/>
    <w:rsid w:val="006D736F"/>
    <w:rsid w:val="006D7379"/>
    <w:rsid w:val="006D7560"/>
    <w:rsid w:val="006D7717"/>
    <w:rsid w:val="006D7B8D"/>
    <w:rsid w:val="006D7F54"/>
    <w:rsid w:val="006E000A"/>
    <w:rsid w:val="006E0BCE"/>
    <w:rsid w:val="006E0F9D"/>
    <w:rsid w:val="006E1182"/>
    <w:rsid w:val="006E18E6"/>
    <w:rsid w:val="006E1900"/>
    <w:rsid w:val="006E19C1"/>
    <w:rsid w:val="006E1AE8"/>
    <w:rsid w:val="006E1B78"/>
    <w:rsid w:val="006E1D31"/>
    <w:rsid w:val="006E2526"/>
    <w:rsid w:val="006E2BE0"/>
    <w:rsid w:val="006E2D35"/>
    <w:rsid w:val="006E3009"/>
    <w:rsid w:val="006E31AE"/>
    <w:rsid w:val="006E3433"/>
    <w:rsid w:val="006E3703"/>
    <w:rsid w:val="006E387C"/>
    <w:rsid w:val="006E3A2E"/>
    <w:rsid w:val="006E3A32"/>
    <w:rsid w:val="006E3A8E"/>
    <w:rsid w:val="006E3B43"/>
    <w:rsid w:val="006E3CEC"/>
    <w:rsid w:val="006E3D23"/>
    <w:rsid w:val="006E4073"/>
    <w:rsid w:val="006E4099"/>
    <w:rsid w:val="006E4127"/>
    <w:rsid w:val="006E4214"/>
    <w:rsid w:val="006E4582"/>
    <w:rsid w:val="006E4D6E"/>
    <w:rsid w:val="006E4EE2"/>
    <w:rsid w:val="006E4F3B"/>
    <w:rsid w:val="006E522B"/>
    <w:rsid w:val="006E534B"/>
    <w:rsid w:val="006E5759"/>
    <w:rsid w:val="006E5B92"/>
    <w:rsid w:val="006E5BCA"/>
    <w:rsid w:val="006E5C96"/>
    <w:rsid w:val="006E5E80"/>
    <w:rsid w:val="006E6452"/>
    <w:rsid w:val="006E6680"/>
    <w:rsid w:val="006E6A0B"/>
    <w:rsid w:val="006E6B2B"/>
    <w:rsid w:val="006E6D46"/>
    <w:rsid w:val="006E70CF"/>
    <w:rsid w:val="006E720F"/>
    <w:rsid w:val="006E7461"/>
    <w:rsid w:val="006E7644"/>
    <w:rsid w:val="006E789F"/>
    <w:rsid w:val="006E7D11"/>
    <w:rsid w:val="006F0367"/>
    <w:rsid w:val="006F04A5"/>
    <w:rsid w:val="006F04C6"/>
    <w:rsid w:val="006F081E"/>
    <w:rsid w:val="006F09F0"/>
    <w:rsid w:val="006F0D7F"/>
    <w:rsid w:val="006F0DBE"/>
    <w:rsid w:val="006F0E1C"/>
    <w:rsid w:val="006F0FBC"/>
    <w:rsid w:val="006F13D6"/>
    <w:rsid w:val="006F1660"/>
    <w:rsid w:val="006F166E"/>
    <w:rsid w:val="006F18BA"/>
    <w:rsid w:val="006F1936"/>
    <w:rsid w:val="006F1997"/>
    <w:rsid w:val="006F2171"/>
    <w:rsid w:val="006F21C0"/>
    <w:rsid w:val="006F21E5"/>
    <w:rsid w:val="006F2408"/>
    <w:rsid w:val="006F25E3"/>
    <w:rsid w:val="006F28B8"/>
    <w:rsid w:val="006F29C2"/>
    <w:rsid w:val="006F2ADF"/>
    <w:rsid w:val="006F2B5C"/>
    <w:rsid w:val="006F2C28"/>
    <w:rsid w:val="006F2F9C"/>
    <w:rsid w:val="006F30DB"/>
    <w:rsid w:val="006F31CD"/>
    <w:rsid w:val="006F3490"/>
    <w:rsid w:val="006F34EA"/>
    <w:rsid w:val="006F3661"/>
    <w:rsid w:val="006F3C42"/>
    <w:rsid w:val="006F3D07"/>
    <w:rsid w:val="006F3DE9"/>
    <w:rsid w:val="006F3EE6"/>
    <w:rsid w:val="006F457F"/>
    <w:rsid w:val="006F464E"/>
    <w:rsid w:val="006F4743"/>
    <w:rsid w:val="006F48F3"/>
    <w:rsid w:val="006F4E30"/>
    <w:rsid w:val="006F5041"/>
    <w:rsid w:val="006F509B"/>
    <w:rsid w:val="006F526A"/>
    <w:rsid w:val="006F57E9"/>
    <w:rsid w:val="006F5A70"/>
    <w:rsid w:val="006F5BE8"/>
    <w:rsid w:val="006F5F7D"/>
    <w:rsid w:val="006F5F90"/>
    <w:rsid w:val="006F6F53"/>
    <w:rsid w:val="006F6FE7"/>
    <w:rsid w:val="006F70C2"/>
    <w:rsid w:val="006F7172"/>
    <w:rsid w:val="006F7209"/>
    <w:rsid w:val="006F744B"/>
    <w:rsid w:val="006F7555"/>
    <w:rsid w:val="006F78F3"/>
    <w:rsid w:val="006F7BC0"/>
    <w:rsid w:val="006F7CC6"/>
    <w:rsid w:val="006F7CE5"/>
    <w:rsid w:val="006F7EEA"/>
    <w:rsid w:val="006F7FF4"/>
    <w:rsid w:val="0070019F"/>
    <w:rsid w:val="007004C9"/>
    <w:rsid w:val="00700572"/>
    <w:rsid w:val="00700822"/>
    <w:rsid w:val="007009B4"/>
    <w:rsid w:val="00700A3E"/>
    <w:rsid w:val="00700BE7"/>
    <w:rsid w:val="00700C4F"/>
    <w:rsid w:val="007011CA"/>
    <w:rsid w:val="007012DC"/>
    <w:rsid w:val="0070146C"/>
    <w:rsid w:val="0070163F"/>
    <w:rsid w:val="00701998"/>
    <w:rsid w:val="0070199F"/>
    <w:rsid w:val="00701D62"/>
    <w:rsid w:val="00701DA3"/>
    <w:rsid w:val="00701DBB"/>
    <w:rsid w:val="007025D1"/>
    <w:rsid w:val="007027EA"/>
    <w:rsid w:val="007029FB"/>
    <w:rsid w:val="00702B08"/>
    <w:rsid w:val="00702D38"/>
    <w:rsid w:val="00702E4A"/>
    <w:rsid w:val="00702E8C"/>
    <w:rsid w:val="00702F9D"/>
    <w:rsid w:val="00703160"/>
    <w:rsid w:val="007031F9"/>
    <w:rsid w:val="007032D0"/>
    <w:rsid w:val="00703409"/>
    <w:rsid w:val="00703423"/>
    <w:rsid w:val="007034CC"/>
    <w:rsid w:val="0070358B"/>
    <w:rsid w:val="007038DA"/>
    <w:rsid w:val="00703CF3"/>
    <w:rsid w:val="00704065"/>
    <w:rsid w:val="0070428C"/>
    <w:rsid w:val="007042A0"/>
    <w:rsid w:val="0070461D"/>
    <w:rsid w:val="00704C0D"/>
    <w:rsid w:val="00704DBE"/>
    <w:rsid w:val="0070519B"/>
    <w:rsid w:val="0070535F"/>
    <w:rsid w:val="007057F5"/>
    <w:rsid w:val="007057FE"/>
    <w:rsid w:val="00705A08"/>
    <w:rsid w:val="00705C14"/>
    <w:rsid w:val="00705C22"/>
    <w:rsid w:val="00705E09"/>
    <w:rsid w:val="00706107"/>
    <w:rsid w:val="007064AA"/>
    <w:rsid w:val="00706AC2"/>
    <w:rsid w:val="00706F47"/>
    <w:rsid w:val="00706F91"/>
    <w:rsid w:val="007072BE"/>
    <w:rsid w:val="007073B9"/>
    <w:rsid w:val="007073F8"/>
    <w:rsid w:val="00707691"/>
    <w:rsid w:val="00707790"/>
    <w:rsid w:val="00707859"/>
    <w:rsid w:val="00707C07"/>
    <w:rsid w:val="00707CA3"/>
    <w:rsid w:val="00707E92"/>
    <w:rsid w:val="00707ECB"/>
    <w:rsid w:val="00710225"/>
    <w:rsid w:val="00710787"/>
    <w:rsid w:val="00710946"/>
    <w:rsid w:val="00710BF6"/>
    <w:rsid w:val="00710E56"/>
    <w:rsid w:val="00711148"/>
    <w:rsid w:val="00711182"/>
    <w:rsid w:val="007113AC"/>
    <w:rsid w:val="00711499"/>
    <w:rsid w:val="00711613"/>
    <w:rsid w:val="00711642"/>
    <w:rsid w:val="007116AD"/>
    <w:rsid w:val="007116D7"/>
    <w:rsid w:val="00711780"/>
    <w:rsid w:val="0071189D"/>
    <w:rsid w:val="0071222D"/>
    <w:rsid w:val="007124BB"/>
    <w:rsid w:val="00712929"/>
    <w:rsid w:val="00712BF3"/>
    <w:rsid w:val="00712C0F"/>
    <w:rsid w:val="00712CF4"/>
    <w:rsid w:val="00712D1D"/>
    <w:rsid w:val="00712F19"/>
    <w:rsid w:val="0071327C"/>
    <w:rsid w:val="00713434"/>
    <w:rsid w:val="00713603"/>
    <w:rsid w:val="00713613"/>
    <w:rsid w:val="00713E45"/>
    <w:rsid w:val="00713E74"/>
    <w:rsid w:val="0071403E"/>
    <w:rsid w:val="0071411D"/>
    <w:rsid w:val="007142CA"/>
    <w:rsid w:val="00714526"/>
    <w:rsid w:val="007145B5"/>
    <w:rsid w:val="00714951"/>
    <w:rsid w:val="00714A12"/>
    <w:rsid w:val="00714AAB"/>
    <w:rsid w:val="00714B25"/>
    <w:rsid w:val="00714D2A"/>
    <w:rsid w:val="00714F07"/>
    <w:rsid w:val="007151E7"/>
    <w:rsid w:val="0071524A"/>
    <w:rsid w:val="007153D4"/>
    <w:rsid w:val="0071548F"/>
    <w:rsid w:val="00715600"/>
    <w:rsid w:val="00715844"/>
    <w:rsid w:val="00715D78"/>
    <w:rsid w:val="007166F5"/>
    <w:rsid w:val="0071674E"/>
    <w:rsid w:val="00716845"/>
    <w:rsid w:val="0071690B"/>
    <w:rsid w:val="0071690E"/>
    <w:rsid w:val="00716B5B"/>
    <w:rsid w:val="00716B95"/>
    <w:rsid w:val="00716BB6"/>
    <w:rsid w:val="00716CAD"/>
    <w:rsid w:val="00716EBB"/>
    <w:rsid w:val="007172C2"/>
    <w:rsid w:val="0071768C"/>
    <w:rsid w:val="00717713"/>
    <w:rsid w:val="0071773A"/>
    <w:rsid w:val="00717769"/>
    <w:rsid w:val="007177CE"/>
    <w:rsid w:val="00717A6A"/>
    <w:rsid w:val="00717B06"/>
    <w:rsid w:val="00717B4D"/>
    <w:rsid w:val="00717E44"/>
    <w:rsid w:val="00720192"/>
    <w:rsid w:val="0072065F"/>
    <w:rsid w:val="00720670"/>
    <w:rsid w:val="007206B1"/>
    <w:rsid w:val="00720730"/>
    <w:rsid w:val="007207AD"/>
    <w:rsid w:val="007207BC"/>
    <w:rsid w:val="00720FB0"/>
    <w:rsid w:val="0072144E"/>
    <w:rsid w:val="00721A59"/>
    <w:rsid w:val="00721E39"/>
    <w:rsid w:val="0072219D"/>
    <w:rsid w:val="0072219E"/>
    <w:rsid w:val="00722C3F"/>
    <w:rsid w:val="0072347B"/>
    <w:rsid w:val="00723789"/>
    <w:rsid w:val="0072381D"/>
    <w:rsid w:val="00723F20"/>
    <w:rsid w:val="00723F3E"/>
    <w:rsid w:val="00723FB2"/>
    <w:rsid w:val="0072409C"/>
    <w:rsid w:val="00724273"/>
    <w:rsid w:val="00724A8E"/>
    <w:rsid w:val="00724D61"/>
    <w:rsid w:val="00724EB4"/>
    <w:rsid w:val="00724EB9"/>
    <w:rsid w:val="00724F0B"/>
    <w:rsid w:val="007250E1"/>
    <w:rsid w:val="007253B7"/>
    <w:rsid w:val="0072594C"/>
    <w:rsid w:val="00725ADB"/>
    <w:rsid w:val="00726BAE"/>
    <w:rsid w:val="00726CDF"/>
    <w:rsid w:val="00726D13"/>
    <w:rsid w:val="00726DC1"/>
    <w:rsid w:val="0072719E"/>
    <w:rsid w:val="00727238"/>
    <w:rsid w:val="0072738F"/>
    <w:rsid w:val="0072795A"/>
    <w:rsid w:val="00727E6A"/>
    <w:rsid w:val="007301A7"/>
    <w:rsid w:val="0073028A"/>
    <w:rsid w:val="007302C7"/>
    <w:rsid w:val="007302D0"/>
    <w:rsid w:val="007302ED"/>
    <w:rsid w:val="00730922"/>
    <w:rsid w:val="007309C3"/>
    <w:rsid w:val="0073119D"/>
    <w:rsid w:val="007311AE"/>
    <w:rsid w:val="00731450"/>
    <w:rsid w:val="0073181C"/>
    <w:rsid w:val="00731968"/>
    <w:rsid w:val="00731A19"/>
    <w:rsid w:val="00731A1D"/>
    <w:rsid w:val="00731AEE"/>
    <w:rsid w:val="00731F1E"/>
    <w:rsid w:val="0073202A"/>
    <w:rsid w:val="007321A4"/>
    <w:rsid w:val="0073226E"/>
    <w:rsid w:val="00732597"/>
    <w:rsid w:val="00732ABD"/>
    <w:rsid w:val="00732B53"/>
    <w:rsid w:val="00732BE6"/>
    <w:rsid w:val="00732C07"/>
    <w:rsid w:val="00732F43"/>
    <w:rsid w:val="00733245"/>
    <w:rsid w:val="00733406"/>
    <w:rsid w:val="00733B91"/>
    <w:rsid w:val="00733B9D"/>
    <w:rsid w:val="00733C4A"/>
    <w:rsid w:val="00733D6A"/>
    <w:rsid w:val="00733F40"/>
    <w:rsid w:val="0073411E"/>
    <w:rsid w:val="007342EC"/>
    <w:rsid w:val="00734311"/>
    <w:rsid w:val="007348D5"/>
    <w:rsid w:val="00734943"/>
    <w:rsid w:val="0073500F"/>
    <w:rsid w:val="00735464"/>
    <w:rsid w:val="00735862"/>
    <w:rsid w:val="00735909"/>
    <w:rsid w:val="00735A93"/>
    <w:rsid w:val="00735D7A"/>
    <w:rsid w:val="00735ED8"/>
    <w:rsid w:val="00736198"/>
    <w:rsid w:val="007361E8"/>
    <w:rsid w:val="007361F4"/>
    <w:rsid w:val="007362A0"/>
    <w:rsid w:val="0073639C"/>
    <w:rsid w:val="007365B3"/>
    <w:rsid w:val="00736810"/>
    <w:rsid w:val="00736A87"/>
    <w:rsid w:val="00736C3D"/>
    <w:rsid w:val="00737668"/>
    <w:rsid w:val="0073772E"/>
    <w:rsid w:val="00737784"/>
    <w:rsid w:val="0073797B"/>
    <w:rsid w:val="00737CE2"/>
    <w:rsid w:val="00737E44"/>
    <w:rsid w:val="00737EDD"/>
    <w:rsid w:val="00737FC7"/>
    <w:rsid w:val="007400F5"/>
    <w:rsid w:val="0074036C"/>
    <w:rsid w:val="007403D0"/>
    <w:rsid w:val="00740553"/>
    <w:rsid w:val="00740876"/>
    <w:rsid w:val="00740BF4"/>
    <w:rsid w:val="00740D1C"/>
    <w:rsid w:val="00740D69"/>
    <w:rsid w:val="00740E60"/>
    <w:rsid w:val="00741103"/>
    <w:rsid w:val="00741EF4"/>
    <w:rsid w:val="00741F49"/>
    <w:rsid w:val="00741FF1"/>
    <w:rsid w:val="00741FF9"/>
    <w:rsid w:val="007421B3"/>
    <w:rsid w:val="0074247C"/>
    <w:rsid w:val="00742654"/>
    <w:rsid w:val="00742677"/>
    <w:rsid w:val="0074271D"/>
    <w:rsid w:val="00742B73"/>
    <w:rsid w:val="00742D9F"/>
    <w:rsid w:val="007430C1"/>
    <w:rsid w:val="0074314C"/>
    <w:rsid w:val="00743454"/>
    <w:rsid w:val="00743494"/>
    <w:rsid w:val="0074363A"/>
    <w:rsid w:val="00743832"/>
    <w:rsid w:val="00743CDC"/>
    <w:rsid w:val="00743F7B"/>
    <w:rsid w:val="00744637"/>
    <w:rsid w:val="00744BC7"/>
    <w:rsid w:val="00744EE8"/>
    <w:rsid w:val="0074515C"/>
    <w:rsid w:val="00745195"/>
    <w:rsid w:val="007451A8"/>
    <w:rsid w:val="00745253"/>
    <w:rsid w:val="0074535D"/>
    <w:rsid w:val="00745505"/>
    <w:rsid w:val="007459A6"/>
    <w:rsid w:val="00745D83"/>
    <w:rsid w:val="00745E4E"/>
    <w:rsid w:val="007461EC"/>
    <w:rsid w:val="00746398"/>
    <w:rsid w:val="00746462"/>
    <w:rsid w:val="007464F6"/>
    <w:rsid w:val="00746576"/>
    <w:rsid w:val="007467FD"/>
    <w:rsid w:val="00746A26"/>
    <w:rsid w:val="00746A4B"/>
    <w:rsid w:val="00746DA8"/>
    <w:rsid w:val="00746E66"/>
    <w:rsid w:val="00746F25"/>
    <w:rsid w:val="00747278"/>
    <w:rsid w:val="007472AA"/>
    <w:rsid w:val="00747358"/>
    <w:rsid w:val="00747370"/>
    <w:rsid w:val="0074789C"/>
    <w:rsid w:val="00747A9F"/>
    <w:rsid w:val="00747AAE"/>
    <w:rsid w:val="00747D7C"/>
    <w:rsid w:val="00747E48"/>
    <w:rsid w:val="00747FCF"/>
    <w:rsid w:val="007500DB"/>
    <w:rsid w:val="00750265"/>
    <w:rsid w:val="007504BB"/>
    <w:rsid w:val="007506B4"/>
    <w:rsid w:val="007508ED"/>
    <w:rsid w:val="00750982"/>
    <w:rsid w:val="00750D83"/>
    <w:rsid w:val="00751244"/>
    <w:rsid w:val="007512C3"/>
    <w:rsid w:val="0075163F"/>
    <w:rsid w:val="007518FF"/>
    <w:rsid w:val="007519D0"/>
    <w:rsid w:val="00751E94"/>
    <w:rsid w:val="007523F9"/>
    <w:rsid w:val="00752C9D"/>
    <w:rsid w:val="00753050"/>
    <w:rsid w:val="0075336F"/>
    <w:rsid w:val="00753785"/>
    <w:rsid w:val="00753A81"/>
    <w:rsid w:val="00753B06"/>
    <w:rsid w:val="00753B14"/>
    <w:rsid w:val="00753C2E"/>
    <w:rsid w:val="00753D2E"/>
    <w:rsid w:val="00753E1D"/>
    <w:rsid w:val="00753E7F"/>
    <w:rsid w:val="00753EB0"/>
    <w:rsid w:val="00753EC7"/>
    <w:rsid w:val="00754D71"/>
    <w:rsid w:val="0075520A"/>
    <w:rsid w:val="0075520B"/>
    <w:rsid w:val="007557F3"/>
    <w:rsid w:val="007559E0"/>
    <w:rsid w:val="00755B84"/>
    <w:rsid w:val="00755D52"/>
    <w:rsid w:val="00755F66"/>
    <w:rsid w:val="00756213"/>
    <w:rsid w:val="00756A74"/>
    <w:rsid w:val="00756CEE"/>
    <w:rsid w:val="00756E61"/>
    <w:rsid w:val="00757021"/>
    <w:rsid w:val="0075711E"/>
    <w:rsid w:val="0075712D"/>
    <w:rsid w:val="00757667"/>
    <w:rsid w:val="00757938"/>
    <w:rsid w:val="00757F98"/>
    <w:rsid w:val="0076027E"/>
    <w:rsid w:val="00760298"/>
    <w:rsid w:val="00760353"/>
    <w:rsid w:val="007603A8"/>
    <w:rsid w:val="007605D6"/>
    <w:rsid w:val="00760986"/>
    <w:rsid w:val="007609DA"/>
    <w:rsid w:val="00760CC2"/>
    <w:rsid w:val="00760F26"/>
    <w:rsid w:val="00760F9D"/>
    <w:rsid w:val="007614B5"/>
    <w:rsid w:val="007617E4"/>
    <w:rsid w:val="00761AB6"/>
    <w:rsid w:val="00761B5A"/>
    <w:rsid w:val="00761F6B"/>
    <w:rsid w:val="00761FFF"/>
    <w:rsid w:val="007620E0"/>
    <w:rsid w:val="007623F0"/>
    <w:rsid w:val="007625E7"/>
    <w:rsid w:val="00762BB8"/>
    <w:rsid w:val="007631F1"/>
    <w:rsid w:val="007635F0"/>
    <w:rsid w:val="00763641"/>
    <w:rsid w:val="00763AC5"/>
    <w:rsid w:val="00763BB8"/>
    <w:rsid w:val="00764522"/>
    <w:rsid w:val="007645EE"/>
    <w:rsid w:val="007646BC"/>
    <w:rsid w:val="00764915"/>
    <w:rsid w:val="00764E8B"/>
    <w:rsid w:val="00764FEE"/>
    <w:rsid w:val="007650C3"/>
    <w:rsid w:val="00765198"/>
    <w:rsid w:val="007651F3"/>
    <w:rsid w:val="00765213"/>
    <w:rsid w:val="007653D2"/>
    <w:rsid w:val="007653E5"/>
    <w:rsid w:val="007656FC"/>
    <w:rsid w:val="00765885"/>
    <w:rsid w:val="00765AD8"/>
    <w:rsid w:val="00765D42"/>
    <w:rsid w:val="00765ED2"/>
    <w:rsid w:val="00766239"/>
    <w:rsid w:val="007665FD"/>
    <w:rsid w:val="00766830"/>
    <w:rsid w:val="007668B1"/>
    <w:rsid w:val="00767079"/>
    <w:rsid w:val="007671D0"/>
    <w:rsid w:val="00767688"/>
    <w:rsid w:val="00767748"/>
    <w:rsid w:val="00767A4D"/>
    <w:rsid w:val="00767C0D"/>
    <w:rsid w:val="0077018D"/>
    <w:rsid w:val="007708BF"/>
    <w:rsid w:val="007709F7"/>
    <w:rsid w:val="00770A4E"/>
    <w:rsid w:val="00770AD2"/>
    <w:rsid w:val="00770CDF"/>
    <w:rsid w:val="00770E98"/>
    <w:rsid w:val="0077150A"/>
    <w:rsid w:val="0077158E"/>
    <w:rsid w:val="00771657"/>
    <w:rsid w:val="00771832"/>
    <w:rsid w:val="00771842"/>
    <w:rsid w:val="00771A65"/>
    <w:rsid w:val="00771C14"/>
    <w:rsid w:val="0077210B"/>
    <w:rsid w:val="007721C0"/>
    <w:rsid w:val="00772393"/>
    <w:rsid w:val="00772560"/>
    <w:rsid w:val="00772884"/>
    <w:rsid w:val="00772B5C"/>
    <w:rsid w:val="00772BAB"/>
    <w:rsid w:val="00772C64"/>
    <w:rsid w:val="00772CAD"/>
    <w:rsid w:val="00773385"/>
    <w:rsid w:val="007734C6"/>
    <w:rsid w:val="007736DA"/>
    <w:rsid w:val="0077398D"/>
    <w:rsid w:val="00773B0A"/>
    <w:rsid w:val="00773B60"/>
    <w:rsid w:val="00773C76"/>
    <w:rsid w:val="00773FB6"/>
    <w:rsid w:val="007741B3"/>
    <w:rsid w:val="00774347"/>
    <w:rsid w:val="00774796"/>
    <w:rsid w:val="0077482E"/>
    <w:rsid w:val="007749EB"/>
    <w:rsid w:val="00774A13"/>
    <w:rsid w:val="00774B24"/>
    <w:rsid w:val="00774D94"/>
    <w:rsid w:val="00774FD0"/>
    <w:rsid w:val="00775362"/>
    <w:rsid w:val="0077558E"/>
    <w:rsid w:val="00775820"/>
    <w:rsid w:val="00775C2B"/>
    <w:rsid w:val="007764EA"/>
    <w:rsid w:val="00776541"/>
    <w:rsid w:val="007768EE"/>
    <w:rsid w:val="00776C6C"/>
    <w:rsid w:val="00776CC2"/>
    <w:rsid w:val="00776F82"/>
    <w:rsid w:val="00777120"/>
    <w:rsid w:val="007771FB"/>
    <w:rsid w:val="00777212"/>
    <w:rsid w:val="0077745F"/>
    <w:rsid w:val="00777495"/>
    <w:rsid w:val="00777498"/>
    <w:rsid w:val="00777DCD"/>
    <w:rsid w:val="007800AF"/>
    <w:rsid w:val="00780157"/>
    <w:rsid w:val="00780355"/>
    <w:rsid w:val="00780453"/>
    <w:rsid w:val="00780823"/>
    <w:rsid w:val="00780A71"/>
    <w:rsid w:val="00780B5E"/>
    <w:rsid w:val="00780D18"/>
    <w:rsid w:val="00780E54"/>
    <w:rsid w:val="00780ED9"/>
    <w:rsid w:val="00781438"/>
    <w:rsid w:val="00781465"/>
    <w:rsid w:val="0078165B"/>
    <w:rsid w:val="00781A45"/>
    <w:rsid w:val="00781B0F"/>
    <w:rsid w:val="00781B85"/>
    <w:rsid w:val="00781BDD"/>
    <w:rsid w:val="00781E8F"/>
    <w:rsid w:val="00781EBA"/>
    <w:rsid w:val="00782027"/>
    <w:rsid w:val="0078229C"/>
    <w:rsid w:val="007822C8"/>
    <w:rsid w:val="007827DB"/>
    <w:rsid w:val="00782A11"/>
    <w:rsid w:val="00782A1B"/>
    <w:rsid w:val="00782B11"/>
    <w:rsid w:val="00782CDB"/>
    <w:rsid w:val="00782D4D"/>
    <w:rsid w:val="00782E10"/>
    <w:rsid w:val="0078337B"/>
    <w:rsid w:val="0078380D"/>
    <w:rsid w:val="00783830"/>
    <w:rsid w:val="0078397A"/>
    <w:rsid w:val="00783A49"/>
    <w:rsid w:val="00783B43"/>
    <w:rsid w:val="00783CE7"/>
    <w:rsid w:val="00783DE9"/>
    <w:rsid w:val="00783FBC"/>
    <w:rsid w:val="007845CD"/>
    <w:rsid w:val="007849C8"/>
    <w:rsid w:val="00784E57"/>
    <w:rsid w:val="00784E68"/>
    <w:rsid w:val="00784EE6"/>
    <w:rsid w:val="00785805"/>
    <w:rsid w:val="00785A8A"/>
    <w:rsid w:val="00785BAE"/>
    <w:rsid w:val="00785EDF"/>
    <w:rsid w:val="007862F6"/>
    <w:rsid w:val="00786411"/>
    <w:rsid w:val="00786478"/>
    <w:rsid w:val="0078647D"/>
    <w:rsid w:val="00786566"/>
    <w:rsid w:val="0078687C"/>
    <w:rsid w:val="00786C96"/>
    <w:rsid w:val="00786CA9"/>
    <w:rsid w:val="00786F35"/>
    <w:rsid w:val="0078732E"/>
    <w:rsid w:val="00787B40"/>
    <w:rsid w:val="00787B65"/>
    <w:rsid w:val="0079002C"/>
    <w:rsid w:val="007900C3"/>
    <w:rsid w:val="00790432"/>
    <w:rsid w:val="007906E5"/>
    <w:rsid w:val="0079095F"/>
    <w:rsid w:val="00790C2F"/>
    <w:rsid w:val="00790C53"/>
    <w:rsid w:val="00790C5A"/>
    <w:rsid w:val="007910FD"/>
    <w:rsid w:val="007911DD"/>
    <w:rsid w:val="007913BD"/>
    <w:rsid w:val="00791633"/>
    <w:rsid w:val="007918C6"/>
    <w:rsid w:val="00791FC3"/>
    <w:rsid w:val="00792936"/>
    <w:rsid w:val="007929E5"/>
    <w:rsid w:val="00792A1E"/>
    <w:rsid w:val="00793040"/>
    <w:rsid w:val="0079319E"/>
    <w:rsid w:val="007931C5"/>
    <w:rsid w:val="007932A6"/>
    <w:rsid w:val="007932ED"/>
    <w:rsid w:val="007935EF"/>
    <w:rsid w:val="00793B6C"/>
    <w:rsid w:val="00793BC6"/>
    <w:rsid w:val="00793EF0"/>
    <w:rsid w:val="00793F69"/>
    <w:rsid w:val="00793F90"/>
    <w:rsid w:val="00794145"/>
    <w:rsid w:val="0079415D"/>
    <w:rsid w:val="007941A0"/>
    <w:rsid w:val="007946BF"/>
    <w:rsid w:val="007946CB"/>
    <w:rsid w:val="007948B3"/>
    <w:rsid w:val="0079496D"/>
    <w:rsid w:val="00794BF6"/>
    <w:rsid w:val="00794D1F"/>
    <w:rsid w:val="00794F53"/>
    <w:rsid w:val="00794F94"/>
    <w:rsid w:val="00794FE0"/>
    <w:rsid w:val="0079515B"/>
    <w:rsid w:val="00795D94"/>
    <w:rsid w:val="00795DF9"/>
    <w:rsid w:val="007960F3"/>
    <w:rsid w:val="00796590"/>
    <w:rsid w:val="007966CD"/>
    <w:rsid w:val="00796E8E"/>
    <w:rsid w:val="00796E99"/>
    <w:rsid w:val="00796EAC"/>
    <w:rsid w:val="0079747B"/>
    <w:rsid w:val="0079747C"/>
    <w:rsid w:val="00797647"/>
    <w:rsid w:val="00797927"/>
    <w:rsid w:val="007A0138"/>
    <w:rsid w:val="007A03BF"/>
    <w:rsid w:val="007A0994"/>
    <w:rsid w:val="007A0A18"/>
    <w:rsid w:val="007A0A2D"/>
    <w:rsid w:val="007A0C66"/>
    <w:rsid w:val="007A0F71"/>
    <w:rsid w:val="007A1078"/>
    <w:rsid w:val="007A1123"/>
    <w:rsid w:val="007A130E"/>
    <w:rsid w:val="007A13B6"/>
    <w:rsid w:val="007A1438"/>
    <w:rsid w:val="007A1819"/>
    <w:rsid w:val="007A2223"/>
    <w:rsid w:val="007A2310"/>
    <w:rsid w:val="007A2316"/>
    <w:rsid w:val="007A2616"/>
    <w:rsid w:val="007A2877"/>
    <w:rsid w:val="007A28A2"/>
    <w:rsid w:val="007A293D"/>
    <w:rsid w:val="007A2970"/>
    <w:rsid w:val="007A2B3E"/>
    <w:rsid w:val="007A319D"/>
    <w:rsid w:val="007A32C3"/>
    <w:rsid w:val="007A34EB"/>
    <w:rsid w:val="007A351C"/>
    <w:rsid w:val="007A357C"/>
    <w:rsid w:val="007A36FB"/>
    <w:rsid w:val="007A37A0"/>
    <w:rsid w:val="007A39A6"/>
    <w:rsid w:val="007A3AB5"/>
    <w:rsid w:val="007A406C"/>
    <w:rsid w:val="007A4311"/>
    <w:rsid w:val="007A4326"/>
    <w:rsid w:val="007A4360"/>
    <w:rsid w:val="007A438E"/>
    <w:rsid w:val="007A4477"/>
    <w:rsid w:val="007A4505"/>
    <w:rsid w:val="007A4508"/>
    <w:rsid w:val="007A47B5"/>
    <w:rsid w:val="007A4878"/>
    <w:rsid w:val="007A4AFD"/>
    <w:rsid w:val="007A4C91"/>
    <w:rsid w:val="007A4D12"/>
    <w:rsid w:val="007A4DEF"/>
    <w:rsid w:val="007A4FD0"/>
    <w:rsid w:val="007A51E0"/>
    <w:rsid w:val="007A525E"/>
    <w:rsid w:val="007A581F"/>
    <w:rsid w:val="007A589F"/>
    <w:rsid w:val="007A5C5F"/>
    <w:rsid w:val="007A5CCD"/>
    <w:rsid w:val="007A6319"/>
    <w:rsid w:val="007A64B9"/>
    <w:rsid w:val="007A65C6"/>
    <w:rsid w:val="007A67C2"/>
    <w:rsid w:val="007A68B6"/>
    <w:rsid w:val="007A6B9C"/>
    <w:rsid w:val="007A6F28"/>
    <w:rsid w:val="007A71CA"/>
    <w:rsid w:val="007A7205"/>
    <w:rsid w:val="007A733E"/>
    <w:rsid w:val="007A777F"/>
    <w:rsid w:val="007A7E78"/>
    <w:rsid w:val="007A7F14"/>
    <w:rsid w:val="007B0062"/>
    <w:rsid w:val="007B02AA"/>
    <w:rsid w:val="007B02E8"/>
    <w:rsid w:val="007B06E0"/>
    <w:rsid w:val="007B0804"/>
    <w:rsid w:val="007B08EE"/>
    <w:rsid w:val="007B093C"/>
    <w:rsid w:val="007B0A13"/>
    <w:rsid w:val="007B0A26"/>
    <w:rsid w:val="007B1075"/>
    <w:rsid w:val="007B10E1"/>
    <w:rsid w:val="007B1390"/>
    <w:rsid w:val="007B1533"/>
    <w:rsid w:val="007B19E8"/>
    <w:rsid w:val="007B1B16"/>
    <w:rsid w:val="007B2201"/>
    <w:rsid w:val="007B229F"/>
    <w:rsid w:val="007B2503"/>
    <w:rsid w:val="007B271F"/>
    <w:rsid w:val="007B274C"/>
    <w:rsid w:val="007B2CDE"/>
    <w:rsid w:val="007B2EF7"/>
    <w:rsid w:val="007B2F96"/>
    <w:rsid w:val="007B3063"/>
    <w:rsid w:val="007B3174"/>
    <w:rsid w:val="007B33ED"/>
    <w:rsid w:val="007B3A4C"/>
    <w:rsid w:val="007B3C7B"/>
    <w:rsid w:val="007B3CA8"/>
    <w:rsid w:val="007B3DAD"/>
    <w:rsid w:val="007B3F42"/>
    <w:rsid w:val="007B4087"/>
    <w:rsid w:val="007B4089"/>
    <w:rsid w:val="007B41BD"/>
    <w:rsid w:val="007B4336"/>
    <w:rsid w:val="007B434B"/>
    <w:rsid w:val="007B453F"/>
    <w:rsid w:val="007B469E"/>
    <w:rsid w:val="007B48FF"/>
    <w:rsid w:val="007B4AE6"/>
    <w:rsid w:val="007B4AEC"/>
    <w:rsid w:val="007B4C3F"/>
    <w:rsid w:val="007B506C"/>
    <w:rsid w:val="007B5437"/>
    <w:rsid w:val="007B54A8"/>
    <w:rsid w:val="007B5587"/>
    <w:rsid w:val="007B57C0"/>
    <w:rsid w:val="007B585F"/>
    <w:rsid w:val="007B5A56"/>
    <w:rsid w:val="007B5EB7"/>
    <w:rsid w:val="007B5F14"/>
    <w:rsid w:val="007B5F76"/>
    <w:rsid w:val="007B603D"/>
    <w:rsid w:val="007B6052"/>
    <w:rsid w:val="007B60F9"/>
    <w:rsid w:val="007B6602"/>
    <w:rsid w:val="007B6671"/>
    <w:rsid w:val="007B667F"/>
    <w:rsid w:val="007B673C"/>
    <w:rsid w:val="007B67E5"/>
    <w:rsid w:val="007B6830"/>
    <w:rsid w:val="007B696D"/>
    <w:rsid w:val="007B69EF"/>
    <w:rsid w:val="007B6CF4"/>
    <w:rsid w:val="007B6D6B"/>
    <w:rsid w:val="007B746F"/>
    <w:rsid w:val="007B7509"/>
    <w:rsid w:val="007B7712"/>
    <w:rsid w:val="007B7ADE"/>
    <w:rsid w:val="007C00D8"/>
    <w:rsid w:val="007C06EC"/>
    <w:rsid w:val="007C081B"/>
    <w:rsid w:val="007C0884"/>
    <w:rsid w:val="007C0B81"/>
    <w:rsid w:val="007C1514"/>
    <w:rsid w:val="007C16FD"/>
    <w:rsid w:val="007C177C"/>
    <w:rsid w:val="007C1F64"/>
    <w:rsid w:val="007C22B2"/>
    <w:rsid w:val="007C23C1"/>
    <w:rsid w:val="007C244C"/>
    <w:rsid w:val="007C24DD"/>
    <w:rsid w:val="007C29BA"/>
    <w:rsid w:val="007C3192"/>
    <w:rsid w:val="007C345F"/>
    <w:rsid w:val="007C3773"/>
    <w:rsid w:val="007C3A0B"/>
    <w:rsid w:val="007C3ABE"/>
    <w:rsid w:val="007C3C06"/>
    <w:rsid w:val="007C3D10"/>
    <w:rsid w:val="007C3ECF"/>
    <w:rsid w:val="007C3FB4"/>
    <w:rsid w:val="007C431F"/>
    <w:rsid w:val="007C43D4"/>
    <w:rsid w:val="007C4992"/>
    <w:rsid w:val="007C4A5F"/>
    <w:rsid w:val="007C4AF4"/>
    <w:rsid w:val="007C4C86"/>
    <w:rsid w:val="007C4CAC"/>
    <w:rsid w:val="007C5140"/>
    <w:rsid w:val="007C524D"/>
    <w:rsid w:val="007C53B0"/>
    <w:rsid w:val="007C5522"/>
    <w:rsid w:val="007C5878"/>
    <w:rsid w:val="007C5ADC"/>
    <w:rsid w:val="007C5CB4"/>
    <w:rsid w:val="007C5ED4"/>
    <w:rsid w:val="007C6006"/>
    <w:rsid w:val="007C60D7"/>
    <w:rsid w:val="007C6488"/>
    <w:rsid w:val="007C6662"/>
    <w:rsid w:val="007C6956"/>
    <w:rsid w:val="007C6A05"/>
    <w:rsid w:val="007C6D5F"/>
    <w:rsid w:val="007C6E43"/>
    <w:rsid w:val="007C6F22"/>
    <w:rsid w:val="007C73B5"/>
    <w:rsid w:val="007C75B4"/>
    <w:rsid w:val="007C7694"/>
    <w:rsid w:val="007C7A6C"/>
    <w:rsid w:val="007C7E41"/>
    <w:rsid w:val="007D0211"/>
    <w:rsid w:val="007D027D"/>
    <w:rsid w:val="007D02D4"/>
    <w:rsid w:val="007D0365"/>
    <w:rsid w:val="007D0372"/>
    <w:rsid w:val="007D1322"/>
    <w:rsid w:val="007D1371"/>
    <w:rsid w:val="007D15FF"/>
    <w:rsid w:val="007D18CC"/>
    <w:rsid w:val="007D1C3A"/>
    <w:rsid w:val="007D2304"/>
    <w:rsid w:val="007D2322"/>
    <w:rsid w:val="007D26D6"/>
    <w:rsid w:val="007D2AB8"/>
    <w:rsid w:val="007D2FA6"/>
    <w:rsid w:val="007D30B0"/>
    <w:rsid w:val="007D33B4"/>
    <w:rsid w:val="007D3448"/>
    <w:rsid w:val="007D345D"/>
    <w:rsid w:val="007D359A"/>
    <w:rsid w:val="007D36CD"/>
    <w:rsid w:val="007D3BCA"/>
    <w:rsid w:val="007D3DBA"/>
    <w:rsid w:val="007D40DB"/>
    <w:rsid w:val="007D47AA"/>
    <w:rsid w:val="007D4935"/>
    <w:rsid w:val="007D4E66"/>
    <w:rsid w:val="007D521E"/>
    <w:rsid w:val="007D52C0"/>
    <w:rsid w:val="007D574F"/>
    <w:rsid w:val="007D6444"/>
    <w:rsid w:val="007D64D0"/>
    <w:rsid w:val="007D65A7"/>
    <w:rsid w:val="007D6874"/>
    <w:rsid w:val="007D68FE"/>
    <w:rsid w:val="007D6A57"/>
    <w:rsid w:val="007D6F88"/>
    <w:rsid w:val="007D7135"/>
    <w:rsid w:val="007D72EE"/>
    <w:rsid w:val="007D749B"/>
    <w:rsid w:val="007D786C"/>
    <w:rsid w:val="007D7C2E"/>
    <w:rsid w:val="007D7F87"/>
    <w:rsid w:val="007E0188"/>
    <w:rsid w:val="007E0B61"/>
    <w:rsid w:val="007E0BB7"/>
    <w:rsid w:val="007E0D09"/>
    <w:rsid w:val="007E0D17"/>
    <w:rsid w:val="007E0DFF"/>
    <w:rsid w:val="007E10AF"/>
    <w:rsid w:val="007E10C7"/>
    <w:rsid w:val="007E11FD"/>
    <w:rsid w:val="007E1B66"/>
    <w:rsid w:val="007E1D27"/>
    <w:rsid w:val="007E1E0A"/>
    <w:rsid w:val="007E21B2"/>
    <w:rsid w:val="007E2266"/>
    <w:rsid w:val="007E2303"/>
    <w:rsid w:val="007E24AB"/>
    <w:rsid w:val="007E2741"/>
    <w:rsid w:val="007E2792"/>
    <w:rsid w:val="007E282D"/>
    <w:rsid w:val="007E2A3E"/>
    <w:rsid w:val="007E2C15"/>
    <w:rsid w:val="007E2EDB"/>
    <w:rsid w:val="007E2F3D"/>
    <w:rsid w:val="007E2FC2"/>
    <w:rsid w:val="007E3481"/>
    <w:rsid w:val="007E353A"/>
    <w:rsid w:val="007E379B"/>
    <w:rsid w:val="007E383B"/>
    <w:rsid w:val="007E3C09"/>
    <w:rsid w:val="007E3CEE"/>
    <w:rsid w:val="007E4114"/>
    <w:rsid w:val="007E4410"/>
    <w:rsid w:val="007E445A"/>
    <w:rsid w:val="007E44F2"/>
    <w:rsid w:val="007E4527"/>
    <w:rsid w:val="007E468D"/>
    <w:rsid w:val="007E4A64"/>
    <w:rsid w:val="007E4AB9"/>
    <w:rsid w:val="007E4B71"/>
    <w:rsid w:val="007E4C5B"/>
    <w:rsid w:val="007E4F14"/>
    <w:rsid w:val="007E5102"/>
    <w:rsid w:val="007E5215"/>
    <w:rsid w:val="007E5476"/>
    <w:rsid w:val="007E54D3"/>
    <w:rsid w:val="007E5762"/>
    <w:rsid w:val="007E57B8"/>
    <w:rsid w:val="007E5AF9"/>
    <w:rsid w:val="007E606A"/>
    <w:rsid w:val="007E6311"/>
    <w:rsid w:val="007E6542"/>
    <w:rsid w:val="007E6CB8"/>
    <w:rsid w:val="007E714D"/>
    <w:rsid w:val="007E71CC"/>
    <w:rsid w:val="007E72AC"/>
    <w:rsid w:val="007E7360"/>
    <w:rsid w:val="007E73E9"/>
    <w:rsid w:val="007E7651"/>
    <w:rsid w:val="007E76FA"/>
    <w:rsid w:val="007E77AC"/>
    <w:rsid w:val="007E7848"/>
    <w:rsid w:val="007E7AF5"/>
    <w:rsid w:val="007E7B98"/>
    <w:rsid w:val="007F003F"/>
    <w:rsid w:val="007F01E9"/>
    <w:rsid w:val="007F057A"/>
    <w:rsid w:val="007F0724"/>
    <w:rsid w:val="007F072F"/>
    <w:rsid w:val="007F085F"/>
    <w:rsid w:val="007F0998"/>
    <w:rsid w:val="007F0A56"/>
    <w:rsid w:val="007F0A79"/>
    <w:rsid w:val="007F0AB7"/>
    <w:rsid w:val="007F0B64"/>
    <w:rsid w:val="007F0BD8"/>
    <w:rsid w:val="007F0D01"/>
    <w:rsid w:val="007F0DC3"/>
    <w:rsid w:val="007F0E9C"/>
    <w:rsid w:val="007F0F83"/>
    <w:rsid w:val="007F1AA7"/>
    <w:rsid w:val="007F1C59"/>
    <w:rsid w:val="007F1F87"/>
    <w:rsid w:val="007F1FD7"/>
    <w:rsid w:val="007F245E"/>
    <w:rsid w:val="007F24C4"/>
    <w:rsid w:val="007F24D7"/>
    <w:rsid w:val="007F253E"/>
    <w:rsid w:val="007F2828"/>
    <w:rsid w:val="007F2A6D"/>
    <w:rsid w:val="007F2CEB"/>
    <w:rsid w:val="007F2D7D"/>
    <w:rsid w:val="007F2E0B"/>
    <w:rsid w:val="007F327C"/>
    <w:rsid w:val="007F380A"/>
    <w:rsid w:val="007F396A"/>
    <w:rsid w:val="007F397C"/>
    <w:rsid w:val="007F3DD3"/>
    <w:rsid w:val="007F3DDD"/>
    <w:rsid w:val="007F3E10"/>
    <w:rsid w:val="007F3FE3"/>
    <w:rsid w:val="007F4348"/>
    <w:rsid w:val="007F444E"/>
    <w:rsid w:val="007F4609"/>
    <w:rsid w:val="007F4727"/>
    <w:rsid w:val="007F4962"/>
    <w:rsid w:val="007F52B1"/>
    <w:rsid w:val="007F57B1"/>
    <w:rsid w:val="007F58F7"/>
    <w:rsid w:val="007F5B2A"/>
    <w:rsid w:val="007F5C24"/>
    <w:rsid w:val="007F5C6D"/>
    <w:rsid w:val="007F5CF9"/>
    <w:rsid w:val="007F5E9D"/>
    <w:rsid w:val="007F60E6"/>
    <w:rsid w:val="007F6172"/>
    <w:rsid w:val="007F61C4"/>
    <w:rsid w:val="007F6230"/>
    <w:rsid w:val="007F6744"/>
    <w:rsid w:val="007F6ACC"/>
    <w:rsid w:val="007F6CF4"/>
    <w:rsid w:val="007F709A"/>
    <w:rsid w:val="007F7121"/>
    <w:rsid w:val="007F74AA"/>
    <w:rsid w:val="007F74F0"/>
    <w:rsid w:val="007F75F6"/>
    <w:rsid w:val="007F7D31"/>
    <w:rsid w:val="007F7E01"/>
    <w:rsid w:val="007F7E9E"/>
    <w:rsid w:val="007F7EC7"/>
    <w:rsid w:val="007F7F84"/>
    <w:rsid w:val="0080015D"/>
    <w:rsid w:val="0080060E"/>
    <w:rsid w:val="008006DE"/>
    <w:rsid w:val="00800947"/>
    <w:rsid w:val="00800D74"/>
    <w:rsid w:val="00800EBD"/>
    <w:rsid w:val="00800F39"/>
    <w:rsid w:val="00800F48"/>
    <w:rsid w:val="00801091"/>
    <w:rsid w:val="0080121A"/>
    <w:rsid w:val="008013EC"/>
    <w:rsid w:val="008014BC"/>
    <w:rsid w:val="008019F4"/>
    <w:rsid w:val="00801B75"/>
    <w:rsid w:val="00802BD8"/>
    <w:rsid w:val="00802BE8"/>
    <w:rsid w:val="00802F1E"/>
    <w:rsid w:val="0080323C"/>
    <w:rsid w:val="0080369C"/>
    <w:rsid w:val="00803D90"/>
    <w:rsid w:val="00803E3C"/>
    <w:rsid w:val="00803E42"/>
    <w:rsid w:val="00804038"/>
    <w:rsid w:val="0080435E"/>
    <w:rsid w:val="00804377"/>
    <w:rsid w:val="00804815"/>
    <w:rsid w:val="00804835"/>
    <w:rsid w:val="00804903"/>
    <w:rsid w:val="00804927"/>
    <w:rsid w:val="00804B3D"/>
    <w:rsid w:val="00804BB9"/>
    <w:rsid w:val="00804CAB"/>
    <w:rsid w:val="00804F78"/>
    <w:rsid w:val="008050A0"/>
    <w:rsid w:val="008050D2"/>
    <w:rsid w:val="0080515D"/>
    <w:rsid w:val="0080541E"/>
    <w:rsid w:val="0080565C"/>
    <w:rsid w:val="0080584A"/>
    <w:rsid w:val="00805A49"/>
    <w:rsid w:val="00805B2F"/>
    <w:rsid w:val="00805C13"/>
    <w:rsid w:val="00805C1A"/>
    <w:rsid w:val="00805FB2"/>
    <w:rsid w:val="008062D5"/>
    <w:rsid w:val="0080669E"/>
    <w:rsid w:val="00806833"/>
    <w:rsid w:val="00806B83"/>
    <w:rsid w:val="00806BA9"/>
    <w:rsid w:val="0080723B"/>
    <w:rsid w:val="008072C3"/>
    <w:rsid w:val="00807322"/>
    <w:rsid w:val="00807357"/>
    <w:rsid w:val="00807365"/>
    <w:rsid w:val="008074E3"/>
    <w:rsid w:val="00807BC3"/>
    <w:rsid w:val="0081047F"/>
    <w:rsid w:val="008104C5"/>
    <w:rsid w:val="008105B7"/>
    <w:rsid w:val="0081066A"/>
    <w:rsid w:val="008107C3"/>
    <w:rsid w:val="008108B2"/>
    <w:rsid w:val="00810B7D"/>
    <w:rsid w:val="00810BCA"/>
    <w:rsid w:val="00810D53"/>
    <w:rsid w:val="00811047"/>
    <w:rsid w:val="00811385"/>
    <w:rsid w:val="008116F0"/>
    <w:rsid w:val="00812449"/>
    <w:rsid w:val="008124F2"/>
    <w:rsid w:val="008125D0"/>
    <w:rsid w:val="008126A0"/>
    <w:rsid w:val="008128CD"/>
    <w:rsid w:val="008128EB"/>
    <w:rsid w:val="008129FD"/>
    <w:rsid w:val="00812A2D"/>
    <w:rsid w:val="00812AC4"/>
    <w:rsid w:val="00812BD7"/>
    <w:rsid w:val="00812CC2"/>
    <w:rsid w:val="00812EF2"/>
    <w:rsid w:val="008132CE"/>
    <w:rsid w:val="0081354B"/>
    <w:rsid w:val="008135E2"/>
    <w:rsid w:val="008135F9"/>
    <w:rsid w:val="00813B01"/>
    <w:rsid w:val="00814480"/>
    <w:rsid w:val="0081473F"/>
    <w:rsid w:val="008148A1"/>
    <w:rsid w:val="00814AD7"/>
    <w:rsid w:val="00814B65"/>
    <w:rsid w:val="00814C10"/>
    <w:rsid w:val="00814D32"/>
    <w:rsid w:val="00814E15"/>
    <w:rsid w:val="00814F3B"/>
    <w:rsid w:val="008150D9"/>
    <w:rsid w:val="008153C0"/>
    <w:rsid w:val="00815D13"/>
    <w:rsid w:val="00815E7E"/>
    <w:rsid w:val="00816555"/>
    <w:rsid w:val="008167A2"/>
    <w:rsid w:val="008168A2"/>
    <w:rsid w:val="00816D99"/>
    <w:rsid w:val="00816E41"/>
    <w:rsid w:val="00816EC9"/>
    <w:rsid w:val="0081723C"/>
    <w:rsid w:val="0081730A"/>
    <w:rsid w:val="00817CEC"/>
    <w:rsid w:val="00817E8A"/>
    <w:rsid w:val="00817FC3"/>
    <w:rsid w:val="00820311"/>
    <w:rsid w:val="008204F3"/>
    <w:rsid w:val="00820587"/>
    <w:rsid w:val="00820598"/>
    <w:rsid w:val="008206A5"/>
    <w:rsid w:val="008207CF"/>
    <w:rsid w:val="00820A02"/>
    <w:rsid w:val="00820B6A"/>
    <w:rsid w:val="00820EEC"/>
    <w:rsid w:val="0082110D"/>
    <w:rsid w:val="008214E3"/>
    <w:rsid w:val="008218DB"/>
    <w:rsid w:val="008218E5"/>
    <w:rsid w:val="00821914"/>
    <w:rsid w:val="008220B5"/>
    <w:rsid w:val="0082215D"/>
    <w:rsid w:val="0082222C"/>
    <w:rsid w:val="0082223A"/>
    <w:rsid w:val="00822ACA"/>
    <w:rsid w:val="00822AE2"/>
    <w:rsid w:val="00822E3B"/>
    <w:rsid w:val="008232A5"/>
    <w:rsid w:val="008232D7"/>
    <w:rsid w:val="00823537"/>
    <w:rsid w:val="008236B2"/>
    <w:rsid w:val="0082377A"/>
    <w:rsid w:val="00823836"/>
    <w:rsid w:val="00823ADE"/>
    <w:rsid w:val="00823BC5"/>
    <w:rsid w:val="00823D5D"/>
    <w:rsid w:val="0082407D"/>
    <w:rsid w:val="00824B72"/>
    <w:rsid w:val="00824C2A"/>
    <w:rsid w:val="00825272"/>
    <w:rsid w:val="008255CF"/>
    <w:rsid w:val="00825CCC"/>
    <w:rsid w:val="00825EB2"/>
    <w:rsid w:val="00826540"/>
    <w:rsid w:val="0082656E"/>
    <w:rsid w:val="00826A4A"/>
    <w:rsid w:val="00826C7D"/>
    <w:rsid w:val="0082719B"/>
    <w:rsid w:val="0082724B"/>
    <w:rsid w:val="008274E2"/>
    <w:rsid w:val="008278BB"/>
    <w:rsid w:val="00827A9E"/>
    <w:rsid w:val="00827AF5"/>
    <w:rsid w:val="00827D10"/>
    <w:rsid w:val="00830297"/>
    <w:rsid w:val="00830347"/>
    <w:rsid w:val="008307A4"/>
    <w:rsid w:val="00830D1E"/>
    <w:rsid w:val="00830E89"/>
    <w:rsid w:val="008311B8"/>
    <w:rsid w:val="008313A1"/>
    <w:rsid w:val="008315CF"/>
    <w:rsid w:val="00831664"/>
    <w:rsid w:val="008318E6"/>
    <w:rsid w:val="00831BF7"/>
    <w:rsid w:val="008320BD"/>
    <w:rsid w:val="00832562"/>
    <w:rsid w:val="008325F2"/>
    <w:rsid w:val="00832873"/>
    <w:rsid w:val="00832A45"/>
    <w:rsid w:val="00833022"/>
    <w:rsid w:val="008331EC"/>
    <w:rsid w:val="008332E7"/>
    <w:rsid w:val="00833C98"/>
    <w:rsid w:val="00833DC1"/>
    <w:rsid w:val="008341B4"/>
    <w:rsid w:val="008341F0"/>
    <w:rsid w:val="00834383"/>
    <w:rsid w:val="008343BC"/>
    <w:rsid w:val="00834428"/>
    <w:rsid w:val="00834793"/>
    <w:rsid w:val="0083489F"/>
    <w:rsid w:val="008349E1"/>
    <w:rsid w:val="00834D6F"/>
    <w:rsid w:val="00834DC8"/>
    <w:rsid w:val="00834F86"/>
    <w:rsid w:val="008351D4"/>
    <w:rsid w:val="008353FA"/>
    <w:rsid w:val="008357B7"/>
    <w:rsid w:val="008359D5"/>
    <w:rsid w:val="00835AAD"/>
    <w:rsid w:val="00835B3F"/>
    <w:rsid w:val="00835E91"/>
    <w:rsid w:val="008360E4"/>
    <w:rsid w:val="00836163"/>
    <w:rsid w:val="00836334"/>
    <w:rsid w:val="008364CF"/>
    <w:rsid w:val="008368E6"/>
    <w:rsid w:val="0083692A"/>
    <w:rsid w:val="00836ABA"/>
    <w:rsid w:val="00836DC5"/>
    <w:rsid w:val="00836DDD"/>
    <w:rsid w:val="00836E91"/>
    <w:rsid w:val="0083707D"/>
    <w:rsid w:val="00837128"/>
    <w:rsid w:val="0083723C"/>
    <w:rsid w:val="00837822"/>
    <w:rsid w:val="00837AA7"/>
    <w:rsid w:val="00837FCE"/>
    <w:rsid w:val="00837FDC"/>
    <w:rsid w:val="0084012C"/>
    <w:rsid w:val="00840578"/>
    <w:rsid w:val="008405B1"/>
    <w:rsid w:val="0084063C"/>
    <w:rsid w:val="00840674"/>
    <w:rsid w:val="0084072C"/>
    <w:rsid w:val="008408EB"/>
    <w:rsid w:val="00840C53"/>
    <w:rsid w:val="00841136"/>
    <w:rsid w:val="00841B44"/>
    <w:rsid w:val="00841BF4"/>
    <w:rsid w:val="00841FED"/>
    <w:rsid w:val="00841FFA"/>
    <w:rsid w:val="0084268A"/>
    <w:rsid w:val="0084270C"/>
    <w:rsid w:val="00842B96"/>
    <w:rsid w:val="00842C0D"/>
    <w:rsid w:val="00842D69"/>
    <w:rsid w:val="00842ED6"/>
    <w:rsid w:val="0084300B"/>
    <w:rsid w:val="00843380"/>
    <w:rsid w:val="0084377A"/>
    <w:rsid w:val="0084386A"/>
    <w:rsid w:val="008438CD"/>
    <w:rsid w:val="00843B07"/>
    <w:rsid w:val="00843E7E"/>
    <w:rsid w:val="00843EC6"/>
    <w:rsid w:val="00843ED4"/>
    <w:rsid w:val="0084408F"/>
    <w:rsid w:val="00844174"/>
    <w:rsid w:val="008441E1"/>
    <w:rsid w:val="008443FF"/>
    <w:rsid w:val="008444F0"/>
    <w:rsid w:val="00844559"/>
    <w:rsid w:val="00844757"/>
    <w:rsid w:val="008447AA"/>
    <w:rsid w:val="00844839"/>
    <w:rsid w:val="00844B1D"/>
    <w:rsid w:val="00844C5B"/>
    <w:rsid w:val="00844F53"/>
    <w:rsid w:val="0084535B"/>
    <w:rsid w:val="008453B7"/>
    <w:rsid w:val="00845484"/>
    <w:rsid w:val="008455FE"/>
    <w:rsid w:val="00845A7B"/>
    <w:rsid w:val="00845E55"/>
    <w:rsid w:val="00845EA1"/>
    <w:rsid w:val="00845F6A"/>
    <w:rsid w:val="00846453"/>
    <w:rsid w:val="008464AB"/>
    <w:rsid w:val="008464B7"/>
    <w:rsid w:val="00846719"/>
    <w:rsid w:val="00846AD5"/>
    <w:rsid w:val="00846CB9"/>
    <w:rsid w:val="0084720D"/>
    <w:rsid w:val="008474AE"/>
    <w:rsid w:val="00850077"/>
    <w:rsid w:val="0085016D"/>
    <w:rsid w:val="008503A8"/>
    <w:rsid w:val="008504D4"/>
    <w:rsid w:val="008504EB"/>
    <w:rsid w:val="00850690"/>
    <w:rsid w:val="00850A76"/>
    <w:rsid w:val="00850C50"/>
    <w:rsid w:val="00850CA8"/>
    <w:rsid w:val="00850D33"/>
    <w:rsid w:val="00850E4A"/>
    <w:rsid w:val="0085110D"/>
    <w:rsid w:val="008511BE"/>
    <w:rsid w:val="00851963"/>
    <w:rsid w:val="00851CDC"/>
    <w:rsid w:val="00851DC3"/>
    <w:rsid w:val="00852216"/>
    <w:rsid w:val="008528D2"/>
    <w:rsid w:val="00852F1B"/>
    <w:rsid w:val="00852F2C"/>
    <w:rsid w:val="00853031"/>
    <w:rsid w:val="0085316B"/>
    <w:rsid w:val="0085351E"/>
    <w:rsid w:val="008537EE"/>
    <w:rsid w:val="008539BD"/>
    <w:rsid w:val="0085416B"/>
    <w:rsid w:val="00854346"/>
    <w:rsid w:val="00854450"/>
    <w:rsid w:val="0085458B"/>
    <w:rsid w:val="00854942"/>
    <w:rsid w:val="00854A5B"/>
    <w:rsid w:val="00854B50"/>
    <w:rsid w:val="00854C7E"/>
    <w:rsid w:val="00854E8B"/>
    <w:rsid w:val="00854EA2"/>
    <w:rsid w:val="00855422"/>
    <w:rsid w:val="0085550D"/>
    <w:rsid w:val="00855575"/>
    <w:rsid w:val="00855B99"/>
    <w:rsid w:val="00855DEA"/>
    <w:rsid w:val="008561CF"/>
    <w:rsid w:val="00856399"/>
    <w:rsid w:val="008563AC"/>
    <w:rsid w:val="0085668E"/>
    <w:rsid w:val="00857027"/>
    <w:rsid w:val="008570B4"/>
    <w:rsid w:val="0085722B"/>
    <w:rsid w:val="0085726E"/>
    <w:rsid w:val="0085727C"/>
    <w:rsid w:val="008572BF"/>
    <w:rsid w:val="008572DD"/>
    <w:rsid w:val="00857561"/>
    <w:rsid w:val="00857784"/>
    <w:rsid w:val="008577D2"/>
    <w:rsid w:val="00857B7C"/>
    <w:rsid w:val="00860A99"/>
    <w:rsid w:val="00860B48"/>
    <w:rsid w:val="00860EFC"/>
    <w:rsid w:val="008611D5"/>
    <w:rsid w:val="008613E5"/>
    <w:rsid w:val="00861421"/>
    <w:rsid w:val="00861783"/>
    <w:rsid w:val="00861883"/>
    <w:rsid w:val="00861DBD"/>
    <w:rsid w:val="00861F3C"/>
    <w:rsid w:val="00862099"/>
    <w:rsid w:val="00862539"/>
    <w:rsid w:val="00862898"/>
    <w:rsid w:val="00862F4C"/>
    <w:rsid w:val="00863604"/>
    <w:rsid w:val="00863808"/>
    <w:rsid w:val="00863AD8"/>
    <w:rsid w:val="008641D5"/>
    <w:rsid w:val="0086470F"/>
    <w:rsid w:val="00864776"/>
    <w:rsid w:val="00864842"/>
    <w:rsid w:val="0086488E"/>
    <w:rsid w:val="008649FD"/>
    <w:rsid w:val="00864AF3"/>
    <w:rsid w:val="00864B8D"/>
    <w:rsid w:val="00864C3D"/>
    <w:rsid w:val="00865019"/>
    <w:rsid w:val="00865326"/>
    <w:rsid w:val="008653D7"/>
    <w:rsid w:val="008655F9"/>
    <w:rsid w:val="008658D3"/>
    <w:rsid w:val="00865903"/>
    <w:rsid w:val="00865A43"/>
    <w:rsid w:val="00865D3A"/>
    <w:rsid w:val="0086622D"/>
    <w:rsid w:val="00866246"/>
    <w:rsid w:val="00866380"/>
    <w:rsid w:val="008666B4"/>
    <w:rsid w:val="008666E2"/>
    <w:rsid w:val="00866B9B"/>
    <w:rsid w:val="00866BCD"/>
    <w:rsid w:val="008671F0"/>
    <w:rsid w:val="00867559"/>
    <w:rsid w:val="00867577"/>
    <w:rsid w:val="008679D9"/>
    <w:rsid w:val="00867E71"/>
    <w:rsid w:val="008706AD"/>
    <w:rsid w:val="00870807"/>
    <w:rsid w:val="008709F6"/>
    <w:rsid w:val="00870A6E"/>
    <w:rsid w:val="00870B63"/>
    <w:rsid w:val="00870CDA"/>
    <w:rsid w:val="00870DFB"/>
    <w:rsid w:val="0087108D"/>
    <w:rsid w:val="008713DF"/>
    <w:rsid w:val="0087143F"/>
    <w:rsid w:val="008717D8"/>
    <w:rsid w:val="00871A2B"/>
    <w:rsid w:val="00872029"/>
    <w:rsid w:val="00872064"/>
    <w:rsid w:val="00872308"/>
    <w:rsid w:val="0087298A"/>
    <w:rsid w:val="00872AE2"/>
    <w:rsid w:val="00872B1F"/>
    <w:rsid w:val="00872D58"/>
    <w:rsid w:val="00872EA8"/>
    <w:rsid w:val="00872F03"/>
    <w:rsid w:val="00872FC2"/>
    <w:rsid w:val="008730DD"/>
    <w:rsid w:val="0087343C"/>
    <w:rsid w:val="00873453"/>
    <w:rsid w:val="0087345D"/>
    <w:rsid w:val="00873A68"/>
    <w:rsid w:val="00873AA5"/>
    <w:rsid w:val="00873E74"/>
    <w:rsid w:val="00874146"/>
    <w:rsid w:val="0087420B"/>
    <w:rsid w:val="008743B5"/>
    <w:rsid w:val="0087440B"/>
    <w:rsid w:val="0087451F"/>
    <w:rsid w:val="00874584"/>
    <w:rsid w:val="00874603"/>
    <w:rsid w:val="00874759"/>
    <w:rsid w:val="0087487A"/>
    <w:rsid w:val="008748AA"/>
    <w:rsid w:val="008748BE"/>
    <w:rsid w:val="00874A34"/>
    <w:rsid w:val="00874DAB"/>
    <w:rsid w:val="008751B1"/>
    <w:rsid w:val="0087588F"/>
    <w:rsid w:val="008758AE"/>
    <w:rsid w:val="00875908"/>
    <w:rsid w:val="00875D7F"/>
    <w:rsid w:val="00875E46"/>
    <w:rsid w:val="00875EEF"/>
    <w:rsid w:val="008766C5"/>
    <w:rsid w:val="00876848"/>
    <w:rsid w:val="00876A60"/>
    <w:rsid w:val="00876F17"/>
    <w:rsid w:val="0087708F"/>
    <w:rsid w:val="008770E0"/>
    <w:rsid w:val="0087729D"/>
    <w:rsid w:val="00877399"/>
    <w:rsid w:val="00877409"/>
    <w:rsid w:val="00877539"/>
    <w:rsid w:val="00877672"/>
    <w:rsid w:val="0087769A"/>
    <w:rsid w:val="008777D4"/>
    <w:rsid w:val="00877820"/>
    <w:rsid w:val="00877942"/>
    <w:rsid w:val="00877EFC"/>
    <w:rsid w:val="008801DB"/>
    <w:rsid w:val="008802F0"/>
    <w:rsid w:val="008802FF"/>
    <w:rsid w:val="00880491"/>
    <w:rsid w:val="00880676"/>
    <w:rsid w:val="008806DA"/>
    <w:rsid w:val="00880818"/>
    <w:rsid w:val="00880840"/>
    <w:rsid w:val="00880A25"/>
    <w:rsid w:val="00880B28"/>
    <w:rsid w:val="00880BB5"/>
    <w:rsid w:val="00880CBD"/>
    <w:rsid w:val="00880D1D"/>
    <w:rsid w:val="00880FA9"/>
    <w:rsid w:val="00881193"/>
    <w:rsid w:val="00881638"/>
    <w:rsid w:val="00881872"/>
    <w:rsid w:val="008818A1"/>
    <w:rsid w:val="008819E6"/>
    <w:rsid w:val="00881E2E"/>
    <w:rsid w:val="00882039"/>
    <w:rsid w:val="00882198"/>
    <w:rsid w:val="008829BA"/>
    <w:rsid w:val="00882AF2"/>
    <w:rsid w:val="00882C36"/>
    <w:rsid w:val="00882E75"/>
    <w:rsid w:val="00882F68"/>
    <w:rsid w:val="00882FAC"/>
    <w:rsid w:val="00883221"/>
    <w:rsid w:val="008834F3"/>
    <w:rsid w:val="00883886"/>
    <w:rsid w:val="00883A78"/>
    <w:rsid w:val="00883C98"/>
    <w:rsid w:val="008840FB"/>
    <w:rsid w:val="008842C5"/>
    <w:rsid w:val="00884546"/>
    <w:rsid w:val="00884A86"/>
    <w:rsid w:val="0088507E"/>
    <w:rsid w:val="00885AB4"/>
    <w:rsid w:val="00885C11"/>
    <w:rsid w:val="00885D91"/>
    <w:rsid w:val="0088614B"/>
    <w:rsid w:val="0088646C"/>
    <w:rsid w:val="008864B3"/>
    <w:rsid w:val="008866BB"/>
    <w:rsid w:val="00886752"/>
    <w:rsid w:val="00886959"/>
    <w:rsid w:val="0088745C"/>
    <w:rsid w:val="008876E0"/>
    <w:rsid w:val="008877E0"/>
    <w:rsid w:val="00887874"/>
    <w:rsid w:val="00887A2B"/>
    <w:rsid w:val="00887A84"/>
    <w:rsid w:val="00887AB8"/>
    <w:rsid w:val="00887C16"/>
    <w:rsid w:val="00887CCB"/>
    <w:rsid w:val="00890166"/>
    <w:rsid w:val="008904D0"/>
    <w:rsid w:val="008907FF"/>
    <w:rsid w:val="00890816"/>
    <w:rsid w:val="00890AC9"/>
    <w:rsid w:val="00890B75"/>
    <w:rsid w:val="00890E1B"/>
    <w:rsid w:val="00890ED6"/>
    <w:rsid w:val="00890F30"/>
    <w:rsid w:val="00891035"/>
    <w:rsid w:val="008913DC"/>
    <w:rsid w:val="008916CD"/>
    <w:rsid w:val="008920CC"/>
    <w:rsid w:val="008922D3"/>
    <w:rsid w:val="00892303"/>
    <w:rsid w:val="00892310"/>
    <w:rsid w:val="008924C9"/>
    <w:rsid w:val="008924EB"/>
    <w:rsid w:val="00892569"/>
    <w:rsid w:val="008926DD"/>
    <w:rsid w:val="0089281F"/>
    <w:rsid w:val="00892834"/>
    <w:rsid w:val="00892C44"/>
    <w:rsid w:val="00892C58"/>
    <w:rsid w:val="00892FC1"/>
    <w:rsid w:val="00893235"/>
    <w:rsid w:val="00893408"/>
    <w:rsid w:val="008936A0"/>
    <w:rsid w:val="008937E9"/>
    <w:rsid w:val="00893A20"/>
    <w:rsid w:val="00893A80"/>
    <w:rsid w:val="00893D1E"/>
    <w:rsid w:val="00893FD7"/>
    <w:rsid w:val="0089412E"/>
    <w:rsid w:val="008941C8"/>
    <w:rsid w:val="0089431B"/>
    <w:rsid w:val="008943EF"/>
    <w:rsid w:val="00894436"/>
    <w:rsid w:val="008945D4"/>
    <w:rsid w:val="00894750"/>
    <w:rsid w:val="00894785"/>
    <w:rsid w:val="00894AC4"/>
    <w:rsid w:val="00894B42"/>
    <w:rsid w:val="00894CC1"/>
    <w:rsid w:val="00894F5B"/>
    <w:rsid w:val="00894F94"/>
    <w:rsid w:val="008951B8"/>
    <w:rsid w:val="0089531F"/>
    <w:rsid w:val="00895355"/>
    <w:rsid w:val="00895490"/>
    <w:rsid w:val="00895736"/>
    <w:rsid w:val="00895908"/>
    <w:rsid w:val="00895B34"/>
    <w:rsid w:val="00895D6D"/>
    <w:rsid w:val="00895E74"/>
    <w:rsid w:val="00896115"/>
    <w:rsid w:val="00896363"/>
    <w:rsid w:val="00896389"/>
    <w:rsid w:val="00896433"/>
    <w:rsid w:val="00896A45"/>
    <w:rsid w:val="00896B18"/>
    <w:rsid w:val="00896DDC"/>
    <w:rsid w:val="0089708D"/>
    <w:rsid w:val="008970AD"/>
    <w:rsid w:val="00897192"/>
    <w:rsid w:val="0089742D"/>
    <w:rsid w:val="00897538"/>
    <w:rsid w:val="008975E5"/>
    <w:rsid w:val="00897803"/>
    <w:rsid w:val="00897984"/>
    <w:rsid w:val="00897E8E"/>
    <w:rsid w:val="008A015D"/>
    <w:rsid w:val="008A05B3"/>
    <w:rsid w:val="008A05CD"/>
    <w:rsid w:val="008A0682"/>
    <w:rsid w:val="008A0873"/>
    <w:rsid w:val="008A08B5"/>
    <w:rsid w:val="008A09CB"/>
    <w:rsid w:val="008A0A65"/>
    <w:rsid w:val="008A0C10"/>
    <w:rsid w:val="008A0D9D"/>
    <w:rsid w:val="008A0FD0"/>
    <w:rsid w:val="008A1667"/>
    <w:rsid w:val="008A1AB9"/>
    <w:rsid w:val="008A1E72"/>
    <w:rsid w:val="008A220F"/>
    <w:rsid w:val="008A2341"/>
    <w:rsid w:val="008A27BC"/>
    <w:rsid w:val="008A28CC"/>
    <w:rsid w:val="008A2CD5"/>
    <w:rsid w:val="008A30F7"/>
    <w:rsid w:val="008A31DF"/>
    <w:rsid w:val="008A350C"/>
    <w:rsid w:val="008A3510"/>
    <w:rsid w:val="008A35C8"/>
    <w:rsid w:val="008A36A6"/>
    <w:rsid w:val="008A3720"/>
    <w:rsid w:val="008A398C"/>
    <w:rsid w:val="008A3DA9"/>
    <w:rsid w:val="008A4183"/>
    <w:rsid w:val="008A4356"/>
    <w:rsid w:val="008A4371"/>
    <w:rsid w:val="008A4790"/>
    <w:rsid w:val="008A48A2"/>
    <w:rsid w:val="008A4DE7"/>
    <w:rsid w:val="008A4E02"/>
    <w:rsid w:val="008A4FC4"/>
    <w:rsid w:val="008A502A"/>
    <w:rsid w:val="008A513D"/>
    <w:rsid w:val="008A51C8"/>
    <w:rsid w:val="008A58CC"/>
    <w:rsid w:val="008A5983"/>
    <w:rsid w:val="008A5F47"/>
    <w:rsid w:val="008A6004"/>
    <w:rsid w:val="008A600A"/>
    <w:rsid w:val="008A63BF"/>
    <w:rsid w:val="008A6C62"/>
    <w:rsid w:val="008A7100"/>
    <w:rsid w:val="008A72DB"/>
    <w:rsid w:val="008A73A4"/>
    <w:rsid w:val="008A75C2"/>
    <w:rsid w:val="008A7679"/>
    <w:rsid w:val="008A7A28"/>
    <w:rsid w:val="008A7B0B"/>
    <w:rsid w:val="008A7B17"/>
    <w:rsid w:val="008A7B3D"/>
    <w:rsid w:val="008A7B42"/>
    <w:rsid w:val="008A7D26"/>
    <w:rsid w:val="008B0083"/>
    <w:rsid w:val="008B0A46"/>
    <w:rsid w:val="008B0EC7"/>
    <w:rsid w:val="008B0FA0"/>
    <w:rsid w:val="008B1219"/>
    <w:rsid w:val="008B1368"/>
    <w:rsid w:val="008B15C0"/>
    <w:rsid w:val="008B1648"/>
    <w:rsid w:val="008B1878"/>
    <w:rsid w:val="008B19AD"/>
    <w:rsid w:val="008B1B35"/>
    <w:rsid w:val="008B1C24"/>
    <w:rsid w:val="008B1E3C"/>
    <w:rsid w:val="008B2097"/>
    <w:rsid w:val="008B22D9"/>
    <w:rsid w:val="008B23AA"/>
    <w:rsid w:val="008B24C9"/>
    <w:rsid w:val="008B2809"/>
    <w:rsid w:val="008B2886"/>
    <w:rsid w:val="008B2D47"/>
    <w:rsid w:val="008B2E46"/>
    <w:rsid w:val="008B3239"/>
    <w:rsid w:val="008B3394"/>
    <w:rsid w:val="008B34BE"/>
    <w:rsid w:val="008B359A"/>
    <w:rsid w:val="008B3708"/>
    <w:rsid w:val="008B3724"/>
    <w:rsid w:val="008B3926"/>
    <w:rsid w:val="008B3BFD"/>
    <w:rsid w:val="008B3C5F"/>
    <w:rsid w:val="008B44C8"/>
    <w:rsid w:val="008B4921"/>
    <w:rsid w:val="008B4B51"/>
    <w:rsid w:val="008B548C"/>
    <w:rsid w:val="008B56BA"/>
    <w:rsid w:val="008B56F9"/>
    <w:rsid w:val="008B571B"/>
    <w:rsid w:val="008B5A81"/>
    <w:rsid w:val="008B5B0B"/>
    <w:rsid w:val="008B6166"/>
    <w:rsid w:val="008B63FB"/>
    <w:rsid w:val="008B68E9"/>
    <w:rsid w:val="008B69E3"/>
    <w:rsid w:val="008B6E31"/>
    <w:rsid w:val="008B78DF"/>
    <w:rsid w:val="008B7A69"/>
    <w:rsid w:val="008B7D93"/>
    <w:rsid w:val="008C024A"/>
    <w:rsid w:val="008C0324"/>
    <w:rsid w:val="008C039A"/>
    <w:rsid w:val="008C0739"/>
    <w:rsid w:val="008C0BA6"/>
    <w:rsid w:val="008C0C00"/>
    <w:rsid w:val="008C0C8F"/>
    <w:rsid w:val="008C1132"/>
    <w:rsid w:val="008C1403"/>
    <w:rsid w:val="008C14D6"/>
    <w:rsid w:val="008C16F7"/>
    <w:rsid w:val="008C1780"/>
    <w:rsid w:val="008C1C34"/>
    <w:rsid w:val="008C1C42"/>
    <w:rsid w:val="008C1F23"/>
    <w:rsid w:val="008C221A"/>
    <w:rsid w:val="008C232F"/>
    <w:rsid w:val="008C2405"/>
    <w:rsid w:val="008C2B1D"/>
    <w:rsid w:val="008C2DA6"/>
    <w:rsid w:val="008C2F7B"/>
    <w:rsid w:val="008C31F3"/>
    <w:rsid w:val="008C320C"/>
    <w:rsid w:val="008C327E"/>
    <w:rsid w:val="008C32B5"/>
    <w:rsid w:val="008C33B2"/>
    <w:rsid w:val="008C354E"/>
    <w:rsid w:val="008C35E4"/>
    <w:rsid w:val="008C3D4B"/>
    <w:rsid w:val="008C4768"/>
    <w:rsid w:val="008C4989"/>
    <w:rsid w:val="008C4A02"/>
    <w:rsid w:val="008C4BFB"/>
    <w:rsid w:val="008C4C9D"/>
    <w:rsid w:val="008C4DD7"/>
    <w:rsid w:val="008C566F"/>
    <w:rsid w:val="008C56C0"/>
    <w:rsid w:val="008C570F"/>
    <w:rsid w:val="008C57A7"/>
    <w:rsid w:val="008C5873"/>
    <w:rsid w:val="008C5920"/>
    <w:rsid w:val="008C5929"/>
    <w:rsid w:val="008C5AEA"/>
    <w:rsid w:val="008C5B72"/>
    <w:rsid w:val="008C5BDA"/>
    <w:rsid w:val="008C5C42"/>
    <w:rsid w:val="008C6263"/>
    <w:rsid w:val="008C6568"/>
    <w:rsid w:val="008C65C8"/>
    <w:rsid w:val="008C6649"/>
    <w:rsid w:val="008C6826"/>
    <w:rsid w:val="008C6E1B"/>
    <w:rsid w:val="008C70B5"/>
    <w:rsid w:val="008C7148"/>
    <w:rsid w:val="008C7341"/>
    <w:rsid w:val="008C7779"/>
    <w:rsid w:val="008C777D"/>
    <w:rsid w:val="008C79F1"/>
    <w:rsid w:val="008C7D34"/>
    <w:rsid w:val="008C7D6D"/>
    <w:rsid w:val="008C7DD6"/>
    <w:rsid w:val="008D0371"/>
    <w:rsid w:val="008D067D"/>
    <w:rsid w:val="008D0A79"/>
    <w:rsid w:val="008D0DD7"/>
    <w:rsid w:val="008D0EF9"/>
    <w:rsid w:val="008D0FD8"/>
    <w:rsid w:val="008D11B7"/>
    <w:rsid w:val="008D1BD9"/>
    <w:rsid w:val="008D1FCB"/>
    <w:rsid w:val="008D24C2"/>
    <w:rsid w:val="008D2834"/>
    <w:rsid w:val="008D2BA9"/>
    <w:rsid w:val="008D2CB0"/>
    <w:rsid w:val="008D3048"/>
    <w:rsid w:val="008D32ED"/>
    <w:rsid w:val="008D3449"/>
    <w:rsid w:val="008D35DB"/>
    <w:rsid w:val="008D36BC"/>
    <w:rsid w:val="008D37F0"/>
    <w:rsid w:val="008D3B65"/>
    <w:rsid w:val="008D3B67"/>
    <w:rsid w:val="008D3DCC"/>
    <w:rsid w:val="008D3EB3"/>
    <w:rsid w:val="008D469E"/>
    <w:rsid w:val="008D48B3"/>
    <w:rsid w:val="008D4927"/>
    <w:rsid w:val="008D4A8F"/>
    <w:rsid w:val="008D4BEC"/>
    <w:rsid w:val="008D5425"/>
    <w:rsid w:val="008D548C"/>
    <w:rsid w:val="008D5728"/>
    <w:rsid w:val="008D596B"/>
    <w:rsid w:val="008D5B4E"/>
    <w:rsid w:val="008D5CB9"/>
    <w:rsid w:val="008D5CE9"/>
    <w:rsid w:val="008D5F54"/>
    <w:rsid w:val="008D600B"/>
    <w:rsid w:val="008D66C6"/>
    <w:rsid w:val="008D6894"/>
    <w:rsid w:val="008D6AEF"/>
    <w:rsid w:val="008D6B9A"/>
    <w:rsid w:val="008D6C9B"/>
    <w:rsid w:val="008D7003"/>
    <w:rsid w:val="008D7CD2"/>
    <w:rsid w:val="008D7EB4"/>
    <w:rsid w:val="008E053E"/>
    <w:rsid w:val="008E0A90"/>
    <w:rsid w:val="008E0ACA"/>
    <w:rsid w:val="008E0ACF"/>
    <w:rsid w:val="008E0D18"/>
    <w:rsid w:val="008E102C"/>
    <w:rsid w:val="008E1194"/>
    <w:rsid w:val="008E1379"/>
    <w:rsid w:val="008E1D07"/>
    <w:rsid w:val="008E20C1"/>
    <w:rsid w:val="008E20D8"/>
    <w:rsid w:val="008E2161"/>
    <w:rsid w:val="008E2374"/>
    <w:rsid w:val="008E23CA"/>
    <w:rsid w:val="008E23E1"/>
    <w:rsid w:val="008E2504"/>
    <w:rsid w:val="008E254C"/>
    <w:rsid w:val="008E26D9"/>
    <w:rsid w:val="008E27C6"/>
    <w:rsid w:val="008E29E2"/>
    <w:rsid w:val="008E2B20"/>
    <w:rsid w:val="008E2D92"/>
    <w:rsid w:val="008E2FC9"/>
    <w:rsid w:val="008E33A2"/>
    <w:rsid w:val="008E3591"/>
    <w:rsid w:val="008E36E2"/>
    <w:rsid w:val="008E37E6"/>
    <w:rsid w:val="008E3883"/>
    <w:rsid w:val="008E3AB1"/>
    <w:rsid w:val="008E3B02"/>
    <w:rsid w:val="008E3B67"/>
    <w:rsid w:val="008E3BC4"/>
    <w:rsid w:val="008E3D16"/>
    <w:rsid w:val="008E4097"/>
    <w:rsid w:val="008E40EB"/>
    <w:rsid w:val="008E4234"/>
    <w:rsid w:val="008E42E0"/>
    <w:rsid w:val="008E43FB"/>
    <w:rsid w:val="008E4746"/>
    <w:rsid w:val="008E475E"/>
    <w:rsid w:val="008E49AC"/>
    <w:rsid w:val="008E4D3A"/>
    <w:rsid w:val="008E4F05"/>
    <w:rsid w:val="008E532E"/>
    <w:rsid w:val="008E5387"/>
    <w:rsid w:val="008E5D03"/>
    <w:rsid w:val="008E610B"/>
    <w:rsid w:val="008E6584"/>
    <w:rsid w:val="008E6829"/>
    <w:rsid w:val="008E6942"/>
    <w:rsid w:val="008E6A49"/>
    <w:rsid w:val="008E6EF2"/>
    <w:rsid w:val="008E70BF"/>
    <w:rsid w:val="008E71C5"/>
    <w:rsid w:val="008E7501"/>
    <w:rsid w:val="008E7AC4"/>
    <w:rsid w:val="008E7BE3"/>
    <w:rsid w:val="008F0591"/>
    <w:rsid w:val="008F0615"/>
    <w:rsid w:val="008F074F"/>
    <w:rsid w:val="008F07AA"/>
    <w:rsid w:val="008F0A4D"/>
    <w:rsid w:val="008F0A70"/>
    <w:rsid w:val="008F0BC4"/>
    <w:rsid w:val="008F0C62"/>
    <w:rsid w:val="008F0C67"/>
    <w:rsid w:val="008F0C6D"/>
    <w:rsid w:val="008F1181"/>
    <w:rsid w:val="008F1316"/>
    <w:rsid w:val="008F16C5"/>
    <w:rsid w:val="008F198B"/>
    <w:rsid w:val="008F1A7A"/>
    <w:rsid w:val="008F1BF3"/>
    <w:rsid w:val="008F1CE8"/>
    <w:rsid w:val="008F20DE"/>
    <w:rsid w:val="008F2145"/>
    <w:rsid w:val="008F2445"/>
    <w:rsid w:val="008F249D"/>
    <w:rsid w:val="008F2633"/>
    <w:rsid w:val="008F2A1C"/>
    <w:rsid w:val="008F2D47"/>
    <w:rsid w:val="008F328C"/>
    <w:rsid w:val="008F3313"/>
    <w:rsid w:val="008F35A4"/>
    <w:rsid w:val="008F36EB"/>
    <w:rsid w:val="008F3D66"/>
    <w:rsid w:val="008F3FC8"/>
    <w:rsid w:val="008F47E4"/>
    <w:rsid w:val="008F48F0"/>
    <w:rsid w:val="008F4A5F"/>
    <w:rsid w:val="008F4D39"/>
    <w:rsid w:val="008F5010"/>
    <w:rsid w:val="008F50BE"/>
    <w:rsid w:val="008F51BE"/>
    <w:rsid w:val="008F51FC"/>
    <w:rsid w:val="008F53BF"/>
    <w:rsid w:val="008F54AD"/>
    <w:rsid w:val="008F58EC"/>
    <w:rsid w:val="008F5DBF"/>
    <w:rsid w:val="008F5ECE"/>
    <w:rsid w:val="008F60D2"/>
    <w:rsid w:val="008F616C"/>
    <w:rsid w:val="008F6527"/>
    <w:rsid w:val="008F6921"/>
    <w:rsid w:val="008F6A07"/>
    <w:rsid w:val="008F6A28"/>
    <w:rsid w:val="008F6A70"/>
    <w:rsid w:val="008F6C54"/>
    <w:rsid w:val="008F6D89"/>
    <w:rsid w:val="008F6E3B"/>
    <w:rsid w:val="008F71AE"/>
    <w:rsid w:val="008F7316"/>
    <w:rsid w:val="008F76F3"/>
    <w:rsid w:val="008F7738"/>
    <w:rsid w:val="008F77B5"/>
    <w:rsid w:val="008F77E4"/>
    <w:rsid w:val="008F7902"/>
    <w:rsid w:val="008F7BF3"/>
    <w:rsid w:val="008F7C77"/>
    <w:rsid w:val="008F7EE6"/>
    <w:rsid w:val="008F7FE6"/>
    <w:rsid w:val="009001A9"/>
    <w:rsid w:val="0090067D"/>
    <w:rsid w:val="009006B0"/>
    <w:rsid w:val="0090080A"/>
    <w:rsid w:val="00900AB9"/>
    <w:rsid w:val="00900C7D"/>
    <w:rsid w:val="00900CF0"/>
    <w:rsid w:val="00900E3E"/>
    <w:rsid w:val="00900F3B"/>
    <w:rsid w:val="00901030"/>
    <w:rsid w:val="0090120B"/>
    <w:rsid w:val="0090127B"/>
    <w:rsid w:val="009013E3"/>
    <w:rsid w:val="00901ACE"/>
    <w:rsid w:val="00901C8B"/>
    <w:rsid w:val="00901D26"/>
    <w:rsid w:val="00902473"/>
    <w:rsid w:val="009025B9"/>
    <w:rsid w:val="00902AE1"/>
    <w:rsid w:val="00902C7A"/>
    <w:rsid w:val="00902F15"/>
    <w:rsid w:val="00903044"/>
    <w:rsid w:val="0090326E"/>
    <w:rsid w:val="009032B9"/>
    <w:rsid w:val="009032C2"/>
    <w:rsid w:val="0090345E"/>
    <w:rsid w:val="009034C4"/>
    <w:rsid w:val="009036D5"/>
    <w:rsid w:val="009039FE"/>
    <w:rsid w:val="00903AE3"/>
    <w:rsid w:val="00903D55"/>
    <w:rsid w:val="00903D60"/>
    <w:rsid w:val="00903EBF"/>
    <w:rsid w:val="00903F8F"/>
    <w:rsid w:val="009042A0"/>
    <w:rsid w:val="00904411"/>
    <w:rsid w:val="009046AC"/>
    <w:rsid w:val="00904CC0"/>
    <w:rsid w:val="00904E8B"/>
    <w:rsid w:val="00905142"/>
    <w:rsid w:val="0090526F"/>
    <w:rsid w:val="00905545"/>
    <w:rsid w:val="00905672"/>
    <w:rsid w:val="009057BA"/>
    <w:rsid w:val="00905CDA"/>
    <w:rsid w:val="00905E4B"/>
    <w:rsid w:val="00905F70"/>
    <w:rsid w:val="00906287"/>
    <w:rsid w:val="00906392"/>
    <w:rsid w:val="009063C5"/>
    <w:rsid w:val="0090652D"/>
    <w:rsid w:val="009065ED"/>
    <w:rsid w:val="0090668F"/>
    <w:rsid w:val="00906901"/>
    <w:rsid w:val="00906ACD"/>
    <w:rsid w:val="00906C53"/>
    <w:rsid w:val="00906F38"/>
    <w:rsid w:val="00906FB5"/>
    <w:rsid w:val="0090729E"/>
    <w:rsid w:val="009074F3"/>
    <w:rsid w:val="0090778C"/>
    <w:rsid w:val="009077E0"/>
    <w:rsid w:val="009078A9"/>
    <w:rsid w:val="00907B03"/>
    <w:rsid w:val="00907E3F"/>
    <w:rsid w:val="00907F86"/>
    <w:rsid w:val="009100E2"/>
    <w:rsid w:val="0091020C"/>
    <w:rsid w:val="009102FF"/>
    <w:rsid w:val="00910358"/>
    <w:rsid w:val="00910EE3"/>
    <w:rsid w:val="00910F27"/>
    <w:rsid w:val="00910F80"/>
    <w:rsid w:val="00911093"/>
    <w:rsid w:val="0091133B"/>
    <w:rsid w:val="009116B1"/>
    <w:rsid w:val="00911B6C"/>
    <w:rsid w:val="00911CB6"/>
    <w:rsid w:val="00911F82"/>
    <w:rsid w:val="0091206B"/>
    <w:rsid w:val="0091233B"/>
    <w:rsid w:val="009123EE"/>
    <w:rsid w:val="00912543"/>
    <w:rsid w:val="009125C5"/>
    <w:rsid w:val="009129C2"/>
    <w:rsid w:val="00912B7E"/>
    <w:rsid w:val="00912C19"/>
    <w:rsid w:val="00912EB4"/>
    <w:rsid w:val="009135F2"/>
    <w:rsid w:val="00913651"/>
    <w:rsid w:val="00913A96"/>
    <w:rsid w:val="00913B3A"/>
    <w:rsid w:val="00913FED"/>
    <w:rsid w:val="00914267"/>
    <w:rsid w:val="0091440A"/>
    <w:rsid w:val="00914625"/>
    <w:rsid w:val="00914685"/>
    <w:rsid w:val="0091475A"/>
    <w:rsid w:val="00914971"/>
    <w:rsid w:val="00914B0F"/>
    <w:rsid w:val="00914BF4"/>
    <w:rsid w:val="00914CFD"/>
    <w:rsid w:val="0091503D"/>
    <w:rsid w:val="009150D3"/>
    <w:rsid w:val="009152EE"/>
    <w:rsid w:val="0091562A"/>
    <w:rsid w:val="00915A10"/>
    <w:rsid w:val="00915A4C"/>
    <w:rsid w:val="00915A94"/>
    <w:rsid w:val="00915CD4"/>
    <w:rsid w:val="00915DAF"/>
    <w:rsid w:val="00916049"/>
    <w:rsid w:val="009161FB"/>
    <w:rsid w:val="0091654E"/>
    <w:rsid w:val="00916648"/>
    <w:rsid w:val="00916B4F"/>
    <w:rsid w:val="00916BDB"/>
    <w:rsid w:val="00916E1F"/>
    <w:rsid w:val="00916FB7"/>
    <w:rsid w:val="00916FDA"/>
    <w:rsid w:val="00917225"/>
    <w:rsid w:val="0091722E"/>
    <w:rsid w:val="009175F6"/>
    <w:rsid w:val="00917814"/>
    <w:rsid w:val="00917ABD"/>
    <w:rsid w:val="00917FBC"/>
    <w:rsid w:val="0092022E"/>
    <w:rsid w:val="00920628"/>
    <w:rsid w:val="009206AF"/>
    <w:rsid w:val="009207CE"/>
    <w:rsid w:val="0092087D"/>
    <w:rsid w:val="00920CAC"/>
    <w:rsid w:val="00920DF8"/>
    <w:rsid w:val="009215DF"/>
    <w:rsid w:val="009215F7"/>
    <w:rsid w:val="00922150"/>
    <w:rsid w:val="009222F4"/>
    <w:rsid w:val="00922566"/>
    <w:rsid w:val="00922615"/>
    <w:rsid w:val="0092264B"/>
    <w:rsid w:val="009226E8"/>
    <w:rsid w:val="009226FE"/>
    <w:rsid w:val="00922862"/>
    <w:rsid w:val="009228EC"/>
    <w:rsid w:val="009229CA"/>
    <w:rsid w:val="00922B27"/>
    <w:rsid w:val="00922CA6"/>
    <w:rsid w:val="00922FC8"/>
    <w:rsid w:val="009230A5"/>
    <w:rsid w:val="0092343C"/>
    <w:rsid w:val="00923457"/>
    <w:rsid w:val="009234F9"/>
    <w:rsid w:val="009237F2"/>
    <w:rsid w:val="009238A8"/>
    <w:rsid w:val="00923951"/>
    <w:rsid w:val="00923A59"/>
    <w:rsid w:val="00923E3D"/>
    <w:rsid w:val="00924582"/>
    <w:rsid w:val="009245B1"/>
    <w:rsid w:val="009245B2"/>
    <w:rsid w:val="009246F8"/>
    <w:rsid w:val="00924709"/>
    <w:rsid w:val="00924A9E"/>
    <w:rsid w:val="00924B50"/>
    <w:rsid w:val="00924D8F"/>
    <w:rsid w:val="009253C2"/>
    <w:rsid w:val="009258D5"/>
    <w:rsid w:val="00925F05"/>
    <w:rsid w:val="0092634B"/>
    <w:rsid w:val="00926427"/>
    <w:rsid w:val="0092643E"/>
    <w:rsid w:val="00926625"/>
    <w:rsid w:val="00926873"/>
    <w:rsid w:val="009268E4"/>
    <w:rsid w:val="00926956"/>
    <w:rsid w:val="00926A56"/>
    <w:rsid w:val="00926BB5"/>
    <w:rsid w:val="00926BEA"/>
    <w:rsid w:val="00926D8B"/>
    <w:rsid w:val="00926EAB"/>
    <w:rsid w:val="00927396"/>
    <w:rsid w:val="00927418"/>
    <w:rsid w:val="00927460"/>
    <w:rsid w:val="009274CB"/>
    <w:rsid w:val="00927803"/>
    <w:rsid w:val="00927B09"/>
    <w:rsid w:val="00927EE2"/>
    <w:rsid w:val="009301AE"/>
    <w:rsid w:val="009304C4"/>
    <w:rsid w:val="0093081F"/>
    <w:rsid w:val="00930865"/>
    <w:rsid w:val="00930969"/>
    <w:rsid w:val="009309D7"/>
    <w:rsid w:val="00930ADE"/>
    <w:rsid w:val="00930D44"/>
    <w:rsid w:val="0093135F"/>
    <w:rsid w:val="00931505"/>
    <w:rsid w:val="00931802"/>
    <w:rsid w:val="0093198E"/>
    <w:rsid w:val="00931A6C"/>
    <w:rsid w:val="00931DEA"/>
    <w:rsid w:val="0093263A"/>
    <w:rsid w:val="00932706"/>
    <w:rsid w:val="009328E3"/>
    <w:rsid w:val="00932916"/>
    <w:rsid w:val="00932BB5"/>
    <w:rsid w:val="00932C17"/>
    <w:rsid w:val="00932C7F"/>
    <w:rsid w:val="00932DA7"/>
    <w:rsid w:val="00932E7F"/>
    <w:rsid w:val="00932F24"/>
    <w:rsid w:val="00932F3C"/>
    <w:rsid w:val="00932F8C"/>
    <w:rsid w:val="009330D4"/>
    <w:rsid w:val="009334F8"/>
    <w:rsid w:val="0093366A"/>
    <w:rsid w:val="00933807"/>
    <w:rsid w:val="00933875"/>
    <w:rsid w:val="0093394A"/>
    <w:rsid w:val="009339AC"/>
    <w:rsid w:val="00933B6F"/>
    <w:rsid w:val="00933F5B"/>
    <w:rsid w:val="00933F9A"/>
    <w:rsid w:val="0093477B"/>
    <w:rsid w:val="009347AE"/>
    <w:rsid w:val="00934E9A"/>
    <w:rsid w:val="00935159"/>
    <w:rsid w:val="0093564C"/>
    <w:rsid w:val="009357DC"/>
    <w:rsid w:val="00935B21"/>
    <w:rsid w:val="00935C8C"/>
    <w:rsid w:val="00935F97"/>
    <w:rsid w:val="00936099"/>
    <w:rsid w:val="009362DD"/>
    <w:rsid w:val="009362E1"/>
    <w:rsid w:val="0093639D"/>
    <w:rsid w:val="00936641"/>
    <w:rsid w:val="00936A0A"/>
    <w:rsid w:val="00936A1D"/>
    <w:rsid w:val="00936BD4"/>
    <w:rsid w:val="00937224"/>
    <w:rsid w:val="0093752E"/>
    <w:rsid w:val="009376D8"/>
    <w:rsid w:val="009377CB"/>
    <w:rsid w:val="009378BA"/>
    <w:rsid w:val="00937AD6"/>
    <w:rsid w:val="00937BE2"/>
    <w:rsid w:val="00937E64"/>
    <w:rsid w:val="009400AC"/>
    <w:rsid w:val="00940368"/>
    <w:rsid w:val="009403B0"/>
    <w:rsid w:val="009405FF"/>
    <w:rsid w:val="009406FE"/>
    <w:rsid w:val="0094082A"/>
    <w:rsid w:val="0094089D"/>
    <w:rsid w:val="0094097C"/>
    <w:rsid w:val="00940A40"/>
    <w:rsid w:val="00940D10"/>
    <w:rsid w:val="00940FA9"/>
    <w:rsid w:val="00941192"/>
    <w:rsid w:val="00941510"/>
    <w:rsid w:val="009417E2"/>
    <w:rsid w:val="00941AF8"/>
    <w:rsid w:val="00941C1A"/>
    <w:rsid w:val="00941E13"/>
    <w:rsid w:val="00942475"/>
    <w:rsid w:val="009424E0"/>
    <w:rsid w:val="00942AE4"/>
    <w:rsid w:val="00942DA5"/>
    <w:rsid w:val="00942E87"/>
    <w:rsid w:val="0094303C"/>
    <w:rsid w:val="00943530"/>
    <w:rsid w:val="009439E8"/>
    <w:rsid w:val="00943DAA"/>
    <w:rsid w:val="00943E1A"/>
    <w:rsid w:val="00943EAB"/>
    <w:rsid w:val="00943EF7"/>
    <w:rsid w:val="00944324"/>
    <w:rsid w:val="009443D0"/>
    <w:rsid w:val="00944582"/>
    <w:rsid w:val="009446EA"/>
    <w:rsid w:val="00944A15"/>
    <w:rsid w:val="00944B6A"/>
    <w:rsid w:val="0094523E"/>
    <w:rsid w:val="00945410"/>
    <w:rsid w:val="00945877"/>
    <w:rsid w:val="009459AD"/>
    <w:rsid w:val="0094619D"/>
    <w:rsid w:val="00946305"/>
    <w:rsid w:val="0094653C"/>
    <w:rsid w:val="009466D2"/>
    <w:rsid w:val="009468A4"/>
    <w:rsid w:val="009468B7"/>
    <w:rsid w:val="00946D71"/>
    <w:rsid w:val="00946F7D"/>
    <w:rsid w:val="00947402"/>
    <w:rsid w:val="0094753A"/>
    <w:rsid w:val="009476BB"/>
    <w:rsid w:val="00947B8D"/>
    <w:rsid w:val="00947F01"/>
    <w:rsid w:val="00947F77"/>
    <w:rsid w:val="00947F7E"/>
    <w:rsid w:val="00950344"/>
    <w:rsid w:val="009507B4"/>
    <w:rsid w:val="00950AE8"/>
    <w:rsid w:val="00950C8F"/>
    <w:rsid w:val="00950FFA"/>
    <w:rsid w:val="0095112C"/>
    <w:rsid w:val="00951163"/>
    <w:rsid w:val="00951244"/>
    <w:rsid w:val="0095154A"/>
    <w:rsid w:val="00951793"/>
    <w:rsid w:val="009517C3"/>
    <w:rsid w:val="00951D03"/>
    <w:rsid w:val="0095223F"/>
    <w:rsid w:val="009522CB"/>
    <w:rsid w:val="00952A41"/>
    <w:rsid w:val="00952AD5"/>
    <w:rsid w:val="00952ADD"/>
    <w:rsid w:val="00952CB7"/>
    <w:rsid w:val="00952CBC"/>
    <w:rsid w:val="00952DA8"/>
    <w:rsid w:val="009531DE"/>
    <w:rsid w:val="0095323A"/>
    <w:rsid w:val="009532DB"/>
    <w:rsid w:val="0095347B"/>
    <w:rsid w:val="009534A8"/>
    <w:rsid w:val="00953536"/>
    <w:rsid w:val="009535CC"/>
    <w:rsid w:val="009536B9"/>
    <w:rsid w:val="00953A8E"/>
    <w:rsid w:val="00953D50"/>
    <w:rsid w:val="00953EC6"/>
    <w:rsid w:val="00953FD9"/>
    <w:rsid w:val="00954122"/>
    <w:rsid w:val="00954133"/>
    <w:rsid w:val="009544C7"/>
    <w:rsid w:val="00954506"/>
    <w:rsid w:val="0095491A"/>
    <w:rsid w:val="00955088"/>
    <w:rsid w:val="009550C4"/>
    <w:rsid w:val="009551C6"/>
    <w:rsid w:val="0095579F"/>
    <w:rsid w:val="009557CD"/>
    <w:rsid w:val="009558D6"/>
    <w:rsid w:val="009559B9"/>
    <w:rsid w:val="009559E5"/>
    <w:rsid w:val="00955BF1"/>
    <w:rsid w:val="00955C55"/>
    <w:rsid w:val="00955DE1"/>
    <w:rsid w:val="00955EFA"/>
    <w:rsid w:val="00956100"/>
    <w:rsid w:val="009566C5"/>
    <w:rsid w:val="00956849"/>
    <w:rsid w:val="00956E9A"/>
    <w:rsid w:val="00956EA1"/>
    <w:rsid w:val="00956EED"/>
    <w:rsid w:val="00956F8F"/>
    <w:rsid w:val="00956FE6"/>
    <w:rsid w:val="009572FB"/>
    <w:rsid w:val="00957367"/>
    <w:rsid w:val="00957482"/>
    <w:rsid w:val="009576FF"/>
    <w:rsid w:val="00957B16"/>
    <w:rsid w:val="00957CB3"/>
    <w:rsid w:val="00957D99"/>
    <w:rsid w:val="00957F3E"/>
    <w:rsid w:val="00957FFA"/>
    <w:rsid w:val="00960161"/>
    <w:rsid w:val="0096065F"/>
    <w:rsid w:val="009606F9"/>
    <w:rsid w:val="00960EBC"/>
    <w:rsid w:val="00961172"/>
    <w:rsid w:val="009612E0"/>
    <w:rsid w:val="00961399"/>
    <w:rsid w:val="009614E3"/>
    <w:rsid w:val="0096150A"/>
    <w:rsid w:val="009615C8"/>
    <w:rsid w:val="009616F8"/>
    <w:rsid w:val="009617FE"/>
    <w:rsid w:val="0096199C"/>
    <w:rsid w:val="00961BCB"/>
    <w:rsid w:val="00962179"/>
    <w:rsid w:val="009625FD"/>
    <w:rsid w:val="00962733"/>
    <w:rsid w:val="009628BB"/>
    <w:rsid w:val="009629CD"/>
    <w:rsid w:val="00962AE5"/>
    <w:rsid w:val="00962D42"/>
    <w:rsid w:val="00963530"/>
    <w:rsid w:val="0096367D"/>
    <w:rsid w:val="00963801"/>
    <w:rsid w:val="0096398D"/>
    <w:rsid w:val="00963F93"/>
    <w:rsid w:val="00963F9B"/>
    <w:rsid w:val="00964969"/>
    <w:rsid w:val="00964A0D"/>
    <w:rsid w:val="00964C1A"/>
    <w:rsid w:val="00964F1D"/>
    <w:rsid w:val="0096501C"/>
    <w:rsid w:val="0096536E"/>
    <w:rsid w:val="00965417"/>
    <w:rsid w:val="009656EB"/>
    <w:rsid w:val="009660E4"/>
    <w:rsid w:val="0096616B"/>
    <w:rsid w:val="009662A8"/>
    <w:rsid w:val="0096630C"/>
    <w:rsid w:val="00966598"/>
    <w:rsid w:val="00966FA7"/>
    <w:rsid w:val="0096709A"/>
    <w:rsid w:val="00967220"/>
    <w:rsid w:val="00967694"/>
    <w:rsid w:val="00967B18"/>
    <w:rsid w:val="00967C60"/>
    <w:rsid w:val="00967FBD"/>
    <w:rsid w:val="009700EA"/>
    <w:rsid w:val="0097016A"/>
    <w:rsid w:val="009703B2"/>
    <w:rsid w:val="009707AD"/>
    <w:rsid w:val="0097092E"/>
    <w:rsid w:val="009709CC"/>
    <w:rsid w:val="00970B5D"/>
    <w:rsid w:val="00970EB2"/>
    <w:rsid w:val="00970F52"/>
    <w:rsid w:val="0097109E"/>
    <w:rsid w:val="00971575"/>
    <w:rsid w:val="0097182B"/>
    <w:rsid w:val="00971C10"/>
    <w:rsid w:val="00971C78"/>
    <w:rsid w:val="00971DC3"/>
    <w:rsid w:val="009720DD"/>
    <w:rsid w:val="0097219D"/>
    <w:rsid w:val="00972B75"/>
    <w:rsid w:val="00972D94"/>
    <w:rsid w:val="00972DDF"/>
    <w:rsid w:val="00972E42"/>
    <w:rsid w:val="0097305D"/>
    <w:rsid w:val="009733D7"/>
    <w:rsid w:val="00973713"/>
    <w:rsid w:val="0097380D"/>
    <w:rsid w:val="00973891"/>
    <w:rsid w:val="009738C6"/>
    <w:rsid w:val="009738C8"/>
    <w:rsid w:val="00973B4A"/>
    <w:rsid w:val="00973D09"/>
    <w:rsid w:val="009740E2"/>
    <w:rsid w:val="00974117"/>
    <w:rsid w:val="009742ED"/>
    <w:rsid w:val="00974574"/>
    <w:rsid w:val="00974646"/>
    <w:rsid w:val="00974A09"/>
    <w:rsid w:val="00974E09"/>
    <w:rsid w:val="00974F07"/>
    <w:rsid w:val="009750DC"/>
    <w:rsid w:val="009756AC"/>
    <w:rsid w:val="00975CCE"/>
    <w:rsid w:val="00976054"/>
    <w:rsid w:val="009760DA"/>
    <w:rsid w:val="0097625E"/>
    <w:rsid w:val="00976379"/>
    <w:rsid w:val="00976600"/>
    <w:rsid w:val="00976767"/>
    <w:rsid w:val="00976996"/>
    <w:rsid w:val="00976A79"/>
    <w:rsid w:val="00976AAC"/>
    <w:rsid w:val="00976D21"/>
    <w:rsid w:val="00976E29"/>
    <w:rsid w:val="009772FB"/>
    <w:rsid w:val="009773E6"/>
    <w:rsid w:val="00977521"/>
    <w:rsid w:val="009775CF"/>
    <w:rsid w:val="0097783F"/>
    <w:rsid w:val="00977847"/>
    <w:rsid w:val="00977A65"/>
    <w:rsid w:val="00977B80"/>
    <w:rsid w:val="00977EAB"/>
    <w:rsid w:val="00980073"/>
    <w:rsid w:val="0098009A"/>
    <w:rsid w:val="00980115"/>
    <w:rsid w:val="009805D3"/>
    <w:rsid w:val="0098078C"/>
    <w:rsid w:val="00980861"/>
    <w:rsid w:val="0098088B"/>
    <w:rsid w:val="00980A7F"/>
    <w:rsid w:val="00980B44"/>
    <w:rsid w:val="00980D69"/>
    <w:rsid w:val="00980E63"/>
    <w:rsid w:val="0098104A"/>
    <w:rsid w:val="009810FA"/>
    <w:rsid w:val="00981113"/>
    <w:rsid w:val="0098155F"/>
    <w:rsid w:val="00981609"/>
    <w:rsid w:val="0098177D"/>
    <w:rsid w:val="00981982"/>
    <w:rsid w:val="00981D5F"/>
    <w:rsid w:val="00981DF5"/>
    <w:rsid w:val="0098226A"/>
    <w:rsid w:val="009823A4"/>
    <w:rsid w:val="0098248B"/>
    <w:rsid w:val="00982603"/>
    <w:rsid w:val="009826BF"/>
    <w:rsid w:val="009826F1"/>
    <w:rsid w:val="009828BD"/>
    <w:rsid w:val="00982B92"/>
    <w:rsid w:val="00982D54"/>
    <w:rsid w:val="0098385D"/>
    <w:rsid w:val="00983877"/>
    <w:rsid w:val="00983E68"/>
    <w:rsid w:val="009840A7"/>
    <w:rsid w:val="009842F0"/>
    <w:rsid w:val="00984361"/>
    <w:rsid w:val="009844C4"/>
    <w:rsid w:val="00984851"/>
    <w:rsid w:val="009848E5"/>
    <w:rsid w:val="00984A03"/>
    <w:rsid w:val="00984A69"/>
    <w:rsid w:val="00984C3D"/>
    <w:rsid w:val="00984E55"/>
    <w:rsid w:val="009851DF"/>
    <w:rsid w:val="0098539B"/>
    <w:rsid w:val="009855F4"/>
    <w:rsid w:val="00985688"/>
    <w:rsid w:val="009856C9"/>
    <w:rsid w:val="00985A98"/>
    <w:rsid w:val="00985B0D"/>
    <w:rsid w:val="00985F06"/>
    <w:rsid w:val="00985F9B"/>
    <w:rsid w:val="00985FDE"/>
    <w:rsid w:val="009866CA"/>
    <w:rsid w:val="009867FC"/>
    <w:rsid w:val="009868EB"/>
    <w:rsid w:val="0098695C"/>
    <w:rsid w:val="00986ADA"/>
    <w:rsid w:val="00986D29"/>
    <w:rsid w:val="00986E84"/>
    <w:rsid w:val="00987504"/>
    <w:rsid w:val="009875B0"/>
    <w:rsid w:val="009875B9"/>
    <w:rsid w:val="00987970"/>
    <w:rsid w:val="009879B9"/>
    <w:rsid w:val="00987C4D"/>
    <w:rsid w:val="00987DD9"/>
    <w:rsid w:val="009901B7"/>
    <w:rsid w:val="009909E8"/>
    <w:rsid w:val="00990BC8"/>
    <w:rsid w:val="00990C17"/>
    <w:rsid w:val="00990C5D"/>
    <w:rsid w:val="0099118A"/>
    <w:rsid w:val="00991991"/>
    <w:rsid w:val="00991BD8"/>
    <w:rsid w:val="00991C38"/>
    <w:rsid w:val="0099226A"/>
    <w:rsid w:val="0099226B"/>
    <w:rsid w:val="00992344"/>
    <w:rsid w:val="00992594"/>
    <w:rsid w:val="00992696"/>
    <w:rsid w:val="009928E3"/>
    <w:rsid w:val="00992DCA"/>
    <w:rsid w:val="00993260"/>
    <w:rsid w:val="0099353E"/>
    <w:rsid w:val="00993D80"/>
    <w:rsid w:val="00994854"/>
    <w:rsid w:val="009949F0"/>
    <w:rsid w:val="00994A4F"/>
    <w:rsid w:val="00994C0A"/>
    <w:rsid w:val="00994D8A"/>
    <w:rsid w:val="0099535C"/>
    <w:rsid w:val="0099568C"/>
    <w:rsid w:val="00995826"/>
    <w:rsid w:val="009960F3"/>
    <w:rsid w:val="00996199"/>
    <w:rsid w:val="009961DA"/>
    <w:rsid w:val="00996243"/>
    <w:rsid w:val="0099645F"/>
    <w:rsid w:val="009967C9"/>
    <w:rsid w:val="009969DA"/>
    <w:rsid w:val="009969F3"/>
    <w:rsid w:val="00996B05"/>
    <w:rsid w:val="00996B2F"/>
    <w:rsid w:val="00996C20"/>
    <w:rsid w:val="00996DEE"/>
    <w:rsid w:val="00997524"/>
    <w:rsid w:val="009975D9"/>
    <w:rsid w:val="009978A9"/>
    <w:rsid w:val="00997DDF"/>
    <w:rsid w:val="00997E2E"/>
    <w:rsid w:val="00997EB0"/>
    <w:rsid w:val="009A0033"/>
    <w:rsid w:val="009A00F1"/>
    <w:rsid w:val="009A03B1"/>
    <w:rsid w:val="009A03F0"/>
    <w:rsid w:val="009A083D"/>
    <w:rsid w:val="009A0ADC"/>
    <w:rsid w:val="009A0AF8"/>
    <w:rsid w:val="009A0B2F"/>
    <w:rsid w:val="009A0D3E"/>
    <w:rsid w:val="009A136F"/>
    <w:rsid w:val="009A149F"/>
    <w:rsid w:val="009A1948"/>
    <w:rsid w:val="009A1A48"/>
    <w:rsid w:val="009A1CEA"/>
    <w:rsid w:val="009A1DE2"/>
    <w:rsid w:val="009A1EEE"/>
    <w:rsid w:val="009A21FA"/>
    <w:rsid w:val="009A22B5"/>
    <w:rsid w:val="009A2353"/>
    <w:rsid w:val="009A28B8"/>
    <w:rsid w:val="009A2A00"/>
    <w:rsid w:val="009A2AB4"/>
    <w:rsid w:val="009A2BA5"/>
    <w:rsid w:val="009A3072"/>
    <w:rsid w:val="009A30A4"/>
    <w:rsid w:val="009A3187"/>
    <w:rsid w:val="009A32D7"/>
    <w:rsid w:val="009A3341"/>
    <w:rsid w:val="009A3362"/>
    <w:rsid w:val="009A33F2"/>
    <w:rsid w:val="009A37A6"/>
    <w:rsid w:val="009A39B9"/>
    <w:rsid w:val="009A3B09"/>
    <w:rsid w:val="009A404B"/>
    <w:rsid w:val="009A4219"/>
    <w:rsid w:val="009A4392"/>
    <w:rsid w:val="009A43FF"/>
    <w:rsid w:val="009A4429"/>
    <w:rsid w:val="009A44F7"/>
    <w:rsid w:val="009A4619"/>
    <w:rsid w:val="009A4644"/>
    <w:rsid w:val="009A46BE"/>
    <w:rsid w:val="009A46DE"/>
    <w:rsid w:val="009A48C0"/>
    <w:rsid w:val="009A4B71"/>
    <w:rsid w:val="009A4EAD"/>
    <w:rsid w:val="009A5434"/>
    <w:rsid w:val="009A5575"/>
    <w:rsid w:val="009A55AE"/>
    <w:rsid w:val="009A5646"/>
    <w:rsid w:val="009A5929"/>
    <w:rsid w:val="009A5A13"/>
    <w:rsid w:val="009A5AAF"/>
    <w:rsid w:val="009A5F89"/>
    <w:rsid w:val="009A6382"/>
    <w:rsid w:val="009A6B97"/>
    <w:rsid w:val="009A6E1C"/>
    <w:rsid w:val="009A6E96"/>
    <w:rsid w:val="009A73DD"/>
    <w:rsid w:val="009A784C"/>
    <w:rsid w:val="009A7903"/>
    <w:rsid w:val="009A79A2"/>
    <w:rsid w:val="009A7DCF"/>
    <w:rsid w:val="009A7DEB"/>
    <w:rsid w:val="009B00F5"/>
    <w:rsid w:val="009B0180"/>
    <w:rsid w:val="009B019D"/>
    <w:rsid w:val="009B02C0"/>
    <w:rsid w:val="009B04B6"/>
    <w:rsid w:val="009B0509"/>
    <w:rsid w:val="009B0512"/>
    <w:rsid w:val="009B0A96"/>
    <w:rsid w:val="009B0C22"/>
    <w:rsid w:val="009B0C35"/>
    <w:rsid w:val="009B0E73"/>
    <w:rsid w:val="009B0E8D"/>
    <w:rsid w:val="009B0FC3"/>
    <w:rsid w:val="009B1139"/>
    <w:rsid w:val="009B15BA"/>
    <w:rsid w:val="009B15C5"/>
    <w:rsid w:val="009B16CB"/>
    <w:rsid w:val="009B19EC"/>
    <w:rsid w:val="009B1C58"/>
    <w:rsid w:val="009B1D01"/>
    <w:rsid w:val="009B1F49"/>
    <w:rsid w:val="009B207F"/>
    <w:rsid w:val="009B2297"/>
    <w:rsid w:val="009B2465"/>
    <w:rsid w:val="009B247C"/>
    <w:rsid w:val="009B2494"/>
    <w:rsid w:val="009B24D9"/>
    <w:rsid w:val="009B26D1"/>
    <w:rsid w:val="009B27C4"/>
    <w:rsid w:val="009B2826"/>
    <w:rsid w:val="009B28AD"/>
    <w:rsid w:val="009B2AD3"/>
    <w:rsid w:val="009B2C3E"/>
    <w:rsid w:val="009B2DB9"/>
    <w:rsid w:val="009B2E4B"/>
    <w:rsid w:val="009B30B6"/>
    <w:rsid w:val="009B30E7"/>
    <w:rsid w:val="009B329A"/>
    <w:rsid w:val="009B37D9"/>
    <w:rsid w:val="009B3982"/>
    <w:rsid w:val="009B399E"/>
    <w:rsid w:val="009B3C05"/>
    <w:rsid w:val="009B3F61"/>
    <w:rsid w:val="009B4067"/>
    <w:rsid w:val="009B4138"/>
    <w:rsid w:val="009B41B2"/>
    <w:rsid w:val="009B42AD"/>
    <w:rsid w:val="009B43E3"/>
    <w:rsid w:val="009B4534"/>
    <w:rsid w:val="009B48C6"/>
    <w:rsid w:val="009B4A42"/>
    <w:rsid w:val="009B4C5C"/>
    <w:rsid w:val="009B4C75"/>
    <w:rsid w:val="009B4D27"/>
    <w:rsid w:val="009B4D4C"/>
    <w:rsid w:val="009B4EB5"/>
    <w:rsid w:val="009B5C66"/>
    <w:rsid w:val="009B5F8D"/>
    <w:rsid w:val="009B6004"/>
    <w:rsid w:val="009B6105"/>
    <w:rsid w:val="009B620A"/>
    <w:rsid w:val="009B623A"/>
    <w:rsid w:val="009B6984"/>
    <w:rsid w:val="009B6AD2"/>
    <w:rsid w:val="009B6D1C"/>
    <w:rsid w:val="009B6D96"/>
    <w:rsid w:val="009B6E2E"/>
    <w:rsid w:val="009B6E80"/>
    <w:rsid w:val="009B6EAF"/>
    <w:rsid w:val="009B795E"/>
    <w:rsid w:val="009B7B0B"/>
    <w:rsid w:val="009B7D40"/>
    <w:rsid w:val="009B7D46"/>
    <w:rsid w:val="009B7DF4"/>
    <w:rsid w:val="009C00AA"/>
    <w:rsid w:val="009C0195"/>
    <w:rsid w:val="009C01C5"/>
    <w:rsid w:val="009C02C9"/>
    <w:rsid w:val="009C058D"/>
    <w:rsid w:val="009C092F"/>
    <w:rsid w:val="009C0AB7"/>
    <w:rsid w:val="009C0DBC"/>
    <w:rsid w:val="009C10EE"/>
    <w:rsid w:val="009C11C0"/>
    <w:rsid w:val="009C11FB"/>
    <w:rsid w:val="009C1D1E"/>
    <w:rsid w:val="009C1DDA"/>
    <w:rsid w:val="009C1E0E"/>
    <w:rsid w:val="009C1F57"/>
    <w:rsid w:val="009C200B"/>
    <w:rsid w:val="009C231B"/>
    <w:rsid w:val="009C2604"/>
    <w:rsid w:val="009C2B6E"/>
    <w:rsid w:val="009C2C84"/>
    <w:rsid w:val="009C2D1C"/>
    <w:rsid w:val="009C2DA3"/>
    <w:rsid w:val="009C301F"/>
    <w:rsid w:val="009C31B0"/>
    <w:rsid w:val="009C338C"/>
    <w:rsid w:val="009C3425"/>
    <w:rsid w:val="009C346F"/>
    <w:rsid w:val="009C34D0"/>
    <w:rsid w:val="009C352D"/>
    <w:rsid w:val="009C3729"/>
    <w:rsid w:val="009C389D"/>
    <w:rsid w:val="009C38DB"/>
    <w:rsid w:val="009C3CBE"/>
    <w:rsid w:val="009C3E3C"/>
    <w:rsid w:val="009C4383"/>
    <w:rsid w:val="009C4718"/>
    <w:rsid w:val="009C49A2"/>
    <w:rsid w:val="009C4AA5"/>
    <w:rsid w:val="009C4F0A"/>
    <w:rsid w:val="009C4F1A"/>
    <w:rsid w:val="009C4F24"/>
    <w:rsid w:val="009C4F7F"/>
    <w:rsid w:val="009C5079"/>
    <w:rsid w:val="009C5171"/>
    <w:rsid w:val="009C5296"/>
    <w:rsid w:val="009C53E9"/>
    <w:rsid w:val="009C5830"/>
    <w:rsid w:val="009C586D"/>
    <w:rsid w:val="009C5895"/>
    <w:rsid w:val="009C59F2"/>
    <w:rsid w:val="009C5D2D"/>
    <w:rsid w:val="009C5ED7"/>
    <w:rsid w:val="009C5F5A"/>
    <w:rsid w:val="009C5FD4"/>
    <w:rsid w:val="009C5FF6"/>
    <w:rsid w:val="009C6166"/>
    <w:rsid w:val="009C6249"/>
    <w:rsid w:val="009C62F2"/>
    <w:rsid w:val="009C63C9"/>
    <w:rsid w:val="009C66B2"/>
    <w:rsid w:val="009C6A4F"/>
    <w:rsid w:val="009C6A6C"/>
    <w:rsid w:val="009C6AA9"/>
    <w:rsid w:val="009C6DD7"/>
    <w:rsid w:val="009C6E5F"/>
    <w:rsid w:val="009C70C7"/>
    <w:rsid w:val="009C7480"/>
    <w:rsid w:val="009C7564"/>
    <w:rsid w:val="009C76B9"/>
    <w:rsid w:val="009C7D37"/>
    <w:rsid w:val="009C7D85"/>
    <w:rsid w:val="009C7E14"/>
    <w:rsid w:val="009C7FBF"/>
    <w:rsid w:val="009C7FC9"/>
    <w:rsid w:val="009D017D"/>
    <w:rsid w:val="009D0667"/>
    <w:rsid w:val="009D074B"/>
    <w:rsid w:val="009D0F3C"/>
    <w:rsid w:val="009D1055"/>
    <w:rsid w:val="009D1155"/>
    <w:rsid w:val="009D1254"/>
    <w:rsid w:val="009D1349"/>
    <w:rsid w:val="009D16EC"/>
    <w:rsid w:val="009D1881"/>
    <w:rsid w:val="009D1967"/>
    <w:rsid w:val="009D1D20"/>
    <w:rsid w:val="009D1E38"/>
    <w:rsid w:val="009D1FEE"/>
    <w:rsid w:val="009D2461"/>
    <w:rsid w:val="009D2E23"/>
    <w:rsid w:val="009D315A"/>
    <w:rsid w:val="009D34E2"/>
    <w:rsid w:val="009D35D1"/>
    <w:rsid w:val="009D37F6"/>
    <w:rsid w:val="009D3954"/>
    <w:rsid w:val="009D3B00"/>
    <w:rsid w:val="009D3BF2"/>
    <w:rsid w:val="009D4A9E"/>
    <w:rsid w:val="009D4ABC"/>
    <w:rsid w:val="009D4E6C"/>
    <w:rsid w:val="009D4E9B"/>
    <w:rsid w:val="009D530A"/>
    <w:rsid w:val="009D570A"/>
    <w:rsid w:val="009D5965"/>
    <w:rsid w:val="009D5BC2"/>
    <w:rsid w:val="009D602A"/>
    <w:rsid w:val="009D6324"/>
    <w:rsid w:val="009D63D1"/>
    <w:rsid w:val="009D64E9"/>
    <w:rsid w:val="009D67AC"/>
    <w:rsid w:val="009D698A"/>
    <w:rsid w:val="009D6F92"/>
    <w:rsid w:val="009D6FA0"/>
    <w:rsid w:val="009D708E"/>
    <w:rsid w:val="009D7470"/>
    <w:rsid w:val="009D74DB"/>
    <w:rsid w:val="009D7591"/>
    <w:rsid w:val="009D7693"/>
    <w:rsid w:val="009D76C8"/>
    <w:rsid w:val="009E000D"/>
    <w:rsid w:val="009E00BC"/>
    <w:rsid w:val="009E056B"/>
    <w:rsid w:val="009E0A42"/>
    <w:rsid w:val="009E0B13"/>
    <w:rsid w:val="009E0CE1"/>
    <w:rsid w:val="009E0D62"/>
    <w:rsid w:val="009E110B"/>
    <w:rsid w:val="009E11CD"/>
    <w:rsid w:val="009E15C4"/>
    <w:rsid w:val="009E165F"/>
    <w:rsid w:val="009E1E91"/>
    <w:rsid w:val="009E203C"/>
    <w:rsid w:val="009E20D9"/>
    <w:rsid w:val="009E23D8"/>
    <w:rsid w:val="009E2431"/>
    <w:rsid w:val="009E24D7"/>
    <w:rsid w:val="009E2536"/>
    <w:rsid w:val="009E2C40"/>
    <w:rsid w:val="009E30D0"/>
    <w:rsid w:val="009E360B"/>
    <w:rsid w:val="009E3AD7"/>
    <w:rsid w:val="009E3B82"/>
    <w:rsid w:val="009E3D94"/>
    <w:rsid w:val="009E3DC0"/>
    <w:rsid w:val="009E40D5"/>
    <w:rsid w:val="009E42F9"/>
    <w:rsid w:val="009E43DF"/>
    <w:rsid w:val="009E45A2"/>
    <w:rsid w:val="009E45F6"/>
    <w:rsid w:val="009E4929"/>
    <w:rsid w:val="009E4952"/>
    <w:rsid w:val="009E49DD"/>
    <w:rsid w:val="009E4AE5"/>
    <w:rsid w:val="009E4CAB"/>
    <w:rsid w:val="009E4E2E"/>
    <w:rsid w:val="009E4FC3"/>
    <w:rsid w:val="009E50B8"/>
    <w:rsid w:val="009E55B0"/>
    <w:rsid w:val="009E56C9"/>
    <w:rsid w:val="009E5743"/>
    <w:rsid w:val="009E5885"/>
    <w:rsid w:val="009E5E52"/>
    <w:rsid w:val="009E6447"/>
    <w:rsid w:val="009E66A1"/>
    <w:rsid w:val="009E6820"/>
    <w:rsid w:val="009E6953"/>
    <w:rsid w:val="009E69C0"/>
    <w:rsid w:val="009E6ADB"/>
    <w:rsid w:val="009E6F4B"/>
    <w:rsid w:val="009E72C9"/>
    <w:rsid w:val="009E771F"/>
    <w:rsid w:val="009E78A8"/>
    <w:rsid w:val="009E7D29"/>
    <w:rsid w:val="009E7DB2"/>
    <w:rsid w:val="009E7FD5"/>
    <w:rsid w:val="009F0255"/>
    <w:rsid w:val="009F03B4"/>
    <w:rsid w:val="009F06BB"/>
    <w:rsid w:val="009F06DB"/>
    <w:rsid w:val="009F0840"/>
    <w:rsid w:val="009F0938"/>
    <w:rsid w:val="009F0C4D"/>
    <w:rsid w:val="009F0CFE"/>
    <w:rsid w:val="009F0F1C"/>
    <w:rsid w:val="009F1537"/>
    <w:rsid w:val="009F15F6"/>
    <w:rsid w:val="009F1713"/>
    <w:rsid w:val="009F1728"/>
    <w:rsid w:val="009F1FFC"/>
    <w:rsid w:val="009F2017"/>
    <w:rsid w:val="009F20D7"/>
    <w:rsid w:val="009F2423"/>
    <w:rsid w:val="009F24ED"/>
    <w:rsid w:val="009F258B"/>
    <w:rsid w:val="009F25AC"/>
    <w:rsid w:val="009F285C"/>
    <w:rsid w:val="009F2A5B"/>
    <w:rsid w:val="009F34F2"/>
    <w:rsid w:val="009F352E"/>
    <w:rsid w:val="009F3853"/>
    <w:rsid w:val="009F38A1"/>
    <w:rsid w:val="009F3B55"/>
    <w:rsid w:val="009F3C1F"/>
    <w:rsid w:val="009F3C90"/>
    <w:rsid w:val="009F3CC4"/>
    <w:rsid w:val="009F3FBD"/>
    <w:rsid w:val="009F4088"/>
    <w:rsid w:val="009F41B8"/>
    <w:rsid w:val="009F430E"/>
    <w:rsid w:val="009F4338"/>
    <w:rsid w:val="009F45DD"/>
    <w:rsid w:val="009F4747"/>
    <w:rsid w:val="009F4827"/>
    <w:rsid w:val="009F4894"/>
    <w:rsid w:val="009F499C"/>
    <w:rsid w:val="009F4A08"/>
    <w:rsid w:val="009F4AB5"/>
    <w:rsid w:val="009F4C31"/>
    <w:rsid w:val="009F4DC6"/>
    <w:rsid w:val="009F4E2F"/>
    <w:rsid w:val="009F51E3"/>
    <w:rsid w:val="009F535D"/>
    <w:rsid w:val="009F5579"/>
    <w:rsid w:val="009F5749"/>
    <w:rsid w:val="009F5FAB"/>
    <w:rsid w:val="009F63A1"/>
    <w:rsid w:val="009F6440"/>
    <w:rsid w:val="009F6607"/>
    <w:rsid w:val="009F6899"/>
    <w:rsid w:val="009F6B92"/>
    <w:rsid w:val="009F6D16"/>
    <w:rsid w:val="009F6D90"/>
    <w:rsid w:val="009F6E63"/>
    <w:rsid w:val="009F6F0E"/>
    <w:rsid w:val="009F7119"/>
    <w:rsid w:val="009F7121"/>
    <w:rsid w:val="009F72A4"/>
    <w:rsid w:val="009F73FD"/>
    <w:rsid w:val="009F743E"/>
    <w:rsid w:val="009F7504"/>
    <w:rsid w:val="009F77D4"/>
    <w:rsid w:val="009F7936"/>
    <w:rsid w:val="009F7F86"/>
    <w:rsid w:val="00A0023C"/>
    <w:rsid w:val="00A002FA"/>
    <w:rsid w:val="00A00ADA"/>
    <w:rsid w:val="00A00CDA"/>
    <w:rsid w:val="00A00EB1"/>
    <w:rsid w:val="00A00EB3"/>
    <w:rsid w:val="00A0127C"/>
    <w:rsid w:val="00A012A4"/>
    <w:rsid w:val="00A0157B"/>
    <w:rsid w:val="00A0171D"/>
    <w:rsid w:val="00A01761"/>
    <w:rsid w:val="00A019D7"/>
    <w:rsid w:val="00A01D9A"/>
    <w:rsid w:val="00A01F9C"/>
    <w:rsid w:val="00A020F6"/>
    <w:rsid w:val="00A022D0"/>
    <w:rsid w:val="00A0268D"/>
    <w:rsid w:val="00A026F3"/>
    <w:rsid w:val="00A0296E"/>
    <w:rsid w:val="00A02A78"/>
    <w:rsid w:val="00A02A7D"/>
    <w:rsid w:val="00A02B5F"/>
    <w:rsid w:val="00A02B88"/>
    <w:rsid w:val="00A02C03"/>
    <w:rsid w:val="00A02DA4"/>
    <w:rsid w:val="00A030C6"/>
    <w:rsid w:val="00A031D2"/>
    <w:rsid w:val="00A0331D"/>
    <w:rsid w:val="00A033EF"/>
    <w:rsid w:val="00A03481"/>
    <w:rsid w:val="00A03588"/>
    <w:rsid w:val="00A03622"/>
    <w:rsid w:val="00A0425B"/>
    <w:rsid w:val="00A044C4"/>
    <w:rsid w:val="00A04516"/>
    <w:rsid w:val="00A04622"/>
    <w:rsid w:val="00A04908"/>
    <w:rsid w:val="00A04ACF"/>
    <w:rsid w:val="00A04B8E"/>
    <w:rsid w:val="00A04F95"/>
    <w:rsid w:val="00A0534E"/>
    <w:rsid w:val="00A05584"/>
    <w:rsid w:val="00A05622"/>
    <w:rsid w:val="00A05906"/>
    <w:rsid w:val="00A05A5B"/>
    <w:rsid w:val="00A05CA9"/>
    <w:rsid w:val="00A05D05"/>
    <w:rsid w:val="00A05FE0"/>
    <w:rsid w:val="00A064B9"/>
    <w:rsid w:val="00A06774"/>
    <w:rsid w:val="00A067FA"/>
    <w:rsid w:val="00A06861"/>
    <w:rsid w:val="00A06ADD"/>
    <w:rsid w:val="00A06BED"/>
    <w:rsid w:val="00A06CD0"/>
    <w:rsid w:val="00A06F02"/>
    <w:rsid w:val="00A07706"/>
    <w:rsid w:val="00A0780B"/>
    <w:rsid w:val="00A078C3"/>
    <w:rsid w:val="00A079EA"/>
    <w:rsid w:val="00A07C0D"/>
    <w:rsid w:val="00A07DF4"/>
    <w:rsid w:val="00A07E53"/>
    <w:rsid w:val="00A100A0"/>
    <w:rsid w:val="00A10283"/>
    <w:rsid w:val="00A10523"/>
    <w:rsid w:val="00A10557"/>
    <w:rsid w:val="00A1062D"/>
    <w:rsid w:val="00A10801"/>
    <w:rsid w:val="00A10894"/>
    <w:rsid w:val="00A10929"/>
    <w:rsid w:val="00A10ABC"/>
    <w:rsid w:val="00A11137"/>
    <w:rsid w:val="00A11BD7"/>
    <w:rsid w:val="00A11C1D"/>
    <w:rsid w:val="00A1209B"/>
    <w:rsid w:val="00A1209F"/>
    <w:rsid w:val="00A12140"/>
    <w:rsid w:val="00A121FE"/>
    <w:rsid w:val="00A1224D"/>
    <w:rsid w:val="00A1235C"/>
    <w:rsid w:val="00A126D7"/>
    <w:rsid w:val="00A128B7"/>
    <w:rsid w:val="00A12ACF"/>
    <w:rsid w:val="00A12CCA"/>
    <w:rsid w:val="00A12DE5"/>
    <w:rsid w:val="00A1305F"/>
    <w:rsid w:val="00A1321A"/>
    <w:rsid w:val="00A133A7"/>
    <w:rsid w:val="00A13486"/>
    <w:rsid w:val="00A134DA"/>
    <w:rsid w:val="00A13567"/>
    <w:rsid w:val="00A137C8"/>
    <w:rsid w:val="00A137E5"/>
    <w:rsid w:val="00A141A2"/>
    <w:rsid w:val="00A1426B"/>
    <w:rsid w:val="00A14454"/>
    <w:rsid w:val="00A1445F"/>
    <w:rsid w:val="00A144CB"/>
    <w:rsid w:val="00A14DEE"/>
    <w:rsid w:val="00A150EB"/>
    <w:rsid w:val="00A15102"/>
    <w:rsid w:val="00A151E6"/>
    <w:rsid w:val="00A15216"/>
    <w:rsid w:val="00A15359"/>
    <w:rsid w:val="00A1570E"/>
    <w:rsid w:val="00A15714"/>
    <w:rsid w:val="00A15775"/>
    <w:rsid w:val="00A157C9"/>
    <w:rsid w:val="00A158A2"/>
    <w:rsid w:val="00A159D5"/>
    <w:rsid w:val="00A15AC0"/>
    <w:rsid w:val="00A15AF5"/>
    <w:rsid w:val="00A15B50"/>
    <w:rsid w:val="00A15B83"/>
    <w:rsid w:val="00A15C89"/>
    <w:rsid w:val="00A15CBE"/>
    <w:rsid w:val="00A15CCC"/>
    <w:rsid w:val="00A160DB"/>
    <w:rsid w:val="00A1650A"/>
    <w:rsid w:val="00A16613"/>
    <w:rsid w:val="00A1670D"/>
    <w:rsid w:val="00A169AA"/>
    <w:rsid w:val="00A169CB"/>
    <w:rsid w:val="00A16FAD"/>
    <w:rsid w:val="00A1717B"/>
    <w:rsid w:val="00A17181"/>
    <w:rsid w:val="00A171B1"/>
    <w:rsid w:val="00A175B0"/>
    <w:rsid w:val="00A176EC"/>
    <w:rsid w:val="00A178AC"/>
    <w:rsid w:val="00A17932"/>
    <w:rsid w:val="00A17BFD"/>
    <w:rsid w:val="00A17CCA"/>
    <w:rsid w:val="00A17E96"/>
    <w:rsid w:val="00A20083"/>
    <w:rsid w:val="00A204EA"/>
    <w:rsid w:val="00A207F2"/>
    <w:rsid w:val="00A20EB1"/>
    <w:rsid w:val="00A2101B"/>
    <w:rsid w:val="00A2119C"/>
    <w:rsid w:val="00A214A9"/>
    <w:rsid w:val="00A214CF"/>
    <w:rsid w:val="00A2166B"/>
    <w:rsid w:val="00A21768"/>
    <w:rsid w:val="00A217C0"/>
    <w:rsid w:val="00A21858"/>
    <w:rsid w:val="00A219D6"/>
    <w:rsid w:val="00A21A48"/>
    <w:rsid w:val="00A21AE1"/>
    <w:rsid w:val="00A222E4"/>
    <w:rsid w:val="00A2235F"/>
    <w:rsid w:val="00A22948"/>
    <w:rsid w:val="00A22A33"/>
    <w:rsid w:val="00A22B20"/>
    <w:rsid w:val="00A22BC7"/>
    <w:rsid w:val="00A22CEC"/>
    <w:rsid w:val="00A233E0"/>
    <w:rsid w:val="00A234A1"/>
    <w:rsid w:val="00A234A8"/>
    <w:rsid w:val="00A2353E"/>
    <w:rsid w:val="00A2357A"/>
    <w:rsid w:val="00A236E1"/>
    <w:rsid w:val="00A238CF"/>
    <w:rsid w:val="00A23952"/>
    <w:rsid w:val="00A23A73"/>
    <w:rsid w:val="00A2411D"/>
    <w:rsid w:val="00A245B9"/>
    <w:rsid w:val="00A24B93"/>
    <w:rsid w:val="00A256B8"/>
    <w:rsid w:val="00A2577B"/>
    <w:rsid w:val="00A2585E"/>
    <w:rsid w:val="00A25A4C"/>
    <w:rsid w:val="00A25B09"/>
    <w:rsid w:val="00A25E61"/>
    <w:rsid w:val="00A26059"/>
    <w:rsid w:val="00A261FF"/>
    <w:rsid w:val="00A263EA"/>
    <w:rsid w:val="00A2651E"/>
    <w:rsid w:val="00A26546"/>
    <w:rsid w:val="00A26586"/>
    <w:rsid w:val="00A2690F"/>
    <w:rsid w:val="00A2697D"/>
    <w:rsid w:val="00A26F54"/>
    <w:rsid w:val="00A270E7"/>
    <w:rsid w:val="00A27237"/>
    <w:rsid w:val="00A27436"/>
    <w:rsid w:val="00A27622"/>
    <w:rsid w:val="00A27856"/>
    <w:rsid w:val="00A278AC"/>
    <w:rsid w:val="00A2796F"/>
    <w:rsid w:val="00A27C39"/>
    <w:rsid w:val="00A27CF6"/>
    <w:rsid w:val="00A27E61"/>
    <w:rsid w:val="00A27F55"/>
    <w:rsid w:val="00A303E9"/>
    <w:rsid w:val="00A306C2"/>
    <w:rsid w:val="00A306FF"/>
    <w:rsid w:val="00A30B30"/>
    <w:rsid w:val="00A30E8C"/>
    <w:rsid w:val="00A30F29"/>
    <w:rsid w:val="00A3103A"/>
    <w:rsid w:val="00A31249"/>
    <w:rsid w:val="00A312BC"/>
    <w:rsid w:val="00A315E2"/>
    <w:rsid w:val="00A31966"/>
    <w:rsid w:val="00A31A2F"/>
    <w:rsid w:val="00A31BF2"/>
    <w:rsid w:val="00A31D6C"/>
    <w:rsid w:val="00A31FD4"/>
    <w:rsid w:val="00A32052"/>
    <w:rsid w:val="00A3239A"/>
    <w:rsid w:val="00A32647"/>
    <w:rsid w:val="00A32698"/>
    <w:rsid w:val="00A32931"/>
    <w:rsid w:val="00A32A77"/>
    <w:rsid w:val="00A32ACC"/>
    <w:rsid w:val="00A32B80"/>
    <w:rsid w:val="00A32BB3"/>
    <w:rsid w:val="00A32D6C"/>
    <w:rsid w:val="00A32FCE"/>
    <w:rsid w:val="00A33075"/>
    <w:rsid w:val="00A332B9"/>
    <w:rsid w:val="00A334CD"/>
    <w:rsid w:val="00A336E5"/>
    <w:rsid w:val="00A337A2"/>
    <w:rsid w:val="00A33964"/>
    <w:rsid w:val="00A33B85"/>
    <w:rsid w:val="00A33B99"/>
    <w:rsid w:val="00A33CB9"/>
    <w:rsid w:val="00A33CEA"/>
    <w:rsid w:val="00A33F1F"/>
    <w:rsid w:val="00A34079"/>
    <w:rsid w:val="00A34217"/>
    <w:rsid w:val="00A34358"/>
    <w:rsid w:val="00A34719"/>
    <w:rsid w:val="00A34CE7"/>
    <w:rsid w:val="00A34F87"/>
    <w:rsid w:val="00A35231"/>
    <w:rsid w:val="00A35375"/>
    <w:rsid w:val="00A35835"/>
    <w:rsid w:val="00A358E4"/>
    <w:rsid w:val="00A35A62"/>
    <w:rsid w:val="00A35ADD"/>
    <w:rsid w:val="00A35D57"/>
    <w:rsid w:val="00A35D97"/>
    <w:rsid w:val="00A36170"/>
    <w:rsid w:val="00A36508"/>
    <w:rsid w:val="00A3667D"/>
    <w:rsid w:val="00A36A6E"/>
    <w:rsid w:val="00A36A7F"/>
    <w:rsid w:val="00A36A93"/>
    <w:rsid w:val="00A370FF"/>
    <w:rsid w:val="00A37D3A"/>
    <w:rsid w:val="00A37D53"/>
    <w:rsid w:val="00A37E54"/>
    <w:rsid w:val="00A37E63"/>
    <w:rsid w:val="00A40288"/>
    <w:rsid w:val="00A404A9"/>
    <w:rsid w:val="00A4063F"/>
    <w:rsid w:val="00A409BD"/>
    <w:rsid w:val="00A40BB6"/>
    <w:rsid w:val="00A40D1C"/>
    <w:rsid w:val="00A40D65"/>
    <w:rsid w:val="00A40F94"/>
    <w:rsid w:val="00A40FC6"/>
    <w:rsid w:val="00A410E6"/>
    <w:rsid w:val="00A4146A"/>
    <w:rsid w:val="00A414FD"/>
    <w:rsid w:val="00A415FD"/>
    <w:rsid w:val="00A4172D"/>
    <w:rsid w:val="00A4197E"/>
    <w:rsid w:val="00A42524"/>
    <w:rsid w:val="00A42537"/>
    <w:rsid w:val="00A42572"/>
    <w:rsid w:val="00A428B4"/>
    <w:rsid w:val="00A42BB3"/>
    <w:rsid w:val="00A42EB2"/>
    <w:rsid w:val="00A430C7"/>
    <w:rsid w:val="00A44160"/>
    <w:rsid w:val="00A44167"/>
    <w:rsid w:val="00A442D4"/>
    <w:rsid w:val="00A443FE"/>
    <w:rsid w:val="00A4459D"/>
    <w:rsid w:val="00A4473D"/>
    <w:rsid w:val="00A44B6C"/>
    <w:rsid w:val="00A44E69"/>
    <w:rsid w:val="00A4525A"/>
    <w:rsid w:val="00A453D5"/>
    <w:rsid w:val="00A4552F"/>
    <w:rsid w:val="00A4556F"/>
    <w:rsid w:val="00A457CC"/>
    <w:rsid w:val="00A45B83"/>
    <w:rsid w:val="00A45CE1"/>
    <w:rsid w:val="00A4602A"/>
    <w:rsid w:val="00A460D2"/>
    <w:rsid w:val="00A4613D"/>
    <w:rsid w:val="00A461F2"/>
    <w:rsid w:val="00A462F9"/>
    <w:rsid w:val="00A46394"/>
    <w:rsid w:val="00A46661"/>
    <w:rsid w:val="00A46D72"/>
    <w:rsid w:val="00A46FC9"/>
    <w:rsid w:val="00A47722"/>
    <w:rsid w:val="00A477E2"/>
    <w:rsid w:val="00A47AD5"/>
    <w:rsid w:val="00A47D39"/>
    <w:rsid w:val="00A47E95"/>
    <w:rsid w:val="00A47F5C"/>
    <w:rsid w:val="00A501F4"/>
    <w:rsid w:val="00A50403"/>
    <w:rsid w:val="00A50498"/>
    <w:rsid w:val="00A50601"/>
    <w:rsid w:val="00A50723"/>
    <w:rsid w:val="00A50BD6"/>
    <w:rsid w:val="00A50D86"/>
    <w:rsid w:val="00A50EC9"/>
    <w:rsid w:val="00A511F5"/>
    <w:rsid w:val="00A513CE"/>
    <w:rsid w:val="00A5147D"/>
    <w:rsid w:val="00A51494"/>
    <w:rsid w:val="00A5179F"/>
    <w:rsid w:val="00A517E0"/>
    <w:rsid w:val="00A51D03"/>
    <w:rsid w:val="00A51D47"/>
    <w:rsid w:val="00A52059"/>
    <w:rsid w:val="00A5270C"/>
    <w:rsid w:val="00A52958"/>
    <w:rsid w:val="00A529A4"/>
    <w:rsid w:val="00A529CC"/>
    <w:rsid w:val="00A52A1E"/>
    <w:rsid w:val="00A52C46"/>
    <w:rsid w:val="00A52D83"/>
    <w:rsid w:val="00A52EA9"/>
    <w:rsid w:val="00A531EF"/>
    <w:rsid w:val="00A53207"/>
    <w:rsid w:val="00A53249"/>
    <w:rsid w:val="00A53730"/>
    <w:rsid w:val="00A5390E"/>
    <w:rsid w:val="00A53917"/>
    <w:rsid w:val="00A5391A"/>
    <w:rsid w:val="00A53A9F"/>
    <w:rsid w:val="00A5408A"/>
    <w:rsid w:val="00A540A0"/>
    <w:rsid w:val="00A540F5"/>
    <w:rsid w:val="00A541ED"/>
    <w:rsid w:val="00A542B2"/>
    <w:rsid w:val="00A542D2"/>
    <w:rsid w:val="00A545D0"/>
    <w:rsid w:val="00A5491F"/>
    <w:rsid w:val="00A54ACB"/>
    <w:rsid w:val="00A54D61"/>
    <w:rsid w:val="00A54E77"/>
    <w:rsid w:val="00A55197"/>
    <w:rsid w:val="00A55233"/>
    <w:rsid w:val="00A5547B"/>
    <w:rsid w:val="00A55620"/>
    <w:rsid w:val="00A55BA2"/>
    <w:rsid w:val="00A55D2D"/>
    <w:rsid w:val="00A55D51"/>
    <w:rsid w:val="00A56A01"/>
    <w:rsid w:val="00A57AD2"/>
    <w:rsid w:val="00A57D8C"/>
    <w:rsid w:val="00A6007A"/>
    <w:rsid w:val="00A602AA"/>
    <w:rsid w:val="00A60854"/>
    <w:rsid w:val="00A609D6"/>
    <w:rsid w:val="00A60A0D"/>
    <w:rsid w:val="00A60C28"/>
    <w:rsid w:val="00A60CC5"/>
    <w:rsid w:val="00A61105"/>
    <w:rsid w:val="00A6167E"/>
    <w:rsid w:val="00A61688"/>
    <w:rsid w:val="00A6171E"/>
    <w:rsid w:val="00A619F9"/>
    <w:rsid w:val="00A62016"/>
    <w:rsid w:val="00A62217"/>
    <w:rsid w:val="00A622FB"/>
    <w:rsid w:val="00A62602"/>
    <w:rsid w:val="00A628F4"/>
    <w:rsid w:val="00A62A0C"/>
    <w:rsid w:val="00A62A4B"/>
    <w:rsid w:val="00A62C05"/>
    <w:rsid w:val="00A62C9C"/>
    <w:rsid w:val="00A6316D"/>
    <w:rsid w:val="00A63574"/>
    <w:rsid w:val="00A63666"/>
    <w:rsid w:val="00A6376D"/>
    <w:rsid w:val="00A63841"/>
    <w:rsid w:val="00A6401B"/>
    <w:rsid w:val="00A6408A"/>
    <w:rsid w:val="00A64165"/>
    <w:rsid w:val="00A64254"/>
    <w:rsid w:val="00A644BF"/>
    <w:rsid w:val="00A64AFB"/>
    <w:rsid w:val="00A64FAE"/>
    <w:rsid w:val="00A6548B"/>
    <w:rsid w:val="00A654ED"/>
    <w:rsid w:val="00A6555C"/>
    <w:rsid w:val="00A656AA"/>
    <w:rsid w:val="00A65735"/>
    <w:rsid w:val="00A658B4"/>
    <w:rsid w:val="00A658E4"/>
    <w:rsid w:val="00A660D3"/>
    <w:rsid w:val="00A661DE"/>
    <w:rsid w:val="00A662CB"/>
    <w:rsid w:val="00A663CD"/>
    <w:rsid w:val="00A66796"/>
    <w:rsid w:val="00A66B02"/>
    <w:rsid w:val="00A66B9F"/>
    <w:rsid w:val="00A66EBF"/>
    <w:rsid w:val="00A6710F"/>
    <w:rsid w:val="00A672A0"/>
    <w:rsid w:val="00A6746B"/>
    <w:rsid w:val="00A675AE"/>
    <w:rsid w:val="00A676B8"/>
    <w:rsid w:val="00A67744"/>
    <w:rsid w:val="00A67E7A"/>
    <w:rsid w:val="00A67F89"/>
    <w:rsid w:val="00A70354"/>
    <w:rsid w:val="00A7055B"/>
    <w:rsid w:val="00A70598"/>
    <w:rsid w:val="00A70692"/>
    <w:rsid w:val="00A706F3"/>
    <w:rsid w:val="00A707FB"/>
    <w:rsid w:val="00A709AE"/>
    <w:rsid w:val="00A70A17"/>
    <w:rsid w:val="00A70EA8"/>
    <w:rsid w:val="00A70F02"/>
    <w:rsid w:val="00A71093"/>
    <w:rsid w:val="00A71173"/>
    <w:rsid w:val="00A713B3"/>
    <w:rsid w:val="00A71575"/>
    <w:rsid w:val="00A715D2"/>
    <w:rsid w:val="00A71647"/>
    <w:rsid w:val="00A71A12"/>
    <w:rsid w:val="00A71B52"/>
    <w:rsid w:val="00A71CBE"/>
    <w:rsid w:val="00A71D10"/>
    <w:rsid w:val="00A71D8D"/>
    <w:rsid w:val="00A72101"/>
    <w:rsid w:val="00A72518"/>
    <w:rsid w:val="00A72600"/>
    <w:rsid w:val="00A72631"/>
    <w:rsid w:val="00A72917"/>
    <w:rsid w:val="00A7298F"/>
    <w:rsid w:val="00A72B23"/>
    <w:rsid w:val="00A72B92"/>
    <w:rsid w:val="00A733B8"/>
    <w:rsid w:val="00A7352D"/>
    <w:rsid w:val="00A7388A"/>
    <w:rsid w:val="00A73F93"/>
    <w:rsid w:val="00A74048"/>
    <w:rsid w:val="00A74406"/>
    <w:rsid w:val="00A7475D"/>
    <w:rsid w:val="00A7476B"/>
    <w:rsid w:val="00A74AC1"/>
    <w:rsid w:val="00A74F37"/>
    <w:rsid w:val="00A750F0"/>
    <w:rsid w:val="00A7517C"/>
    <w:rsid w:val="00A7560B"/>
    <w:rsid w:val="00A756EA"/>
    <w:rsid w:val="00A757DE"/>
    <w:rsid w:val="00A75DB6"/>
    <w:rsid w:val="00A75E78"/>
    <w:rsid w:val="00A75FA1"/>
    <w:rsid w:val="00A762F6"/>
    <w:rsid w:val="00A76D24"/>
    <w:rsid w:val="00A76E0E"/>
    <w:rsid w:val="00A76F30"/>
    <w:rsid w:val="00A76F7E"/>
    <w:rsid w:val="00A7701F"/>
    <w:rsid w:val="00A7726A"/>
    <w:rsid w:val="00A77466"/>
    <w:rsid w:val="00A779FE"/>
    <w:rsid w:val="00A77BED"/>
    <w:rsid w:val="00A77EE9"/>
    <w:rsid w:val="00A8020E"/>
    <w:rsid w:val="00A8040D"/>
    <w:rsid w:val="00A805FB"/>
    <w:rsid w:val="00A8067D"/>
    <w:rsid w:val="00A80759"/>
    <w:rsid w:val="00A8079E"/>
    <w:rsid w:val="00A80B2E"/>
    <w:rsid w:val="00A80DAE"/>
    <w:rsid w:val="00A80F7E"/>
    <w:rsid w:val="00A810B9"/>
    <w:rsid w:val="00A81357"/>
    <w:rsid w:val="00A816F5"/>
    <w:rsid w:val="00A817D8"/>
    <w:rsid w:val="00A81830"/>
    <w:rsid w:val="00A8184A"/>
    <w:rsid w:val="00A81C61"/>
    <w:rsid w:val="00A81DD4"/>
    <w:rsid w:val="00A82512"/>
    <w:rsid w:val="00A8264A"/>
    <w:rsid w:val="00A8285C"/>
    <w:rsid w:val="00A82DD4"/>
    <w:rsid w:val="00A82F4D"/>
    <w:rsid w:val="00A83150"/>
    <w:rsid w:val="00A833D0"/>
    <w:rsid w:val="00A83581"/>
    <w:rsid w:val="00A835B9"/>
    <w:rsid w:val="00A83625"/>
    <w:rsid w:val="00A83AB5"/>
    <w:rsid w:val="00A83B1F"/>
    <w:rsid w:val="00A83B9D"/>
    <w:rsid w:val="00A83B9F"/>
    <w:rsid w:val="00A84271"/>
    <w:rsid w:val="00A843D0"/>
    <w:rsid w:val="00A844B9"/>
    <w:rsid w:val="00A845BC"/>
    <w:rsid w:val="00A845C6"/>
    <w:rsid w:val="00A84891"/>
    <w:rsid w:val="00A849CE"/>
    <w:rsid w:val="00A84C66"/>
    <w:rsid w:val="00A84FD5"/>
    <w:rsid w:val="00A8535E"/>
    <w:rsid w:val="00A85984"/>
    <w:rsid w:val="00A85A66"/>
    <w:rsid w:val="00A85EA1"/>
    <w:rsid w:val="00A85EB7"/>
    <w:rsid w:val="00A85FD3"/>
    <w:rsid w:val="00A8627A"/>
    <w:rsid w:val="00A8652A"/>
    <w:rsid w:val="00A8661A"/>
    <w:rsid w:val="00A866AC"/>
    <w:rsid w:val="00A86837"/>
    <w:rsid w:val="00A86F53"/>
    <w:rsid w:val="00A87269"/>
    <w:rsid w:val="00A8747E"/>
    <w:rsid w:val="00A87552"/>
    <w:rsid w:val="00A87685"/>
    <w:rsid w:val="00A87893"/>
    <w:rsid w:val="00A87AE8"/>
    <w:rsid w:val="00A87B29"/>
    <w:rsid w:val="00A87E8B"/>
    <w:rsid w:val="00A90502"/>
    <w:rsid w:val="00A905A4"/>
    <w:rsid w:val="00A907C6"/>
    <w:rsid w:val="00A907D0"/>
    <w:rsid w:val="00A90884"/>
    <w:rsid w:val="00A909FD"/>
    <w:rsid w:val="00A90B5A"/>
    <w:rsid w:val="00A90C87"/>
    <w:rsid w:val="00A9134A"/>
    <w:rsid w:val="00A9179D"/>
    <w:rsid w:val="00A917B5"/>
    <w:rsid w:val="00A91ACA"/>
    <w:rsid w:val="00A91D1A"/>
    <w:rsid w:val="00A92035"/>
    <w:rsid w:val="00A9206B"/>
    <w:rsid w:val="00A920BE"/>
    <w:rsid w:val="00A920BF"/>
    <w:rsid w:val="00A923F4"/>
    <w:rsid w:val="00A927D6"/>
    <w:rsid w:val="00A92871"/>
    <w:rsid w:val="00A92B15"/>
    <w:rsid w:val="00A92BB4"/>
    <w:rsid w:val="00A92FF4"/>
    <w:rsid w:val="00A93617"/>
    <w:rsid w:val="00A93730"/>
    <w:rsid w:val="00A93AD4"/>
    <w:rsid w:val="00A93B15"/>
    <w:rsid w:val="00A93C0F"/>
    <w:rsid w:val="00A93D58"/>
    <w:rsid w:val="00A93E51"/>
    <w:rsid w:val="00A942FD"/>
    <w:rsid w:val="00A94415"/>
    <w:rsid w:val="00A94727"/>
    <w:rsid w:val="00A94A75"/>
    <w:rsid w:val="00A94B89"/>
    <w:rsid w:val="00A95016"/>
    <w:rsid w:val="00A9530E"/>
    <w:rsid w:val="00A95467"/>
    <w:rsid w:val="00A955C9"/>
    <w:rsid w:val="00A9578D"/>
    <w:rsid w:val="00A95884"/>
    <w:rsid w:val="00A958D8"/>
    <w:rsid w:val="00A95AC4"/>
    <w:rsid w:val="00A95B21"/>
    <w:rsid w:val="00A96005"/>
    <w:rsid w:val="00A960CC"/>
    <w:rsid w:val="00A96351"/>
    <w:rsid w:val="00A96511"/>
    <w:rsid w:val="00A96930"/>
    <w:rsid w:val="00A96DF4"/>
    <w:rsid w:val="00A96EB6"/>
    <w:rsid w:val="00A96EF9"/>
    <w:rsid w:val="00A96F28"/>
    <w:rsid w:val="00A97090"/>
    <w:rsid w:val="00A9735B"/>
    <w:rsid w:val="00A97A8E"/>
    <w:rsid w:val="00A97B30"/>
    <w:rsid w:val="00A97B4C"/>
    <w:rsid w:val="00AA0574"/>
    <w:rsid w:val="00AA0805"/>
    <w:rsid w:val="00AA0828"/>
    <w:rsid w:val="00AA08C4"/>
    <w:rsid w:val="00AA09F8"/>
    <w:rsid w:val="00AA0B39"/>
    <w:rsid w:val="00AA0C1F"/>
    <w:rsid w:val="00AA0FEC"/>
    <w:rsid w:val="00AA1132"/>
    <w:rsid w:val="00AA12CE"/>
    <w:rsid w:val="00AA12E3"/>
    <w:rsid w:val="00AA132B"/>
    <w:rsid w:val="00AA181F"/>
    <w:rsid w:val="00AA1982"/>
    <w:rsid w:val="00AA1C0E"/>
    <w:rsid w:val="00AA1E96"/>
    <w:rsid w:val="00AA2355"/>
    <w:rsid w:val="00AA25CD"/>
    <w:rsid w:val="00AA293F"/>
    <w:rsid w:val="00AA2EDE"/>
    <w:rsid w:val="00AA2F94"/>
    <w:rsid w:val="00AA31D7"/>
    <w:rsid w:val="00AA323B"/>
    <w:rsid w:val="00AA32A5"/>
    <w:rsid w:val="00AA3836"/>
    <w:rsid w:val="00AA3CD2"/>
    <w:rsid w:val="00AA3CE2"/>
    <w:rsid w:val="00AA45F3"/>
    <w:rsid w:val="00AA46EB"/>
    <w:rsid w:val="00AA4A7C"/>
    <w:rsid w:val="00AA4B78"/>
    <w:rsid w:val="00AA4E6E"/>
    <w:rsid w:val="00AA4F11"/>
    <w:rsid w:val="00AA50B4"/>
    <w:rsid w:val="00AA512C"/>
    <w:rsid w:val="00AA51C0"/>
    <w:rsid w:val="00AA5302"/>
    <w:rsid w:val="00AA53AB"/>
    <w:rsid w:val="00AA54FF"/>
    <w:rsid w:val="00AA56F7"/>
    <w:rsid w:val="00AA5739"/>
    <w:rsid w:val="00AA5820"/>
    <w:rsid w:val="00AA5851"/>
    <w:rsid w:val="00AA59E9"/>
    <w:rsid w:val="00AA59F6"/>
    <w:rsid w:val="00AA613A"/>
    <w:rsid w:val="00AA629F"/>
    <w:rsid w:val="00AA632E"/>
    <w:rsid w:val="00AA665E"/>
    <w:rsid w:val="00AA73D3"/>
    <w:rsid w:val="00AA7473"/>
    <w:rsid w:val="00AA7681"/>
    <w:rsid w:val="00AA76C3"/>
    <w:rsid w:val="00AA79D1"/>
    <w:rsid w:val="00AA79D9"/>
    <w:rsid w:val="00AA79FB"/>
    <w:rsid w:val="00AA7AAE"/>
    <w:rsid w:val="00AA7DC1"/>
    <w:rsid w:val="00AA7DCB"/>
    <w:rsid w:val="00AA7DF4"/>
    <w:rsid w:val="00AA7EF1"/>
    <w:rsid w:val="00AB050D"/>
    <w:rsid w:val="00AB057B"/>
    <w:rsid w:val="00AB05DC"/>
    <w:rsid w:val="00AB0682"/>
    <w:rsid w:val="00AB0A45"/>
    <w:rsid w:val="00AB0AA7"/>
    <w:rsid w:val="00AB0C60"/>
    <w:rsid w:val="00AB0E06"/>
    <w:rsid w:val="00AB0F2C"/>
    <w:rsid w:val="00AB0FD8"/>
    <w:rsid w:val="00AB12C1"/>
    <w:rsid w:val="00AB15AA"/>
    <w:rsid w:val="00AB16B1"/>
    <w:rsid w:val="00AB16B2"/>
    <w:rsid w:val="00AB1763"/>
    <w:rsid w:val="00AB1997"/>
    <w:rsid w:val="00AB1C71"/>
    <w:rsid w:val="00AB1DAE"/>
    <w:rsid w:val="00AB1FF9"/>
    <w:rsid w:val="00AB2074"/>
    <w:rsid w:val="00AB2379"/>
    <w:rsid w:val="00AB2393"/>
    <w:rsid w:val="00AB2754"/>
    <w:rsid w:val="00AB2824"/>
    <w:rsid w:val="00AB2954"/>
    <w:rsid w:val="00AB29A0"/>
    <w:rsid w:val="00AB2D9D"/>
    <w:rsid w:val="00AB3084"/>
    <w:rsid w:val="00AB347E"/>
    <w:rsid w:val="00AB361F"/>
    <w:rsid w:val="00AB36F0"/>
    <w:rsid w:val="00AB3C4E"/>
    <w:rsid w:val="00AB419D"/>
    <w:rsid w:val="00AB41F3"/>
    <w:rsid w:val="00AB4256"/>
    <w:rsid w:val="00AB4320"/>
    <w:rsid w:val="00AB45AD"/>
    <w:rsid w:val="00AB4638"/>
    <w:rsid w:val="00AB49C9"/>
    <w:rsid w:val="00AB504C"/>
    <w:rsid w:val="00AB562C"/>
    <w:rsid w:val="00AB58EC"/>
    <w:rsid w:val="00AB5C24"/>
    <w:rsid w:val="00AB5DE9"/>
    <w:rsid w:val="00AB6218"/>
    <w:rsid w:val="00AB65AE"/>
    <w:rsid w:val="00AB69C9"/>
    <w:rsid w:val="00AB6C86"/>
    <w:rsid w:val="00AB6D50"/>
    <w:rsid w:val="00AB73C0"/>
    <w:rsid w:val="00AB764D"/>
    <w:rsid w:val="00AB76CC"/>
    <w:rsid w:val="00AB77FC"/>
    <w:rsid w:val="00AB7802"/>
    <w:rsid w:val="00AB791E"/>
    <w:rsid w:val="00AC0012"/>
    <w:rsid w:val="00AC00AD"/>
    <w:rsid w:val="00AC00DF"/>
    <w:rsid w:val="00AC01AE"/>
    <w:rsid w:val="00AC039C"/>
    <w:rsid w:val="00AC0496"/>
    <w:rsid w:val="00AC0627"/>
    <w:rsid w:val="00AC0644"/>
    <w:rsid w:val="00AC082A"/>
    <w:rsid w:val="00AC0D7F"/>
    <w:rsid w:val="00AC0D83"/>
    <w:rsid w:val="00AC0E76"/>
    <w:rsid w:val="00AC0FD9"/>
    <w:rsid w:val="00AC1112"/>
    <w:rsid w:val="00AC12D1"/>
    <w:rsid w:val="00AC12DD"/>
    <w:rsid w:val="00AC1519"/>
    <w:rsid w:val="00AC1695"/>
    <w:rsid w:val="00AC1753"/>
    <w:rsid w:val="00AC17D7"/>
    <w:rsid w:val="00AC18B4"/>
    <w:rsid w:val="00AC1927"/>
    <w:rsid w:val="00AC1937"/>
    <w:rsid w:val="00AC1BEA"/>
    <w:rsid w:val="00AC1EE1"/>
    <w:rsid w:val="00AC2096"/>
    <w:rsid w:val="00AC24CF"/>
    <w:rsid w:val="00AC24ED"/>
    <w:rsid w:val="00AC2745"/>
    <w:rsid w:val="00AC27F1"/>
    <w:rsid w:val="00AC2BC4"/>
    <w:rsid w:val="00AC2C10"/>
    <w:rsid w:val="00AC2DD7"/>
    <w:rsid w:val="00AC2E44"/>
    <w:rsid w:val="00AC2FFB"/>
    <w:rsid w:val="00AC323D"/>
    <w:rsid w:val="00AC3387"/>
    <w:rsid w:val="00AC3615"/>
    <w:rsid w:val="00AC3694"/>
    <w:rsid w:val="00AC3760"/>
    <w:rsid w:val="00AC38C6"/>
    <w:rsid w:val="00AC39F3"/>
    <w:rsid w:val="00AC3A17"/>
    <w:rsid w:val="00AC3A25"/>
    <w:rsid w:val="00AC3AA3"/>
    <w:rsid w:val="00AC3DD2"/>
    <w:rsid w:val="00AC3E2F"/>
    <w:rsid w:val="00AC3F09"/>
    <w:rsid w:val="00AC3FE9"/>
    <w:rsid w:val="00AC4034"/>
    <w:rsid w:val="00AC4108"/>
    <w:rsid w:val="00AC4319"/>
    <w:rsid w:val="00AC4458"/>
    <w:rsid w:val="00AC453C"/>
    <w:rsid w:val="00AC463C"/>
    <w:rsid w:val="00AC49ED"/>
    <w:rsid w:val="00AC4B30"/>
    <w:rsid w:val="00AC4B7A"/>
    <w:rsid w:val="00AC4D88"/>
    <w:rsid w:val="00AC4DF9"/>
    <w:rsid w:val="00AC5312"/>
    <w:rsid w:val="00AC5371"/>
    <w:rsid w:val="00AC5577"/>
    <w:rsid w:val="00AC57CF"/>
    <w:rsid w:val="00AC5E8C"/>
    <w:rsid w:val="00AC600D"/>
    <w:rsid w:val="00AC649F"/>
    <w:rsid w:val="00AC672B"/>
    <w:rsid w:val="00AC689D"/>
    <w:rsid w:val="00AC68EF"/>
    <w:rsid w:val="00AC6CC8"/>
    <w:rsid w:val="00AC6DFF"/>
    <w:rsid w:val="00AC6FA1"/>
    <w:rsid w:val="00AC71B8"/>
    <w:rsid w:val="00AC72AF"/>
    <w:rsid w:val="00AC75EC"/>
    <w:rsid w:val="00AC75F0"/>
    <w:rsid w:val="00AC7AC7"/>
    <w:rsid w:val="00AC7BD2"/>
    <w:rsid w:val="00AC7FCC"/>
    <w:rsid w:val="00AD0948"/>
    <w:rsid w:val="00AD09DC"/>
    <w:rsid w:val="00AD0D63"/>
    <w:rsid w:val="00AD0F09"/>
    <w:rsid w:val="00AD0F99"/>
    <w:rsid w:val="00AD136B"/>
    <w:rsid w:val="00AD17A2"/>
    <w:rsid w:val="00AD183A"/>
    <w:rsid w:val="00AD1970"/>
    <w:rsid w:val="00AD1982"/>
    <w:rsid w:val="00AD1B0B"/>
    <w:rsid w:val="00AD1C96"/>
    <w:rsid w:val="00AD20E1"/>
    <w:rsid w:val="00AD23BF"/>
    <w:rsid w:val="00AD2574"/>
    <w:rsid w:val="00AD268F"/>
    <w:rsid w:val="00AD2978"/>
    <w:rsid w:val="00AD2C20"/>
    <w:rsid w:val="00AD2C75"/>
    <w:rsid w:val="00AD2E3A"/>
    <w:rsid w:val="00AD2FB2"/>
    <w:rsid w:val="00AD3181"/>
    <w:rsid w:val="00AD34AD"/>
    <w:rsid w:val="00AD360E"/>
    <w:rsid w:val="00AD3787"/>
    <w:rsid w:val="00AD3E44"/>
    <w:rsid w:val="00AD3EA3"/>
    <w:rsid w:val="00AD40A1"/>
    <w:rsid w:val="00AD4327"/>
    <w:rsid w:val="00AD457D"/>
    <w:rsid w:val="00AD4786"/>
    <w:rsid w:val="00AD47DD"/>
    <w:rsid w:val="00AD48B3"/>
    <w:rsid w:val="00AD4947"/>
    <w:rsid w:val="00AD4A22"/>
    <w:rsid w:val="00AD4A42"/>
    <w:rsid w:val="00AD4C53"/>
    <w:rsid w:val="00AD4D95"/>
    <w:rsid w:val="00AD4ED3"/>
    <w:rsid w:val="00AD5181"/>
    <w:rsid w:val="00AD555F"/>
    <w:rsid w:val="00AD558F"/>
    <w:rsid w:val="00AD55CC"/>
    <w:rsid w:val="00AD55D8"/>
    <w:rsid w:val="00AD5617"/>
    <w:rsid w:val="00AD5C4F"/>
    <w:rsid w:val="00AD5CB8"/>
    <w:rsid w:val="00AD62E0"/>
    <w:rsid w:val="00AD650B"/>
    <w:rsid w:val="00AD65CB"/>
    <w:rsid w:val="00AD662A"/>
    <w:rsid w:val="00AD6632"/>
    <w:rsid w:val="00AD6664"/>
    <w:rsid w:val="00AD6AF3"/>
    <w:rsid w:val="00AD7184"/>
    <w:rsid w:val="00AD732C"/>
    <w:rsid w:val="00AD7342"/>
    <w:rsid w:val="00AD73FE"/>
    <w:rsid w:val="00AD7A38"/>
    <w:rsid w:val="00AD7F64"/>
    <w:rsid w:val="00AD7FE6"/>
    <w:rsid w:val="00AE0207"/>
    <w:rsid w:val="00AE0246"/>
    <w:rsid w:val="00AE0320"/>
    <w:rsid w:val="00AE05AB"/>
    <w:rsid w:val="00AE0E3F"/>
    <w:rsid w:val="00AE0EE5"/>
    <w:rsid w:val="00AE1117"/>
    <w:rsid w:val="00AE11B6"/>
    <w:rsid w:val="00AE11BE"/>
    <w:rsid w:val="00AE1285"/>
    <w:rsid w:val="00AE1566"/>
    <w:rsid w:val="00AE1668"/>
    <w:rsid w:val="00AE16CF"/>
    <w:rsid w:val="00AE1907"/>
    <w:rsid w:val="00AE19B9"/>
    <w:rsid w:val="00AE1BBF"/>
    <w:rsid w:val="00AE1C5E"/>
    <w:rsid w:val="00AE1EE8"/>
    <w:rsid w:val="00AE2075"/>
    <w:rsid w:val="00AE20E4"/>
    <w:rsid w:val="00AE2280"/>
    <w:rsid w:val="00AE22DB"/>
    <w:rsid w:val="00AE2365"/>
    <w:rsid w:val="00AE24AD"/>
    <w:rsid w:val="00AE2602"/>
    <w:rsid w:val="00AE2613"/>
    <w:rsid w:val="00AE2BA2"/>
    <w:rsid w:val="00AE2C95"/>
    <w:rsid w:val="00AE2D13"/>
    <w:rsid w:val="00AE2DB3"/>
    <w:rsid w:val="00AE2EBD"/>
    <w:rsid w:val="00AE302E"/>
    <w:rsid w:val="00AE3229"/>
    <w:rsid w:val="00AE3313"/>
    <w:rsid w:val="00AE3532"/>
    <w:rsid w:val="00AE359E"/>
    <w:rsid w:val="00AE3696"/>
    <w:rsid w:val="00AE3736"/>
    <w:rsid w:val="00AE3A9D"/>
    <w:rsid w:val="00AE3AD0"/>
    <w:rsid w:val="00AE3B29"/>
    <w:rsid w:val="00AE3B6A"/>
    <w:rsid w:val="00AE3BCB"/>
    <w:rsid w:val="00AE3F28"/>
    <w:rsid w:val="00AE4325"/>
    <w:rsid w:val="00AE466C"/>
    <w:rsid w:val="00AE4772"/>
    <w:rsid w:val="00AE491D"/>
    <w:rsid w:val="00AE4938"/>
    <w:rsid w:val="00AE4DDD"/>
    <w:rsid w:val="00AE4E3D"/>
    <w:rsid w:val="00AE512D"/>
    <w:rsid w:val="00AE5744"/>
    <w:rsid w:val="00AE5B79"/>
    <w:rsid w:val="00AE5E3A"/>
    <w:rsid w:val="00AE5EFF"/>
    <w:rsid w:val="00AE5F81"/>
    <w:rsid w:val="00AE61A2"/>
    <w:rsid w:val="00AE620A"/>
    <w:rsid w:val="00AE64A5"/>
    <w:rsid w:val="00AE65BF"/>
    <w:rsid w:val="00AE6A89"/>
    <w:rsid w:val="00AE6BA0"/>
    <w:rsid w:val="00AE71A4"/>
    <w:rsid w:val="00AE7293"/>
    <w:rsid w:val="00AE773D"/>
    <w:rsid w:val="00AE7758"/>
    <w:rsid w:val="00AE7AD0"/>
    <w:rsid w:val="00AE7AF5"/>
    <w:rsid w:val="00AF0143"/>
    <w:rsid w:val="00AF0334"/>
    <w:rsid w:val="00AF05FB"/>
    <w:rsid w:val="00AF0AC8"/>
    <w:rsid w:val="00AF131D"/>
    <w:rsid w:val="00AF1546"/>
    <w:rsid w:val="00AF162A"/>
    <w:rsid w:val="00AF17AC"/>
    <w:rsid w:val="00AF17B4"/>
    <w:rsid w:val="00AF17F1"/>
    <w:rsid w:val="00AF1BB0"/>
    <w:rsid w:val="00AF1BD6"/>
    <w:rsid w:val="00AF1C12"/>
    <w:rsid w:val="00AF1C85"/>
    <w:rsid w:val="00AF206E"/>
    <w:rsid w:val="00AF218A"/>
    <w:rsid w:val="00AF2240"/>
    <w:rsid w:val="00AF22DB"/>
    <w:rsid w:val="00AF22F5"/>
    <w:rsid w:val="00AF234B"/>
    <w:rsid w:val="00AF235D"/>
    <w:rsid w:val="00AF2768"/>
    <w:rsid w:val="00AF2FD4"/>
    <w:rsid w:val="00AF300F"/>
    <w:rsid w:val="00AF3014"/>
    <w:rsid w:val="00AF333D"/>
    <w:rsid w:val="00AF34DA"/>
    <w:rsid w:val="00AF396D"/>
    <w:rsid w:val="00AF3B23"/>
    <w:rsid w:val="00AF3F20"/>
    <w:rsid w:val="00AF40D3"/>
    <w:rsid w:val="00AF41CE"/>
    <w:rsid w:val="00AF4A13"/>
    <w:rsid w:val="00AF4C6D"/>
    <w:rsid w:val="00AF507B"/>
    <w:rsid w:val="00AF519D"/>
    <w:rsid w:val="00AF54E7"/>
    <w:rsid w:val="00AF557A"/>
    <w:rsid w:val="00AF582B"/>
    <w:rsid w:val="00AF5926"/>
    <w:rsid w:val="00AF59CD"/>
    <w:rsid w:val="00AF5A34"/>
    <w:rsid w:val="00AF6061"/>
    <w:rsid w:val="00AF636F"/>
    <w:rsid w:val="00AF63F5"/>
    <w:rsid w:val="00AF6A53"/>
    <w:rsid w:val="00AF6B2C"/>
    <w:rsid w:val="00AF6BC5"/>
    <w:rsid w:val="00AF6CC0"/>
    <w:rsid w:val="00AF6D55"/>
    <w:rsid w:val="00AF6E04"/>
    <w:rsid w:val="00AF6E66"/>
    <w:rsid w:val="00AF6F99"/>
    <w:rsid w:val="00AF706E"/>
    <w:rsid w:val="00AF747D"/>
    <w:rsid w:val="00AF7535"/>
    <w:rsid w:val="00AF7650"/>
    <w:rsid w:val="00AF7DFE"/>
    <w:rsid w:val="00B00169"/>
    <w:rsid w:val="00B002DC"/>
    <w:rsid w:val="00B00393"/>
    <w:rsid w:val="00B003E2"/>
    <w:rsid w:val="00B003F2"/>
    <w:rsid w:val="00B00705"/>
    <w:rsid w:val="00B008A1"/>
    <w:rsid w:val="00B00BD3"/>
    <w:rsid w:val="00B00BEE"/>
    <w:rsid w:val="00B00DA5"/>
    <w:rsid w:val="00B00DDD"/>
    <w:rsid w:val="00B00F9D"/>
    <w:rsid w:val="00B00FB7"/>
    <w:rsid w:val="00B0119E"/>
    <w:rsid w:val="00B011E5"/>
    <w:rsid w:val="00B0159D"/>
    <w:rsid w:val="00B0178F"/>
    <w:rsid w:val="00B0194F"/>
    <w:rsid w:val="00B01980"/>
    <w:rsid w:val="00B01D12"/>
    <w:rsid w:val="00B01E4E"/>
    <w:rsid w:val="00B02088"/>
    <w:rsid w:val="00B0211E"/>
    <w:rsid w:val="00B02698"/>
    <w:rsid w:val="00B02757"/>
    <w:rsid w:val="00B02BDD"/>
    <w:rsid w:val="00B03213"/>
    <w:rsid w:val="00B033B7"/>
    <w:rsid w:val="00B03521"/>
    <w:rsid w:val="00B037B6"/>
    <w:rsid w:val="00B03872"/>
    <w:rsid w:val="00B03932"/>
    <w:rsid w:val="00B03B1D"/>
    <w:rsid w:val="00B03DE0"/>
    <w:rsid w:val="00B03F91"/>
    <w:rsid w:val="00B044DA"/>
    <w:rsid w:val="00B047E9"/>
    <w:rsid w:val="00B048EF"/>
    <w:rsid w:val="00B04B1B"/>
    <w:rsid w:val="00B04C13"/>
    <w:rsid w:val="00B04CA1"/>
    <w:rsid w:val="00B04D35"/>
    <w:rsid w:val="00B04DBD"/>
    <w:rsid w:val="00B0503B"/>
    <w:rsid w:val="00B05560"/>
    <w:rsid w:val="00B055D6"/>
    <w:rsid w:val="00B059BF"/>
    <w:rsid w:val="00B05A05"/>
    <w:rsid w:val="00B05A24"/>
    <w:rsid w:val="00B05D0F"/>
    <w:rsid w:val="00B05FF8"/>
    <w:rsid w:val="00B060A1"/>
    <w:rsid w:val="00B06205"/>
    <w:rsid w:val="00B062D9"/>
    <w:rsid w:val="00B06580"/>
    <w:rsid w:val="00B06807"/>
    <w:rsid w:val="00B06B74"/>
    <w:rsid w:val="00B07353"/>
    <w:rsid w:val="00B07629"/>
    <w:rsid w:val="00B0764B"/>
    <w:rsid w:val="00B0766C"/>
    <w:rsid w:val="00B07BB4"/>
    <w:rsid w:val="00B07FCF"/>
    <w:rsid w:val="00B10478"/>
    <w:rsid w:val="00B10557"/>
    <w:rsid w:val="00B106F0"/>
    <w:rsid w:val="00B108C6"/>
    <w:rsid w:val="00B10A5A"/>
    <w:rsid w:val="00B10AD9"/>
    <w:rsid w:val="00B10D0C"/>
    <w:rsid w:val="00B11519"/>
    <w:rsid w:val="00B115AA"/>
    <w:rsid w:val="00B115F1"/>
    <w:rsid w:val="00B117A5"/>
    <w:rsid w:val="00B11846"/>
    <w:rsid w:val="00B11A40"/>
    <w:rsid w:val="00B11B24"/>
    <w:rsid w:val="00B11B72"/>
    <w:rsid w:val="00B11B8D"/>
    <w:rsid w:val="00B11D49"/>
    <w:rsid w:val="00B12088"/>
    <w:rsid w:val="00B12BFA"/>
    <w:rsid w:val="00B12E82"/>
    <w:rsid w:val="00B13250"/>
    <w:rsid w:val="00B135ED"/>
    <w:rsid w:val="00B1367A"/>
    <w:rsid w:val="00B13A3B"/>
    <w:rsid w:val="00B13A7B"/>
    <w:rsid w:val="00B13B3B"/>
    <w:rsid w:val="00B13D51"/>
    <w:rsid w:val="00B13DD2"/>
    <w:rsid w:val="00B13FB0"/>
    <w:rsid w:val="00B13FBC"/>
    <w:rsid w:val="00B13FF7"/>
    <w:rsid w:val="00B140D3"/>
    <w:rsid w:val="00B14225"/>
    <w:rsid w:val="00B1438D"/>
    <w:rsid w:val="00B14551"/>
    <w:rsid w:val="00B14AF7"/>
    <w:rsid w:val="00B14C79"/>
    <w:rsid w:val="00B14D20"/>
    <w:rsid w:val="00B14EB0"/>
    <w:rsid w:val="00B1511B"/>
    <w:rsid w:val="00B152DC"/>
    <w:rsid w:val="00B153D3"/>
    <w:rsid w:val="00B15445"/>
    <w:rsid w:val="00B15A31"/>
    <w:rsid w:val="00B15C60"/>
    <w:rsid w:val="00B15D57"/>
    <w:rsid w:val="00B15E83"/>
    <w:rsid w:val="00B16376"/>
    <w:rsid w:val="00B16569"/>
    <w:rsid w:val="00B1679F"/>
    <w:rsid w:val="00B16AC7"/>
    <w:rsid w:val="00B16B6D"/>
    <w:rsid w:val="00B16CEE"/>
    <w:rsid w:val="00B16E09"/>
    <w:rsid w:val="00B17187"/>
    <w:rsid w:val="00B17714"/>
    <w:rsid w:val="00B17821"/>
    <w:rsid w:val="00B179D7"/>
    <w:rsid w:val="00B17E0A"/>
    <w:rsid w:val="00B20154"/>
    <w:rsid w:val="00B201E2"/>
    <w:rsid w:val="00B2031D"/>
    <w:rsid w:val="00B20528"/>
    <w:rsid w:val="00B20643"/>
    <w:rsid w:val="00B2085E"/>
    <w:rsid w:val="00B20926"/>
    <w:rsid w:val="00B20AB5"/>
    <w:rsid w:val="00B20CDB"/>
    <w:rsid w:val="00B21053"/>
    <w:rsid w:val="00B21235"/>
    <w:rsid w:val="00B214D5"/>
    <w:rsid w:val="00B21543"/>
    <w:rsid w:val="00B21B9A"/>
    <w:rsid w:val="00B21C37"/>
    <w:rsid w:val="00B21D51"/>
    <w:rsid w:val="00B2227C"/>
    <w:rsid w:val="00B22554"/>
    <w:rsid w:val="00B2266D"/>
    <w:rsid w:val="00B227F5"/>
    <w:rsid w:val="00B22C5B"/>
    <w:rsid w:val="00B22DB5"/>
    <w:rsid w:val="00B2314D"/>
    <w:rsid w:val="00B23495"/>
    <w:rsid w:val="00B23558"/>
    <w:rsid w:val="00B238A3"/>
    <w:rsid w:val="00B243A2"/>
    <w:rsid w:val="00B24483"/>
    <w:rsid w:val="00B247D0"/>
    <w:rsid w:val="00B25087"/>
    <w:rsid w:val="00B25113"/>
    <w:rsid w:val="00B25455"/>
    <w:rsid w:val="00B2583C"/>
    <w:rsid w:val="00B25E2F"/>
    <w:rsid w:val="00B25F29"/>
    <w:rsid w:val="00B260EF"/>
    <w:rsid w:val="00B26585"/>
    <w:rsid w:val="00B2662C"/>
    <w:rsid w:val="00B26654"/>
    <w:rsid w:val="00B26859"/>
    <w:rsid w:val="00B26D19"/>
    <w:rsid w:val="00B26EF6"/>
    <w:rsid w:val="00B27177"/>
    <w:rsid w:val="00B27352"/>
    <w:rsid w:val="00B27540"/>
    <w:rsid w:val="00B27708"/>
    <w:rsid w:val="00B277AB"/>
    <w:rsid w:val="00B27C16"/>
    <w:rsid w:val="00B27C2B"/>
    <w:rsid w:val="00B27D51"/>
    <w:rsid w:val="00B3007A"/>
    <w:rsid w:val="00B30159"/>
    <w:rsid w:val="00B3019B"/>
    <w:rsid w:val="00B30328"/>
    <w:rsid w:val="00B303CF"/>
    <w:rsid w:val="00B306E3"/>
    <w:rsid w:val="00B30795"/>
    <w:rsid w:val="00B308E3"/>
    <w:rsid w:val="00B30AC1"/>
    <w:rsid w:val="00B30BE2"/>
    <w:rsid w:val="00B30E57"/>
    <w:rsid w:val="00B31112"/>
    <w:rsid w:val="00B31262"/>
    <w:rsid w:val="00B313AE"/>
    <w:rsid w:val="00B314FB"/>
    <w:rsid w:val="00B31551"/>
    <w:rsid w:val="00B31776"/>
    <w:rsid w:val="00B31963"/>
    <w:rsid w:val="00B31B80"/>
    <w:rsid w:val="00B31F96"/>
    <w:rsid w:val="00B32174"/>
    <w:rsid w:val="00B321C7"/>
    <w:rsid w:val="00B32637"/>
    <w:rsid w:val="00B32926"/>
    <w:rsid w:val="00B32C24"/>
    <w:rsid w:val="00B32DA9"/>
    <w:rsid w:val="00B3312A"/>
    <w:rsid w:val="00B33245"/>
    <w:rsid w:val="00B334FE"/>
    <w:rsid w:val="00B33B6A"/>
    <w:rsid w:val="00B33BC6"/>
    <w:rsid w:val="00B33C01"/>
    <w:rsid w:val="00B33C36"/>
    <w:rsid w:val="00B33F47"/>
    <w:rsid w:val="00B341F6"/>
    <w:rsid w:val="00B343A8"/>
    <w:rsid w:val="00B34524"/>
    <w:rsid w:val="00B345E0"/>
    <w:rsid w:val="00B34746"/>
    <w:rsid w:val="00B34774"/>
    <w:rsid w:val="00B347FD"/>
    <w:rsid w:val="00B34943"/>
    <w:rsid w:val="00B34BB2"/>
    <w:rsid w:val="00B34CC6"/>
    <w:rsid w:val="00B34CD8"/>
    <w:rsid w:val="00B34CF1"/>
    <w:rsid w:val="00B34DC0"/>
    <w:rsid w:val="00B3526A"/>
    <w:rsid w:val="00B356E6"/>
    <w:rsid w:val="00B35C57"/>
    <w:rsid w:val="00B35FAF"/>
    <w:rsid w:val="00B3600B"/>
    <w:rsid w:val="00B36221"/>
    <w:rsid w:val="00B36235"/>
    <w:rsid w:val="00B362B4"/>
    <w:rsid w:val="00B36353"/>
    <w:rsid w:val="00B363CC"/>
    <w:rsid w:val="00B366A3"/>
    <w:rsid w:val="00B36807"/>
    <w:rsid w:val="00B3685B"/>
    <w:rsid w:val="00B36B98"/>
    <w:rsid w:val="00B36F4D"/>
    <w:rsid w:val="00B371A4"/>
    <w:rsid w:val="00B372E8"/>
    <w:rsid w:val="00B37335"/>
    <w:rsid w:val="00B3763C"/>
    <w:rsid w:val="00B37656"/>
    <w:rsid w:val="00B376B8"/>
    <w:rsid w:val="00B377AB"/>
    <w:rsid w:val="00B37894"/>
    <w:rsid w:val="00B37A7F"/>
    <w:rsid w:val="00B37AC5"/>
    <w:rsid w:val="00B37D58"/>
    <w:rsid w:val="00B37D92"/>
    <w:rsid w:val="00B37E3E"/>
    <w:rsid w:val="00B37E8F"/>
    <w:rsid w:val="00B37FE7"/>
    <w:rsid w:val="00B40263"/>
    <w:rsid w:val="00B40495"/>
    <w:rsid w:val="00B4059E"/>
    <w:rsid w:val="00B405C0"/>
    <w:rsid w:val="00B406AD"/>
    <w:rsid w:val="00B408BF"/>
    <w:rsid w:val="00B40927"/>
    <w:rsid w:val="00B40982"/>
    <w:rsid w:val="00B40B0E"/>
    <w:rsid w:val="00B40B72"/>
    <w:rsid w:val="00B41036"/>
    <w:rsid w:val="00B4119B"/>
    <w:rsid w:val="00B41528"/>
    <w:rsid w:val="00B4189C"/>
    <w:rsid w:val="00B41C01"/>
    <w:rsid w:val="00B41CCF"/>
    <w:rsid w:val="00B41CFE"/>
    <w:rsid w:val="00B41F4A"/>
    <w:rsid w:val="00B4235B"/>
    <w:rsid w:val="00B42C3B"/>
    <w:rsid w:val="00B42C4A"/>
    <w:rsid w:val="00B42D8A"/>
    <w:rsid w:val="00B42F0A"/>
    <w:rsid w:val="00B42F7D"/>
    <w:rsid w:val="00B43399"/>
    <w:rsid w:val="00B434EE"/>
    <w:rsid w:val="00B43596"/>
    <w:rsid w:val="00B43C63"/>
    <w:rsid w:val="00B43D00"/>
    <w:rsid w:val="00B43E00"/>
    <w:rsid w:val="00B43EB2"/>
    <w:rsid w:val="00B43F30"/>
    <w:rsid w:val="00B440FE"/>
    <w:rsid w:val="00B444F8"/>
    <w:rsid w:val="00B4456E"/>
    <w:rsid w:val="00B44867"/>
    <w:rsid w:val="00B44965"/>
    <w:rsid w:val="00B44C10"/>
    <w:rsid w:val="00B44C45"/>
    <w:rsid w:val="00B44CAE"/>
    <w:rsid w:val="00B44DF3"/>
    <w:rsid w:val="00B44E40"/>
    <w:rsid w:val="00B44F71"/>
    <w:rsid w:val="00B451B3"/>
    <w:rsid w:val="00B453C7"/>
    <w:rsid w:val="00B45405"/>
    <w:rsid w:val="00B454AB"/>
    <w:rsid w:val="00B45815"/>
    <w:rsid w:val="00B45C6B"/>
    <w:rsid w:val="00B45F75"/>
    <w:rsid w:val="00B45FFE"/>
    <w:rsid w:val="00B461D3"/>
    <w:rsid w:val="00B462DF"/>
    <w:rsid w:val="00B4630E"/>
    <w:rsid w:val="00B4647C"/>
    <w:rsid w:val="00B46AC4"/>
    <w:rsid w:val="00B47439"/>
    <w:rsid w:val="00B475B0"/>
    <w:rsid w:val="00B47614"/>
    <w:rsid w:val="00B47679"/>
    <w:rsid w:val="00B476E1"/>
    <w:rsid w:val="00B47718"/>
    <w:rsid w:val="00B478A6"/>
    <w:rsid w:val="00B50518"/>
    <w:rsid w:val="00B50932"/>
    <w:rsid w:val="00B50CFA"/>
    <w:rsid w:val="00B50D36"/>
    <w:rsid w:val="00B50E5A"/>
    <w:rsid w:val="00B5108E"/>
    <w:rsid w:val="00B5140C"/>
    <w:rsid w:val="00B51585"/>
    <w:rsid w:val="00B51641"/>
    <w:rsid w:val="00B51736"/>
    <w:rsid w:val="00B51AD1"/>
    <w:rsid w:val="00B520A6"/>
    <w:rsid w:val="00B52456"/>
    <w:rsid w:val="00B5253A"/>
    <w:rsid w:val="00B52641"/>
    <w:rsid w:val="00B528A4"/>
    <w:rsid w:val="00B5293C"/>
    <w:rsid w:val="00B529CE"/>
    <w:rsid w:val="00B52DDD"/>
    <w:rsid w:val="00B530A8"/>
    <w:rsid w:val="00B535E8"/>
    <w:rsid w:val="00B53A9D"/>
    <w:rsid w:val="00B53CF0"/>
    <w:rsid w:val="00B53D56"/>
    <w:rsid w:val="00B53D80"/>
    <w:rsid w:val="00B543C1"/>
    <w:rsid w:val="00B543D7"/>
    <w:rsid w:val="00B544BF"/>
    <w:rsid w:val="00B548E4"/>
    <w:rsid w:val="00B54A1B"/>
    <w:rsid w:val="00B54B6E"/>
    <w:rsid w:val="00B54E2A"/>
    <w:rsid w:val="00B54F0A"/>
    <w:rsid w:val="00B55195"/>
    <w:rsid w:val="00B5520F"/>
    <w:rsid w:val="00B55234"/>
    <w:rsid w:val="00B5553A"/>
    <w:rsid w:val="00B55564"/>
    <w:rsid w:val="00B55ACF"/>
    <w:rsid w:val="00B55B66"/>
    <w:rsid w:val="00B55C7A"/>
    <w:rsid w:val="00B55CEB"/>
    <w:rsid w:val="00B55D9D"/>
    <w:rsid w:val="00B55E82"/>
    <w:rsid w:val="00B55F09"/>
    <w:rsid w:val="00B55F28"/>
    <w:rsid w:val="00B56030"/>
    <w:rsid w:val="00B560A0"/>
    <w:rsid w:val="00B565FB"/>
    <w:rsid w:val="00B56748"/>
    <w:rsid w:val="00B56C4D"/>
    <w:rsid w:val="00B56CA6"/>
    <w:rsid w:val="00B56FA4"/>
    <w:rsid w:val="00B570C8"/>
    <w:rsid w:val="00B5726D"/>
    <w:rsid w:val="00B573B4"/>
    <w:rsid w:val="00B578F1"/>
    <w:rsid w:val="00B57BD3"/>
    <w:rsid w:val="00B57C75"/>
    <w:rsid w:val="00B6030D"/>
    <w:rsid w:val="00B60606"/>
    <w:rsid w:val="00B60900"/>
    <w:rsid w:val="00B60931"/>
    <w:rsid w:val="00B60961"/>
    <w:rsid w:val="00B609F7"/>
    <w:rsid w:val="00B613A8"/>
    <w:rsid w:val="00B61549"/>
    <w:rsid w:val="00B616F9"/>
    <w:rsid w:val="00B618F2"/>
    <w:rsid w:val="00B61B3E"/>
    <w:rsid w:val="00B61BC4"/>
    <w:rsid w:val="00B61D39"/>
    <w:rsid w:val="00B62107"/>
    <w:rsid w:val="00B6232E"/>
    <w:rsid w:val="00B6259A"/>
    <w:rsid w:val="00B62B4C"/>
    <w:rsid w:val="00B62B97"/>
    <w:rsid w:val="00B631D6"/>
    <w:rsid w:val="00B6338F"/>
    <w:rsid w:val="00B63473"/>
    <w:rsid w:val="00B63832"/>
    <w:rsid w:val="00B63B3C"/>
    <w:rsid w:val="00B63C53"/>
    <w:rsid w:val="00B63DE7"/>
    <w:rsid w:val="00B63F25"/>
    <w:rsid w:val="00B6416E"/>
    <w:rsid w:val="00B641D8"/>
    <w:rsid w:val="00B643FD"/>
    <w:rsid w:val="00B6445D"/>
    <w:rsid w:val="00B6473B"/>
    <w:rsid w:val="00B64897"/>
    <w:rsid w:val="00B64C91"/>
    <w:rsid w:val="00B64FA0"/>
    <w:rsid w:val="00B65FFE"/>
    <w:rsid w:val="00B661C4"/>
    <w:rsid w:val="00B66512"/>
    <w:rsid w:val="00B6660B"/>
    <w:rsid w:val="00B668C2"/>
    <w:rsid w:val="00B66BB4"/>
    <w:rsid w:val="00B66C20"/>
    <w:rsid w:val="00B66EC5"/>
    <w:rsid w:val="00B66FBB"/>
    <w:rsid w:val="00B67004"/>
    <w:rsid w:val="00B672A7"/>
    <w:rsid w:val="00B677B2"/>
    <w:rsid w:val="00B67A24"/>
    <w:rsid w:val="00B67AFA"/>
    <w:rsid w:val="00B67D6E"/>
    <w:rsid w:val="00B67F8D"/>
    <w:rsid w:val="00B70556"/>
    <w:rsid w:val="00B7055E"/>
    <w:rsid w:val="00B705B7"/>
    <w:rsid w:val="00B70760"/>
    <w:rsid w:val="00B70AF1"/>
    <w:rsid w:val="00B70DB3"/>
    <w:rsid w:val="00B70F64"/>
    <w:rsid w:val="00B7100F"/>
    <w:rsid w:val="00B71025"/>
    <w:rsid w:val="00B710B3"/>
    <w:rsid w:val="00B710FD"/>
    <w:rsid w:val="00B7123C"/>
    <w:rsid w:val="00B714FE"/>
    <w:rsid w:val="00B7193B"/>
    <w:rsid w:val="00B71D3F"/>
    <w:rsid w:val="00B721CD"/>
    <w:rsid w:val="00B72836"/>
    <w:rsid w:val="00B72E6B"/>
    <w:rsid w:val="00B73844"/>
    <w:rsid w:val="00B739DB"/>
    <w:rsid w:val="00B73DF4"/>
    <w:rsid w:val="00B74639"/>
    <w:rsid w:val="00B74857"/>
    <w:rsid w:val="00B74942"/>
    <w:rsid w:val="00B749BD"/>
    <w:rsid w:val="00B74A3D"/>
    <w:rsid w:val="00B74B71"/>
    <w:rsid w:val="00B74F56"/>
    <w:rsid w:val="00B75035"/>
    <w:rsid w:val="00B75040"/>
    <w:rsid w:val="00B753B4"/>
    <w:rsid w:val="00B755FA"/>
    <w:rsid w:val="00B7594C"/>
    <w:rsid w:val="00B7613B"/>
    <w:rsid w:val="00B7636B"/>
    <w:rsid w:val="00B76A0B"/>
    <w:rsid w:val="00B76CD2"/>
    <w:rsid w:val="00B76E5C"/>
    <w:rsid w:val="00B773E9"/>
    <w:rsid w:val="00B776C4"/>
    <w:rsid w:val="00B77A52"/>
    <w:rsid w:val="00B77B08"/>
    <w:rsid w:val="00B80145"/>
    <w:rsid w:val="00B802F1"/>
    <w:rsid w:val="00B808EF"/>
    <w:rsid w:val="00B809B4"/>
    <w:rsid w:val="00B80B7C"/>
    <w:rsid w:val="00B80F68"/>
    <w:rsid w:val="00B81049"/>
    <w:rsid w:val="00B811BD"/>
    <w:rsid w:val="00B812C6"/>
    <w:rsid w:val="00B812EB"/>
    <w:rsid w:val="00B812F7"/>
    <w:rsid w:val="00B81889"/>
    <w:rsid w:val="00B81A3C"/>
    <w:rsid w:val="00B81BC3"/>
    <w:rsid w:val="00B820B1"/>
    <w:rsid w:val="00B822CF"/>
    <w:rsid w:val="00B8230E"/>
    <w:rsid w:val="00B8231D"/>
    <w:rsid w:val="00B8233E"/>
    <w:rsid w:val="00B824C2"/>
    <w:rsid w:val="00B82587"/>
    <w:rsid w:val="00B825C5"/>
    <w:rsid w:val="00B82605"/>
    <w:rsid w:val="00B8261F"/>
    <w:rsid w:val="00B82944"/>
    <w:rsid w:val="00B82B0A"/>
    <w:rsid w:val="00B82B7F"/>
    <w:rsid w:val="00B82F82"/>
    <w:rsid w:val="00B8300C"/>
    <w:rsid w:val="00B8325D"/>
    <w:rsid w:val="00B83336"/>
    <w:rsid w:val="00B83396"/>
    <w:rsid w:val="00B834F7"/>
    <w:rsid w:val="00B8377C"/>
    <w:rsid w:val="00B83A89"/>
    <w:rsid w:val="00B83C29"/>
    <w:rsid w:val="00B83D3E"/>
    <w:rsid w:val="00B83E3A"/>
    <w:rsid w:val="00B83E6A"/>
    <w:rsid w:val="00B84163"/>
    <w:rsid w:val="00B846CE"/>
    <w:rsid w:val="00B84866"/>
    <w:rsid w:val="00B848A7"/>
    <w:rsid w:val="00B84CF1"/>
    <w:rsid w:val="00B84F51"/>
    <w:rsid w:val="00B8502F"/>
    <w:rsid w:val="00B85404"/>
    <w:rsid w:val="00B85619"/>
    <w:rsid w:val="00B857D8"/>
    <w:rsid w:val="00B85A81"/>
    <w:rsid w:val="00B85F75"/>
    <w:rsid w:val="00B86A7E"/>
    <w:rsid w:val="00B86D91"/>
    <w:rsid w:val="00B86E6B"/>
    <w:rsid w:val="00B86FF4"/>
    <w:rsid w:val="00B8727E"/>
    <w:rsid w:val="00B87583"/>
    <w:rsid w:val="00B875DC"/>
    <w:rsid w:val="00B87BDB"/>
    <w:rsid w:val="00B87D0E"/>
    <w:rsid w:val="00B90467"/>
    <w:rsid w:val="00B90571"/>
    <w:rsid w:val="00B90642"/>
    <w:rsid w:val="00B907A6"/>
    <w:rsid w:val="00B908C2"/>
    <w:rsid w:val="00B90ECA"/>
    <w:rsid w:val="00B90F45"/>
    <w:rsid w:val="00B91069"/>
    <w:rsid w:val="00B9113B"/>
    <w:rsid w:val="00B9127F"/>
    <w:rsid w:val="00B91A6F"/>
    <w:rsid w:val="00B91A86"/>
    <w:rsid w:val="00B91D6C"/>
    <w:rsid w:val="00B91E89"/>
    <w:rsid w:val="00B91EAB"/>
    <w:rsid w:val="00B91F2D"/>
    <w:rsid w:val="00B91F50"/>
    <w:rsid w:val="00B92268"/>
    <w:rsid w:val="00B92306"/>
    <w:rsid w:val="00B925A8"/>
    <w:rsid w:val="00B929B5"/>
    <w:rsid w:val="00B92BFA"/>
    <w:rsid w:val="00B93335"/>
    <w:rsid w:val="00B935E5"/>
    <w:rsid w:val="00B93743"/>
    <w:rsid w:val="00B9385E"/>
    <w:rsid w:val="00B93B9E"/>
    <w:rsid w:val="00B93CB3"/>
    <w:rsid w:val="00B93CD0"/>
    <w:rsid w:val="00B93F5C"/>
    <w:rsid w:val="00B94014"/>
    <w:rsid w:val="00B941E5"/>
    <w:rsid w:val="00B942A3"/>
    <w:rsid w:val="00B9458D"/>
    <w:rsid w:val="00B94B61"/>
    <w:rsid w:val="00B94B7F"/>
    <w:rsid w:val="00B9502E"/>
    <w:rsid w:val="00B950A0"/>
    <w:rsid w:val="00B95667"/>
    <w:rsid w:val="00B9566B"/>
    <w:rsid w:val="00B956F8"/>
    <w:rsid w:val="00B959D3"/>
    <w:rsid w:val="00B96010"/>
    <w:rsid w:val="00B961D2"/>
    <w:rsid w:val="00B9636E"/>
    <w:rsid w:val="00B9676E"/>
    <w:rsid w:val="00B96823"/>
    <w:rsid w:val="00B9682F"/>
    <w:rsid w:val="00B96D70"/>
    <w:rsid w:val="00B96FC0"/>
    <w:rsid w:val="00B97185"/>
    <w:rsid w:val="00B971EF"/>
    <w:rsid w:val="00B972F7"/>
    <w:rsid w:val="00B97AB5"/>
    <w:rsid w:val="00B97C7E"/>
    <w:rsid w:val="00BA02C5"/>
    <w:rsid w:val="00BA02CA"/>
    <w:rsid w:val="00BA068E"/>
    <w:rsid w:val="00BA06E5"/>
    <w:rsid w:val="00BA0A9C"/>
    <w:rsid w:val="00BA0A9F"/>
    <w:rsid w:val="00BA142C"/>
    <w:rsid w:val="00BA1B83"/>
    <w:rsid w:val="00BA1BE0"/>
    <w:rsid w:val="00BA1C34"/>
    <w:rsid w:val="00BA204D"/>
    <w:rsid w:val="00BA27C5"/>
    <w:rsid w:val="00BA28A4"/>
    <w:rsid w:val="00BA2D91"/>
    <w:rsid w:val="00BA2F9B"/>
    <w:rsid w:val="00BA334F"/>
    <w:rsid w:val="00BA3578"/>
    <w:rsid w:val="00BA36D0"/>
    <w:rsid w:val="00BA393C"/>
    <w:rsid w:val="00BA39FE"/>
    <w:rsid w:val="00BA3B19"/>
    <w:rsid w:val="00BA3F2A"/>
    <w:rsid w:val="00BA4284"/>
    <w:rsid w:val="00BA4568"/>
    <w:rsid w:val="00BA45F8"/>
    <w:rsid w:val="00BA4628"/>
    <w:rsid w:val="00BA4642"/>
    <w:rsid w:val="00BA46CD"/>
    <w:rsid w:val="00BA4925"/>
    <w:rsid w:val="00BA4993"/>
    <w:rsid w:val="00BA4A00"/>
    <w:rsid w:val="00BA4B00"/>
    <w:rsid w:val="00BA4CB5"/>
    <w:rsid w:val="00BA4D45"/>
    <w:rsid w:val="00BA5151"/>
    <w:rsid w:val="00BA55E6"/>
    <w:rsid w:val="00BA5768"/>
    <w:rsid w:val="00BA58DE"/>
    <w:rsid w:val="00BA5950"/>
    <w:rsid w:val="00BA5A91"/>
    <w:rsid w:val="00BA5C6E"/>
    <w:rsid w:val="00BA5FD5"/>
    <w:rsid w:val="00BA60AC"/>
    <w:rsid w:val="00BA6AC7"/>
    <w:rsid w:val="00BA6B10"/>
    <w:rsid w:val="00BA6C01"/>
    <w:rsid w:val="00BA6CE8"/>
    <w:rsid w:val="00BA6D2C"/>
    <w:rsid w:val="00BA70B4"/>
    <w:rsid w:val="00BA7100"/>
    <w:rsid w:val="00BA760F"/>
    <w:rsid w:val="00BA7653"/>
    <w:rsid w:val="00BA76A8"/>
    <w:rsid w:val="00BA77D8"/>
    <w:rsid w:val="00BA7946"/>
    <w:rsid w:val="00BA7AD9"/>
    <w:rsid w:val="00BA7C35"/>
    <w:rsid w:val="00BA7F44"/>
    <w:rsid w:val="00BB0291"/>
    <w:rsid w:val="00BB033B"/>
    <w:rsid w:val="00BB0B09"/>
    <w:rsid w:val="00BB0E19"/>
    <w:rsid w:val="00BB0F07"/>
    <w:rsid w:val="00BB15BE"/>
    <w:rsid w:val="00BB1629"/>
    <w:rsid w:val="00BB183F"/>
    <w:rsid w:val="00BB1892"/>
    <w:rsid w:val="00BB1A32"/>
    <w:rsid w:val="00BB1DA7"/>
    <w:rsid w:val="00BB1FEB"/>
    <w:rsid w:val="00BB2208"/>
    <w:rsid w:val="00BB2557"/>
    <w:rsid w:val="00BB25D7"/>
    <w:rsid w:val="00BB2B0B"/>
    <w:rsid w:val="00BB2B4E"/>
    <w:rsid w:val="00BB2BCC"/>
    <w:rsid w:val="00BB2C56"/>
    <w:rsid w:val="00BB2CBE"/>
    <w:rsid w:val="00BB2D04"/>
    <w:rsid w:val="00BB31E4"/>
    <w:rsid w:val="00BB346F"/>
    <w:rsid w:val="00BB372D"/>
    <w:rsid w:val="00BB3A74"/>
    <w:rsid w:val="00BB3FB3"/>
    <w:rsid w:val="00BB3FD6"/>
    <w:rsid w:val="00BB4049"/>
    <w:rsid w:val="00BB407A"/>
    <w:rsid w:val="00BB42D7"/>
    <w:rsid w:val="00BB4613"/>
    <w:rsid w:val="00BB4EEA"/>
    <w:rsid w:val="00BB50E0"/>
    <w:rsid w:val="00BB5161"/>
    <w:rsid w:val="00BB5189"/>
    <w:rsid w:val="00BB519A"/>
    <w:rsid w:val="00BB5240"/>
    <w:rsid w:val="00BB52E2"/>
    <w:rsid w:val="00BB5C83"/>
    <w:rsid w:val="00BB6168"/>
    <w:rsid w:val="00BB6A21"/>
    <w:rsid w:val="00BB6BAB"/>
    <w:rsid w:val="00BB6D98"/>
    <w:rsid w:val="00BB6E43"/>
    <w:rsid w:val="00BB7332"/>
    <w:rsid w:val="00BB733C"/>
    <w:rsid w:val="00BB73B4"/>
    <w:rsid w:val="00BB73C9"/>
    <w:rsid w:val="00BB776E"/>
    <w:rsid w:val="00BB78BB"/>
    <w:rsid w:val="00BB79F0"/>
    <w:rsid w:val="00BB7AE8"/>
    <w:rsid w:val="00BB7C2E"/>
    <w:rsid w:val="00BB7E5C"/>
    <w:rsid w:val="00BC00D1"/>
    <w:rsid w:val="00BC041C"/>
    <w:rsid w:val="00BC0420"/>
    <w:rsid w:val="00BC0528"/>
    <w:rsid w:val="00BC05BE"/>
    <w:rsid w:val="00BC0767"/>
    <w:rsid w:val="00BC0945"/>
    <w:rsid w:val="00BC09CB"/>
    <w:rsid w:val="00BC09FC"/>
    <w:rsid w:val="00BC0B95"/>
    <w:rsid w:val="00BC0C3B"/>
    <w:rsid w:val="00BC0E18"/>
    <w:rsid w:val="00BC1003"/>
    <w:rsid w:val="00BC128D"/>
    <w:rsid w:val="00BC14EB"/>
    <w:rsid w:val="00BC16AF"/>
    <w:rsid w:val="00BC1777"/>
    <w:rsid w:val="00BC19F4"/>
    <w:rsid w:val="00BC1A6A"/>
    <w:rsid w:val="00BC1A9B"/>
    <w:rsid w:val="00BC1BE4"/>
    <w:rsid w:val="00BC1FA2"/>
    <w:rsid w:val="00BC2153"/>
    <w:rsid w:val="00BC289D"/>
    <w:rsid w:val="00BC2CFC"/>
    <w:rsid w:val="00BC2DCC"/>
    <w:rsid w:val="00BC2DEB"/>
    <w:rsid w:val="00BC2EC3"/>
    <w:rsid w:val="00BC30CA"/>
    <w:rsid w:val="00BC3122"/>
    <w:rsid w:val="00BC3A6E"/>
    <w:rsid w:val="00BC3B6E"/>
    <w:rsid w:val="00BC3BC4"/>
    <w:rsid w:val="00BC3D3A"/>
    <w:rsid w:val="00BC3FCB"/>
    <w:rsid w:val="00BC42C3"/>
    <w:rsid w:val="00BC4415"/>
    <w:rsid w:val="00BC4556"/>
    <w:rsid w:val="00BC4585"/>
    <w:rsid w:val="00BC4CD5"/>
    <w:rsid w:val="00BC4D41"/>
    <w:rsid w:val="00BC4E27"/>
    <w:rsid w:val="00BC4F1C"/>
    <w:rsid w:val="00BC510D"/>
    <w:rsid w:val="00BC518B"/>
    <w:rsid w:val="00BC53FA"/>
    <w:rsid w:val="00BC54AD"/>
    <w:rsid w:val="00BC581B"/>
    <w:rsid w:val="00BC5AA4"/>
    <w:rsid w:val="00BC5C54"/>
    <w:rsid w:val="00BC5C59"/>
    <w:rsid w:val="00BC5CFF"/>
    <w:rsid w:val="00BC5D5A"/>
    <w:rsid w:val="00BC5E40"/>
    <w:rsid w:val="00BC5E47"/>
    <w:rsid w:val="00BC5E95"/>
    <w:rsid w:val="00BC5F2E"/>
    <w:rsid w:val="00BC6153"/>
    <w:rsid w:val="00BC62D2"/>
    <w:rsid w:val="00BC62DA"/>
    <w:rsid w:val="00BC648B"/>
    <w:rsid w:val="00BC65A5"/>
    <w:rsid w:val="00BC66F6"/>
    <w:rsid w:val="00BC678B"/>
    <w:rsid w:val="00BC67FD"/>
    <w:rsid w:val="00BC6A86"/>
    <w:rsid w:val="00BC6B88"/>
    <w:rsid w:val="00BC6B90"/>
    <w:rsid w:val="00BC6BA2"/>
    <w:rsid w:val="00BC700B"/>
    <w:rsid w:val="00BC73CB"/>
    <w:rsid w:val="00BC7C87"/>
    <w:rsid w:val="00BD00BE"/>
    <w:rsid w:val="00BD0213"/>
    <w:rsid w:val="00BD03C2"/>
    <w:rsid w:val="00BD03DC"/>
    <w:rsid w:val="00BD046B"/>
    <w:rsid w:val="00BD0593"/>
    <w:rsid w:val="00BD0867"/>
    <w:rsid w:val="00BD0B52"/>
    <w:rsid w:val="00BD0B73"/>
    <w:rsid w:val="00BD0B7D"/>
    <w:rsid w:val="00BD0BBF"/>
    <w:rsid w:val="00BD0E1A"/>
    <w:rsid w:val="00BD0FD4"/>
    <w:rsid w:val="00BD105C"/>
    <w:rsid w:val="00BD1380"/>
    <w:rsid w:val="00BD1521"/>
    <w:rsid w:val="00BD1675"/>
    <w:rsid w:val="00BD197E"/>
    <w:rsid w:val="00BD1A97"/>
    <w:rsid w:val="00BD1F5E"/>
    <w:rsid w:val="00BD1FFB"/>
    <w:rsid w:val="00BD20B8"/>
    <w:rsid w:val="00BD2454"/>
    <w:rsid w:val="00BD2546"/>
    <w:rsid w:val="00BD2950"/>
    <w:rsid w:val="00BD2B75"/>
    <w:rsid w:val="00BD2B8F"/>
    <w:rsid w:val="00BD2E13"/>
    <w:rsid w:val="00BD3049"/>
    <w:rsid w:val="00BD363C"/>
    <w:rsid w:val="00BD373C"/>
    <w:rsid w:val="00BD3985"/>
    <w:rsid w:val="00BD4211"/>
    <w:rsid w:val="00BD4324"/>
    <w:rsid w:val="00BD43D5"/>
    <w:rsid w:val="00BD451B"/>
    <w:rsid w:val="00BD47D3"/>
    <w:rsid w:val="00BD482A"/>
    <w:rsid w:val="00BD4AB1"/>
    <w:rsid w:val="00BD4B58"/>
    <w:rsid w:val="00BD507C"/>
    <w:rsid w:val="00BD5380"/>
    <w:rsid w:val="00BD54CB"/>
    <w:rsid w:val="00BD556D"/>
    <w:rsid w:val="00BD5F1E"/>
    <w:rsid w:val="00BD6132"/>
    <w:rsid w:val="00BD616A"/>
    <w:rsid w:val="00BD65E6"/>
    <w:rsid w:val="00BD676C"/>
    <w:rsid w:val="00BD69CC"/>
    <w:rsid w:val="00BD6C01"/>
    <w:rsid w:val="00BD6DA6"/>
    <w:rsid w:val="00BD6F9D"/>
    <w:rsid w:val="00BD731B"/>
    <w:rsid w:val="00BD783C"/>
    <w:rsid w:val="00BD786D"/>
    <w:rsid w:val="00BD7A7E"/>
    <w:rsid w:val="00BD7DA3"/>
    <w:rsid w:val="00BD7EF1"/>
    <w:rsid w:val="00BE0647"/>
    <w:rsid w:val="00BE06CC"/>
    <w:rsid w:val="00BE09A3"/>
    <w:rsid w:val="00BE0B16"/>
    <w:rsid w:val="00BE1170"/>
    <w:rsid w:val="00BE120A"/>
    <w:rsid w:val="00BE1232"/>
    <w:rsid w:val="00BE13C6"/>
    <w:rsid w:val="00BE14EC"/>
    <w:rsid w:val="00BE1565"/>
    <w:rsid w:val="00BE1586"/>
    <w:rsid w:val="00BE1DB4"/>
    <w:rsid w:val="00BE206A"/>
    <w:rsid w:val="00BE20A8"/>
    <w:rsid w:val="00BE24C0"/>
    <w:rsid w:val="00BE2699"/>
    <w:rsid w:val="00BE2D1C"/>
    <w:rsid w:val="00BE2E8E"/>
    <w:rsid w:val="00BE32C3"/>
    <w:rsid w:val="00BE33E3"/>
    <w:rsid w:val="00BE3436"/>
    <w:rsid w:val="00BE3478"/>
    <w:rsid w:val="00BE3983"/>
    <w:rsid w:val="00BE3A5B"/>
    <w:rsid w:val="00BE3CCA"/>
    <w:rsid w:val="00BE3E4B"/>
    <w:rsid w:val="00BE4088"/>
    <w:rsid w:val="00BE40BF"/>
    <w:rsid w:val="00BE40E3"/>
    <w:rsid w:val="00BE4155"/>
    <w:rsid w:val="00BE41D6"/>
    <w:rsid w:val="00BE43DC"/>
    <w:rsid w:val="00BE46BA"/>
    <w:rsid w:val="00BE4CA7"/>
    <w:rsid w:val="00BE4D73"/>
    <w:rsid w:val="00BE4E8A"/>
    <w:rsid w:val="00BE50FE"/>
    <w:rsid w:val="00BE514D"/>
    <w:rsid w:val="00BE5CAF"/>
    <w:rsid w:val="00BE5F9E"/>
    <w:rsid w:val="00BE65F9"/>
    <w:rsid w:val="00BE6829"/>
    <w:rsid w:val="00BE6BAA"/>
    <w:rsid w:val="00BE73B6"/>
    <w:rsid w:val="00BE7595"/>
    <w:rsid w:val="00BE7724"/>
    <w:rsid w:val="00BE7746"/>
    <w:rsid w:val="00BE77AA"/>
    <w:rsid w:val="00BE7A7E"/>
    <w:rsid w:val="00BF0116"/>
    <w:rsid w:val="00BF090C"/>
    <w:rsid w:val="00BF0AE9"/>
    <w:rsid w:val="00BF0C6E"/>
    <w:rsid w:val="00BF0EBD"/>
    <w:rsid w:val="00BF0FBF"/>
    <w:rsid w:val="00BF1102"/>
    <w:rsid w:val="00BF1448"/>
    <w:rsid w:val="00BF15DE"/>
    <w:rsid w:val="00BF172F"/>
    <w:rsid w:val="00BF178D"/>
    <w:rsid w:val="00BF17DA"/>
    <w:rsid w:val="00BF18D5"/>
    <w:rsid w:val="00BF18D9"/>
    <w:rsid w:val="00BF1CCB"/>
    <w:rsid w:val="00BF1E6A"/>
    <w:rsid w:val="00BF1F58"/>
    <w:rsid w:val="00BF213F"/>
    <w:rsid w:val="00BF2450"/>
    <w:rsid w:val="00BF265C"/>
    <w:rsid w:val="00BF2707"/>
    <w:rsid w:val="00BF27D4"/>
    <w:rsid w:val="00BF2979"/>
    <w:rsid w:val="00BF2F13"/>
    <w:rsid w:val="00BF2F63"/>
    <w:rsid w:val="00BF2FBD"/>
    <w:rsid w:val="00BF2FE2"/>
    <w:rsid w:val="00BF3103"/>
    <w:rsid w:val="00BF3229"/>
    <w:rsid w:val="00BF3761"/>
    <w:rsid w:val="00BF38D2"/>
    <w:rsid w:val="00BF398D"/>
    <w:rsid w:val="00BF3C1F"/>
    <w:rsid w:val="00BF420B"/>
    <w:rsid w:val="00BF4A78"/>
    <w:rsid w:val="00BF4F96"/>
    <w:rsid w:val="00BF53B2"/>
    <w:rsid w:val="00BF54C3"/>
    <w:rsid w:val="00BF57C7"/>
    <w:rsid w:val="00BF5C0D"/>
    <w:rsid w:val="00BF5F2A"/>
    <w:rsid w:val="00BF5FB8"/>
    <w:rsid w:val="00BF6306"/>
    <w:rsid w:val="00BF658E"/>
    <w:rsid w:val="00BF6922"/>
    <w:rsid w:val="00BF6B3B"/>
    <w:rsid w:val="00BF6BE2"/>
    <w:rsid w:val="00BF6D3F"/>
    <w:rsid w:val="00BF6DA2"/>
    <w:rsid w:val="00BF6DC2"/>
    <w:rsid w:val="00BF6FB8"/>
    <w:rsid w:val="00BF724A"/>
    <w:rsid w:val="00BF73C1"/>
    <w:rsid w:val="00BF75E4"/>
    <w:rsid w:val="00BF76C1"/>
    <w:rsid w:val="00BF7785"/>
    <w:rsid w:val="00BF78AF"/>
    <w:rsid w:val="00BF7C34"/>
    <w:rsid w:val="00BF7F07"/>
    <w:rsid w:val="00C003F3"/>
    <w:rsid w:val="00C004EF"/>
    <w:rsid w:val="00C00605"/>
    <w:rsid w:val="00C00D2E"/>
    <w:rsid w:val="00C01078"/>
    <w:rsid w:val="00C0130C"/>
    <w:rsid w:val="00C01697"/>
    <w:rsid w:val="00C018DB"/>
    <w:rsid w:val="00C01B23"/>
    <w:rsid w:val="00C0234C"/>
    <w:rsid w:val="00C0238C"/>
    <w:rsid w:val="00C023B4"/>
    <w:rsid w:val="00C02410"/>
    <w:rsid w:val="00C0243B"/>
    <w:rsid w:val="00C0249E"/>
    <w:rsid w:val="00C024C0"/>
    <w:rsid w:val="00C02624"/>
    <w:rsid w:val="00C0270E"/>
    <w:rsid w:val="00C02987"/>
    <w:rsid w:val="00C03697"/>
    <w:rsid w:val="00C037DE"/>
    <w:rsid w:val="00C037E1"/>
    <w:rsid w:val="00C03A63"/>
    <w:rsid w:val="00C03A95"/>
    <w:rsid w:val="00C03D0B"/>
    <w:rsid w:val="00C03E1D"/>
    <w:rsid w:val="00C03E78"/>
    <w:rsid w:val="00C03EFF"/>
    <w:rsid w:val="00C03F97"/>
    <w:rsid w:val="00C04204"/>
    <w:rsid w:val="00C04BFD"/>
    <w:rsid w:val="00C04D7C"/>
    <w:rsid w:val="00C0531A"/>
    <w:rsid w:val="00C05469"/>
    <w:rsid w:val="00C05A91"/>
    <w:rsid w:val="00C05DCB"/>
    <w:rsid w:val="00C05EA7"/>
    <w:rsid w:val="00C05FD8"/>
    <w:rsid w:val="00C065F1"/>
    <w:rsid w:val="00C06C09"/>
    <w:rsid w:val="00C06E7E"/>
    <w:rsid w:val="00C0709E"/>
    <w:rsid w:val="00C072D0"/>
    <w:rsid w:val="00C072EC"/>
    <w:rsid w:val="00C0730F"/>
    <w:rsid w:val="00C07B4A"/>
    <w:rsid w:val="00C07C30"/>
    <w:rsid w:val="00C07C81"/>
    <w:rsid w:val="00C07E19"/>
    <w:rsid w:val="00C07E46"/>
    <w:rsid w:val="00C07EE1"/>
    <w:rsid w:val="00C102D5"/>
    <w:rsid w:val="00C10385"/>
    <w:rsid w:val="00C10A75"/>
    <w:rsid w:val="00C10EAB"/>
    <w:rsid w:val="00C10EC9"/>
    <w:rsid w:val="00C10F5F"/>
    <w:rsid w:val="00C113A6"/>
    <w:rsid w:val="00C1145B"/>
    <w:rsid w:val="00C114FB"/>
    <w:rsid w:val="00C11B76"/>
    <w:rsid w:val="00C11C6F"/>
    <w:rsid w:val="00C11F46"/>
    <w:rsid w:val="00C11F54"/>
    <w:rsid w:val="00C11FEF"/>
    <w:rsid w:val="00C12084"/>
    <w:rsid w:val="00C122D9"/>
    <w:rsid w:val="00C123DB"/>
    <w:rsid w:val="00C12924"/>
    <w:rsid w:val="00C12BAB"/>
    <w:rsid w:val="00C12C60"/>
    <w:rsid w:val="00C130D8"/>
    <w:rsid w:val="00C13145"/>
    <w:rsid w:val="00C131FE"/>
    <w:rsid w:val="00C1320F"/>
    <w:rsid w:val="00C13257"/>
    <w:rsid w:val="00C13760"/>
    <w:rsid w:val="00C13845"/>
    <w:rsid w:val="00C13C05"/>
    <w:rsid w:val="00C13DA8"/>
    <w:rsid w:val="00C1409F"/>
    <w:rsid w:val="00C14638"/>
    <w:rsid w:val="00C1473A"/>
    <w:rsid w:val="00C14836"/>
    <w:rsid w:val="00C149B0"/>
    <w:rsid w:val="00C14C0F"/>
    <w:rsid w:val="00C14F71"/>
    <w:rsid w:val="00C14FEA"/>
    <w:rsid w:val="00C1515B"/>
    <w:rsid w:val="00C15207"/>
    <w:rsid w:val="00C15213"/>
    <w:rsid w:val="00C15506"/>
    <w:rsid w:val="00C155A2"/>
    <w:rsid w:val="00C1562F"/>
    <w:rsid w:val="00C15716"/>
    <w:rsid w:val="00C1582A"/>
    <w:rsid w:val="00C158B8"/>
    <w:rsid w:val="00C1596B"/>
    <w:rsid w:val="00C15A07"/>
    <w:rsid w:val="00C15CE3"/>
    <w:rsid w:val="00C15D29"/>
    <w:rsid w:val="00C15DB3"/>
    <w:rsid w:val="00C15EB0"/>
    <w:rsid w:val="00C160DD"/>
    <w:rsid w:val="00C16133"/>
    <w:rsid w:val="00C16215"/>
    <w:rsid w:val="00C166AA"/>
    <w:rsid w:val="00C167C1"/>
    <w:rsid w:val="00C16858"/>
    <w:rsid w:val="00C16A71"/>
    <w:rsid w:val="00C16C66"/>
    <w:rsid w:val="00C16CFD"/>
    <w:rsid w:val="00C1743E"/>
    <w:rsid w:val="00C176D1"/>
    <w:rsid w:val="00C178F3"/>
    <w:rsid w:val="00C1792B"/>
    <w:rsid w:val="00C1796E"/>
    <w:rsid w:val="00C17F13"/>
    <w:rsid w:val="00C17FED"/>
    <w:rsid w:val="00C2004A"/>
    <w:rsid w:val="00C209B2"/>
    <w:rsid w:val="00C20B1A"/>
    <w:rsid w:val="00C2124A"/>
    <w:rsid w:val="00C21289"/>
    <w:rsid w:val="00C214FC"/>
    <w:rsid w:val="00C215EB"/>
    <w:rsid w:val="00C2167E"/>
    <w:rsid w:val="00C216F4"/>
    <w:rsid w:val="00C217D7"/>
    <w:rsid w:val="00C219B4"/>
    <w:rsid w:val="00C219E9"/>
    <w:rsid w:val="00C21B9B"/>
    <w:rsid w:val="00C21E1D"/>
    <w:rsid w:val="00C21E7B"/>
    <w:rsid w:val="00C224EC"/>
    <w:rsid w:val="00C227A3"/>
    <w:rsid w:val="00C22B59"/>
    <w:rsid w:val="00C230DA"/>
    <w:rsid w:val="00C23A42"/>
    <w:rsid w:val="00C23B78"/>
    <w:rsid w:val="00C23ED5"/>
    <w:rsid w:val="00C23F37"/>
    <w:rsid w:val="00C2424B"/>
    <w:rsid w:val="00C2426F"/>
    <w:rsid w:val="00C24440"/>
    <w:rsid w:val="00C24560"/>
    <w:rsid w:val="00C245D2"/>
    <w:rsid w:val="00C2460D"/>
    <w:rsid w:val="00C249E8"/>
    <w:rsid w:val="00C24BE1"/>
    <w:rsid w:val="00C24DE3"/>
    <w:rsid w:val="00C24DFA"/>
    <w:rsid w:val="00C24E81"/>
    <w:rsid w:val="00C24F32"/>
    <w:rsid w:val="00C24F5A"/>
    <w:rsid w:val="00C2546A"/>
    <w:rsid w:val="00C256FF"/>
    <w:rsid w:val="00C25BA3"/>
    <w:rsid w:val="00C25D19"/>
    <w:rsid w:val="00C25D40"/>
    <w:rsid w:val="00C25DE9"/>
    <w:rsid w:val="00C2605E"/>
    <w:rsid w:val="00C2620B"/>
    <w:rsid w:val="00C26609"/>
    <w:rsid w:val="00C26997"/>
    <w:rsid w:val="00C26D00"/>
    <w:rsid w:val="00C27128"/>
    <w:rsid w:val="00C27165"/>
    <w:rsid w:val="00C272BB"/>
    <w:rsid w:val="00C276BC"/>
    <w:rsid w:val="00C277DA"/>
    <w:rsid w:val="00C277E2"/>
    <w:rsid w:val="00C27AF4"/>
    <w:rsid w:val="00C3021A"/>
    <w:rsid w:val="00C307BA"/>
    <w:rsid w:val="00C30A6B"/>
    <w:rsid w:val="00C30FAA"/>
    <w:rsid w:val="00C311C9"/>
    <w:rsid w:val="00C31344"/>
    <w:rsid w:val="00C31577"/>
    <w:rsid w:val="00C318D4"/>
    <w:rsid w:val="00C319F5"/>
    <w:rsid w:val="00C31C31"/>
    <w:rsid w:val="00C31D29"/>
    <w:rsid w:val="00C31D53"/>
    <w:rsid w:val="00C3205B"/>
    <w:rsid w:val="00C3216C"/>
    <w:rsid w:val="00C322E1"/>
    <w:rsid w:val="00C324F7"/>
    <w:rsid w:val="00C32515"/>
    <w:rsid w:val="00C32DB1"/>
    <w:rsid w:val="00C32F48"/>
    <w:rsid w:val="00C32F94"/>
    <w:rsid w:val="00C330B9"/>
    <w:rsid w:val="00C3323A"/>
    <w:rsid w:val="00C3334C"/>
    <w:rsid w:val="00C33870"/>
    <w:rsid w:val="00C33AA7"/>
    <w:rsid w:val="00C33B7F"/>
    <w:rsid w:val="00C33C2D"/>
    <w:rsid w:val="00C33CB4"/>
    <w:rsid w:val="00C33E7B"/>
    <w:rsid w:val="00C341CE"/>
    <w:rsid w:val="00C3441A"/>
    <w:rsid w:val="00C34421"/>
    <w:rsid w:val="00C3450D"/>
    <w:rsid w:val="00C3453F"/>
    <w:rsid w:val="00C349D5"/>
    <w:rsid w:val="00C34D26"/>
    <w:rsid w:val="00C3512A"/>
    <w:rsid w:val="00C35383"/>
    <w:rsid w:val="00C35393"/>
    <w:rsid w:val="00C35595"/>
    <w:rsid w:val="00C3560B"/>
    <w:rsid w:val="00C3568A"/>
    <w:rsid w:val="00C35905"/>
    <w:rsid w:val="00C35EB9"/>
    <w:rsid w:val="00C360DF"/>
    <w:rsid w:val="00C36105"/>
    <w:rsid w:val="00C3635C"/>
    <w:rsid w:val="00C36657"/>
    <w:rsid w:val="00C366EB"/>
    <w:rsid w:val="00C36B6C"/>
    <w:rsid w:val="00C36BD5"/>
    <w:rsid w:val="00C36BF9"/>
    <w:rsid w:val="00C36D97"/>
    <w:rsid w:val="00C36ECC"/>
    <w:rsid w:val="00C372DB"/>
    <w:rsid w:val="00C37877"/>
    <w:rsid w:val="00C37898"/>
    <w:rsid w:val="00C3792F"/>
    <w:rsid w:val="00C4027F"/>
    <w:rsid w:val="00C405AC"/>
    <w:rsid w:val="00C407CA"/>
    <w:rsid w:val="00C40B20"/>
    <w:rsid w:val="00C40E1B"/>
    <w:rsid w:val="00C410F3"/>
    <w:rsid w:val="00C4118F"/>
    <w:rsid w:val="00C412FE"/>
    <w:rsid w:val="00C41345"/>
    <w:rsid w:val="00C413C4"/>
    <w:rsid w:val="00C41612"/>
    <w:rsid w:val="00C418DA"/>
    <w:rsid w:val="00C4191A"/>
    <w:rsid w:val="00C41B87"/>
    <w:rsid w:val="00C41BB7"/>
    <w:rsid w:val="00C41D8E"/>
    <w:rsid w:val="00C41E17"/>
    <w:rsid w:val="00C41F88"/>
    <w:rsid w:val="00C422A4"/>
    <w:rsid w:val="00C422AA"/>
    <w:rsid w:val="00C423EE"/>
    <w:rsid w:val="00C424A6"/>
    <w:rsid w:val="00C4283B"/>
    <w:rsid w:val="00C42EF1"/>
    <w:rsid w:val="00C4309E"/>
    <w:rsid w:val="00C43142"/>
    <w:rsid w:val="00C43210"/>
    <w:rsid w:val="00C43267"/>
    <w:rsid w:val="00C4335B"/>
    <w:rsid w:val="00C43BD1"/>
    <w:rsid w:val="00C4410E"/>
    <w:rsid w:val="00C44383"/>
    <w:rsid w:val="00C44459"/>
    <w:rsid w:val="00C447CA"/>
    <w:rsid w:val="00C4486E"/>
    <w:rsid w:val="00C448D1"/>
    <w:rsid w:val="00C44D6D"/>
    <w:rsid w:val="00C44D6F"/>
    <w:rsid w:val="00C44DA3"/>
    <w:rsid w:val="00C452FC"/>
    <w:rsid w:val="00C45308"/>
    <w:rsid w:val="00C45499"/>
    <w:rsid w:val="00C454A9"/>
    <w:rsid w:val="00C4558A"/>
    <w:rsid w:val="00C45689"/>
    <w:rsid w:val="00C4570B"/>
    <w:rsid w:val="00C45B36"/>
    <w:rsid w:val="00C45C9F"/>
    <w:rsid w:val="00C46060"/>
    <w:rsid w:val="00C4629F"/>
    <w:rsid w:val="00C46399"/>
    <w:rsid w:val="00C465E8"/>
    <w:rsid w:val="00C46C20"/>
    <w:rsid w:val="00C46C52"/>
    <w:rsid w:val="00C46D09"/>
    <w:rsid w:val="00C46D41"/>
    <w:rsid w:val="00C46D60"/>
    <w:rsid w:val="00C46E83"/>
    <w:rsid w:val="00C46EB6"/>
    <w:rsid w:val="00C47134"/>
    <w:rsid w:val="00C471C5"/>
    <w:rsid w:val="00C47303"/>
    <w:rsid w:val="00C474FF"/>
    <w:rsid w:val="00C47547"/>
    <w:rsid w:val="00C475F0"/>
    <w:rsid w:val="00C47826"/>
    <w:rsid w:val="00C47847"/>
    <w:rsid w:val="00C479B7"/>
    <w:rsid w:val="00C47BA9"/>
    <w:rsid w:val="00C47F75"/>
    <w:rsid w:val="00C50067"/>
    <w:rsid w:val="00C500C3"/>
    <w:rsid w:val="00C5035C"/>
    <w:rsid w:val="00C503AA"/>
    <w:rsid w:val="00C504BE"/>
    <w:rsid w:val="00C50C8D"/>
    <w:rsid w:val="00C5149B"/>
    <w:rsid w:val="00C5154A"/>
    <w:rsid w:val="00C518C5"/>
    <w:rsid w:val="00C51B7D"/>
    <w:rsid w:val="00C51DFE"/>
    <w:rsid w:val="00C51F34"/>
    <w:rsid w:val="00C5213D"/>
    <w:rsid w:val="00C523A1"/>
    <w:rsid w:val="00C52990"/>
    <w:rsid w:val="00C52C2E"/>
    <w:rsid w:val="00C52C64"/>
    <w:rsid w:val="00C52EFB"/>
    <w:rsid w:val="00C530E8"/>
    <w:rsid w:val="00C535B3"/>
    <w:rsid w:val="00C536E0"/>
    <w:rsid w:val="00C53D70"/>
    <w:rsid w:val="00C53DCB"/>
    <w:rsid w:val="00C53EFD"/>
    <w:rsid w:val="00C54032"/>
    <w:rsid w:val="00C54249"/>
    <w:rsid w:val="00C54284"/>
    <w:rsid w:val="00C542DE"/>
    <w:rsid w:val="00C54469"/>
    <w:rsid w:val="00C54744"/>
    <w:rsid w:val="00C5478C"/>
    <w:rsid w:val="00C54851"/>
    <w:rsid w:val="00C54CC2"/>
    <w:rsid w:val="00C54FFC"/>
    <w:rsid w:val="00C550B9"/>
    <w:rsid w:val="00C550CF"/>
    <w:rsid w:val="00C551D9"/>
    <w:rsid w:val="00C55212"/>
    <w:rsid w:val="00C5550D"/>
    <w:rsid w:val="00C559B4"/>
    <w:rsid w:val="00C55CA4"/>
    <w:rsid w:val="00C55E23"/>
    <w:rsid w:val="00C55EF3"/>
    <w:rsid w:val="00C55F1D"/>
    <w:rsid w:val="00C56089"/>
    <w:rsid w:val="00C56453"/>
    <w:rsid w:val="00C5675F"/>
    <w:rsid w:val="00C56890"/>
    <w:rsid w:val="00C56B27"/>
    <w:rsid w:val="00C56D0C"/>
    <w:rsid w:val="00C56EBC"/>
    <w:rsid w:val="00C57253"/>
    <w:rsid w:val="00C572DB"/>
    <w:rsid w:val="00C573F7"/>
    <w:rsid w:val="00C577CA"/>
    <w:rsid w:val="00C57BCD"/>
    <w:rsid w:val="00C57CC2"/>
    <w:rsid w:val="00C57DBB"/>
    <w:rsid w:val="00C6014E"/>
    <w:rsid w:val="00C60715"/>
    <w:rsid w:val="00C60748"/>
    <w:rsid w:val="00C60A52"/>
    <w:rsid w:val="00C613D8"/>
    <w:rsid w:val="00C61676"/>
    <w:rsid w:val="00C61A60"/>
    <w:rsid w:val="00C61AD2"/>
    <w:rsid w:val="00C61B5E"/>
    <w:rsid w:val="00C61CFE"/>
    <w:rsid w:val="00C61D09"/>
    <w:rsid w:val="00C62111"/>
    <w:rsid w:val="00C621D6"/>
    <w:rsid w:val="00C623E3"/>
    <w:rsid w:val="00C6260A"/>
    <w:rsid w:val="00C62706"/>
    <w:rsid w:val="00C62A52"/>
    <w:rsid w:val="00C62A9C"/>
    <w:rsid w:val="00C62BD6"/>
    <w:rsid w:val="00C6301A"/>
    <w:rsid w:val="00C6312A"/>
    <w:rsid w:val="00C63558"/>
    <w:rsid w:val="00C63568"/>
    <w:rsid w:val="00C637D8"/>
    <w:rsid w:val="00C6391F"/>
    <w:rsid w:val="00C63999"/>
    <w:rsid w:val="00C639EA"/>
    <w:rsid w:val="00C63EEB"/>
    <w:rsid w:val="00C63EEF"/>
    <w:rsid w:val="00C640DC"/>
    <w:rsid w:val="00C6414B"/>
    <w:rsid w:val="00C64223"/>
    <w:rsid w:val="00C642AF"/>
    <w:rsid w:val="00C64594"/>
    <w:rsid w:val="00C646F3"/>
    <w:rsid w:val="00C6471D"/>
    <w:rsid w:val="00C64887"/>
    <w:rsid w:val="00C648DF"/>
    <w:rsid w:val="00C6490A"/>
    <w:rsid w:val="00C64AF8"/>
    <w:rsid w:val="00C64C26"/>
    <w:rsid w:val="00C64CB5"/>
    <w:rsid w:val="00C64F9A"/>
    <w:rsid w:val="00C65031"/>
    <w:rsid w:val="00C651B3"/>
    <w:rsid w:val="00C65ABE"/>
    <w:rsid w:val="00C65B54"/>
    <w:rsid w:val="00C65CD7"/>
    <w:rsid w:val="00C66159"/>
    <w:rsid w:val="00C664F3"/>
    <w:rsid w:val="00C66568"/>
    <w:rsid w:val="00C6679F"/>
    <w:rsid w:val="00C66897"/>
    <w:rsid w:val="00C66948"/>
    <w:rsid w:val="00C66CA6"/>
    <w:rsid w:val="00C66EBA"/>
    <w:rsid w:val="00C672BB"/>
    <w:rsid w:val="00C673F9"/>
    <w:rsid w:val="00C67406"/>
    <w:rsid w:val="00C67527"/>
    <w:rsid w:val="00C6765D"/>
    <w:rsid w:val="00C6781C"/>
    <w:rsid w:val="00C67919"/>
    <w:rsid w:val="00C67AC1"/>
    <w:rsid w:val="00C67ACE"/>
    <w:rsid w:val="00C67C07"/>
    <w:rsid w:val="00C7002A"/>
    <w:rsid w:val="00C700BE"/>
    <w:rsid w:val="00C70214"/>
    <w:rsid w:val="00C7034D"/>
    <w:rsid w:val="00C7049A"/>
    <w:rsid w:val="00C7051C"/>
    <w:rsid w:val="00C706BE"/>
    <w:rsid w:val="00C7095D"/>
    <w:rsid w:val="00C70BEA"/>
    <w:rsid w:val="00C70CCA"/>
    <w:rsid w:val="00C70D91"/>
    <w:rsid w:val="00C70FE7"/>
    <w:rsid w:val="00C7107C"/>
    <w:rsid w:val="00C71748"/>
    <w:rsid w:val="00C71B24"/>
    <w:rsid w:val="00C723D0"/>
    <w:rsid w:val="00C72418"/>
    <w:rsid w:val="00C724C7"/>
    <w:rsid w:val="00C7257A"/>
    <w:rsid w:val="00C72636"/>
    <w:rsid w:val="00C7294F"/>
    <w:rsid w:val="00C7296A"/>
    <w:rsid w:val="00C72A1B"/>
    <w:rsid w:val="00C72B52"/>
    <w:rsid w:val="00C72BC1"/>
    <w:rsid w:val="00C72D95"/>
    <w:rsid w:val="00C72F10"/>
    <w:rsid w:val="00C7371A"/>
    <w:rsid w:val="00C73744"/>
    <w:rsid w:val="00C7398A"/>
    <w:rsid w:val="00C73A47"/>
    <w:rsid w:val="00C73C69"/>
    <w:rsid w:val="00C73F2D"/>
    <w:rsid w:val="00C7436F"/>
    <w:rsid w:val="00C74653"/>
    <w:rsid w:val="00C7476A"/>
    <w:rsid w:val="00C7478A"/>
    <w:rsid w:val="00C74885"/>
    <w:rsid w:val="00C74DFB"/>
    <w:rsid w:val="00C74ED2"/>
    <w:rsid w:val="00C75000"/>
    <w:rsid w:val="00C75547"/>
    <w:rsid w:val="00C756A3"/>
    <w:rsid w:val="00C75BF9"/>
    <w:rsid w:val="00C75DC6"/>
    <w:rsid w:val="00C75EF3"/>
    <w:rsid w:val="00C76253"/>
    <w:rsid w:val="00C7627B"/>
    <w:rsid w:val="00C7654E"/>
    <w:rsid w:val="00C7699E"/>
    <w:rsid w:val="00C76A5C"/>
    <w:rsid w:val="00C770D2"/>
    <w:rsid w:val="00C77341"/>
    <w:rsid w:val="00C77763"/>
    <w:rsid w:val="00C77B7C"/>
    <w:rsid w:val="00C77D35"/>
    <w:rsid w:val="00C77FD5"/>
    <w:rsid w:val="00C80414"/>
    <w:rsid w:val="00C805C0"/>
    <w:rsid w:val="00C80911"/>
    <w:rsid w:val="00C80DD5"/>
    <w:rsid w:val="00C80E82"/>
    <w:rsid w:val="00C80FD8"/>
    <w:rsid w:val="00C81023"/>
    <w:rsid w:val="00C810D9"/>
    <w:rsid w:val="00C811A3"/>
    <w:rsid w:val="00C817C7"/>
    <w:rsid w:val="00C819BF"/>
    <w:rsid w:val="00C81B8A"/>
    <w:rsid w:val="00C81BD3"/>
    <w:rsid w:val="00C81D48"/>
    <w:rsid w:val="00C81D4F"/>
    <w:rsid w:val="00C8262D"/>
    <w:rsid w:val="00C82654"/>
    <w:rsid w:val="00C82B85"/>
    <w:rsid w:val="00C82E4D"/>
    <w:rsid w:val="00C82E98"/>
    <w:rsid w:val="00C83576"/>
    <w:rsid w:val="00C837B0"/>
    <w:rsid w:val="00C842ED"/>
    <w:rsid w:val="00C8441E"/>
    <w:rsid w:val="00C84690"/>
    <w:rsid w:val="00C846B7"/>
    <w:rsid w:val="00C84778"/>
    <w:rsid w:val="00C847B1"/>
    <w:rsid w:val="00C849EA"/>
    <w:rsid w:val="00C84B9B"/>
    <w:rsid w:val="00C84C43"/>
    <w:rsid w:val="00C84C46"/>
    <w:rsid w:val="00C84D17"/>
    <w:rsid w:val="00C84EA5"/>
    <w:rsid w:val="00C85611"/>
    <w:rsid w:val="00C857D6"/>
    <w:rsid w:val="00C85854"/>
    <w:rsid w:val="00C85E5C"/>
    <w:rsid w:val="00C860E7"/>
    <w:rsid w:val="00C86167"/>
    <w:rsid w:val="00C862BD"/>
    <w:rsid w:val="00C8638F"/>
    <w:rsid w:val="00C86ED1"/>
    <w:rsid w:val="00C87026"/>
    <w:rsid w:val="00C8726E"/>
    <w:rsid w:val="00C8736B"/>
    <w:rsid w:val="00C87469"/>
    <w:rsid w:val="00C87827"/>
    <w:rsid w:val="00C87A1E"/>
    <w:rsid w:val="00C87C64"/>
    <w:rsid w:val="00C87D4F"/>
    <w:rsid w:val="00C90109"/>
    <w:rsid w:val="00C901F3"/>
    <w:rsid w:val="00C9028E"/>
    <w:rsid w:val="00C903C3"/>
    <w:rsid w:val="00C90612"/>
    <w:rsid w:val="00C90671"/>
    <w:rsid w:val="00C907F6"/>
    <w:rsid w:val="00C90AFE"/>
    <w:rsid w:val="00C90E1D"/>
    <w:rsid w:val="00C90FA6"/>
    <w:rsid w:val="00C90FED"/>
    <w:rsid w:val="00C90FFD"/>
    <w:rsid w:val="00C91410"/>
    <w:rsid w:val="00C91431"/>
    <w:rsid w:val="00C915AA"/>
    <w:rsid w:val="00C9177C"/>
    <w:rsid w:val="00C91863"/>
    <w:rsid w:val="00C91A8C"/>
    <w:rsid w:val="00C91AAD"/>
    <w:rsid w:val="00C91B58"/>
    <w:rsid w:val="00C91CA7"/>
    <w:rsid w:val="00C91F54"/>
    <w:rsid w:val="00C9213A"/>
    <w:rsid w:val="00C92361"/>
    <w:rsid w:val="00C92441"/>
    <w:rsid w:val="00C9265B"/>
    <w:rsid w:val="00C92E30"/>
    <w:rsid w:val="00C93186"/>
    <w:rsid w:val="00C93270"/>
    <w:rsid w:val="00C933AD"/>
    <w:rsid w:val="00C93590"/>
    <w:rsid w:val="00C93635"/>
    <w:rsid w:val="00C93956"/>
    <w:rsid w:val="00C93B5B"/>
    <w:rsid w:val="00C93D58"/>
    <w:rsid w:val="00C93E8A"/>
    <w:rsid w:val="00C941A3"/>
    <w:rsid w:val="00C94352"/>
    <w:rsid w:val="00C94747"/>
    <w:rsid w:val="00C9478F"/>
    <w:rsid w:val="00C947DA"/>
    <w:rsid w:val="00C94BC4"/>
    <w:rsid w:val="00C94D18"/>
    <w:rsid w:val="00C94DE4"/>
    <w:rsid w:val="00C94F5C"/>
    <w:rsid w:val="00C95160"/>
    <w:rsid w:val="00C95284"/>
    <w:rsid w:val="00C952A1"/>
    <w:rsid w:val="00C95D6D"/>
    <w:rsid w:val="00C9601E"/>
    <w:rsid w:val="00C96245"/>
    <w:rsid w:val="00C964D6"/>
    <w:rsid w:val="00C96608"/>
    <w:rsid w:val="00C969C3"/>
    <w:rsid w:val="00C96B39"/>
    <w:rsid w:val="00C97191"/>
    <w:rsid w:val="00C971A9"/>
    <w:rsid w:val="00C978CC"/>
    <w:rsid w:val="00C97D5D"/>
    <w:rsid w:val="00C97E9E"/>
    <w:rsid w:val="00CA006B"/>
    <w:rsid w:val="00CA02DE"/>
    <w:rsid w:val="00CA04CC"/>
    <w:rsid w:val="00CA0688"/>
    <w:rsid w:val="00CA072E"/>
    <w:rsid w:val="00CA08FD"/>
    <w:rsid w:val="00CA0BF5"/>
    <w:rsid w:val="00CA0E2E"/>
    <w:rsid w:val="00CA0ED4"/>
    <w:rsid w:val="00CA0FDA"/>
    <w:rsid w:val="00CA1374"/>
    <w:rsid w:val="00CA1806"/>
    <w:rsid w:val="00CA225F"/>
    <w:rsid w:val="00CA2335"/>
    <w:rsid w:val="00CA23C0"/>
    <w:rsid w:val="00CA2804"/>
    <w:rsid w:val="00CA290C"/>
    <w:rsid w:val="00CA29DC"/>
    <w:rsid w:val="00CA2C46"/>
    <w:rsid w:val="00CA33DB"/>
    <w:rsid w:val="00CA4706"/>
    <w:rsid w:val="00CA4839"/>
    <w:rsid w:val="00CA48BC"/>
    <w:rsid w:val="00CA48D6"/>
    <w:rsid w:val="00CA4C5A"/>
    <w:rsid w:val="00CA4D86"/>
    <w:rsid w:val="00CA54C9"/>
    <w:rsid w:val="00CA554F"/>
    <w:rsid w:val="00CA567D"/>
    <w:rsid w:val="00CA57FC"/>
    <w:rsid w:val="00CA58BE"/>
    <w:rsid w:val="00CA5933"/>
    <w:rsid w:val="00CA5B51"/>
    <w:rsid w:val="00CA62B5"/>
    <w:rsid w:val="00CA6447"/>
    <w:rsid w:val="00CA65F3"/>
    <w:rsid w:val="00CA6619"/>
    <w:rsid w:val="00CA667D"/>
    <w:rsid w:val="00CA6703"/>
    <w:rsid w:val="00CA6AFF"/>
    <w:rsid w:val="00CA6BF9"/>
    <w:rsid w:val="00CA6F06"/>
    <w:rsid w:val="00CA7056"/>
    <w:rsid w:val="00CA728D"/>
    <w:rsid w:val="00CA7424"/>
    <w:rsid w:val="00CA7969"/>
    <w:rsid w:val="00CA79F8"/>
    <w:rsid w:val="00CA7AE8"/>
    <w:rsid w:val="00CA7EDA"/>
    <w:rsid w:val="00CB03CA"/>
    <w:rsid w:val="00CB06A9"/>
    <w:rsid w:val="00CB0754"/>
    <w:rsid w:val="00CB083F"/>
    <w:rsid w:val="00CB0864"/>
    <w:rsid w:val="00CB089B"/>
    <w:rsid w:val="00CB08E5"/>
    <w:rsid w:val="00CB0CE6"/>
    <w:rsid w:val="00CB0FDC"/>
    <w:rsid w:val="00CB14B6"/>
    <w:rsid w:val="00CB1606"/>
    <w:rsid w:val="00CB180E"/>
    <w:rsid w:val="00CB19B5"/>
    <w:rsid w:val="00CB1A8A"/>
    <w:rsid w:val="00CB1AB3"/>
    <w:rsid w:val="00CB1C3B"/>
    <w:rsid w:val="00CB216E"/>
    <w:rsid w:val="00CB2314"/>
    <w:rsid w:val="00CB2A41"/>
    <w:rsid w:val="00CB2AE4"/>
    <w:rsid w:val="00CB2D85"/>
    <w:rsid w:val="00CB312F"/>
    <w:rsid w:val="00CB31BB"/>
    <w:rsid w:val="00CB3629"/>
    <w:rsid w:val="00CB3A6B"/>
    <w:rsid w:val="00CB3BD6"/>
    <w:rsid w:val="00CB3D8F"/>
    <w:rsid w:val="00CB3FD1"/>
    <w:rsid w:val="00CB4710"/>
    <w:rsid w:val="00CB48D1"/>
    <w:rsid w:val="00CB4CA8"/>
    <w:rsid w:val="00CB4CE1"/>
    <w:rsid w:val="00CB4E32"/>
    <w:rsid w:val="00CB4F40"/>
    <w:rsid w:val="00CB50CB"/>
    <w:rsid w:val="00CB54BD"/>
    <w:rsid w:val="00CB56CE"/>
    <w:rsid w:val="00CB5DB7"/>
    <w:rsid w:val="00CB60F9"/>
    <w:rsid w:val="00CB647D"/>
    <w:rsid w:val="00CB6774"/>
    <w:rsid w:val="00CB6836"/>
    <w:rsid w:val="00CB6908"/>
    <w:rsid w:val="00CB6B18"/>
    <w:rsid w:val="00CB6FA3"/>
    <w:rsid w:val="00CB7577"/>
    <w:rsid w:val="00CB772B"/>
    <w:rsid w:val="00CB7853"/>
    <w:rsid w:val="00CB7C91"/>
    <w:rsid w:val="00CB7DBD"/>
    <w:rsid w:val="00CB7F4D"/>
    <w:rsid w:val="00CC003E"/>
    <w:rsid w:val="00CC006C"/>
    <w:rsid w:val="00CC0521"/>
    <w:rsid w:val="00CC0522"/>
    <w:rsid w:val="00CC05CE"/>
    <w:rsid w:val="00CC074C"/>
    <w:rsid w:val="00CC074D"/>
    <w:rsid w:val="00CC0988"/>
    <w:rsid w:val="00CC0AFC"/>
    <w:rsid w:val="00CC1335"/>
    <w:rsid w:val="00CC149C"/>
    <w:rsid w:val="00CC167E"/>
    <w:rsid w:val="00CC1B9A"/>
    <w:rsid w:val="00CC1BC1"/>
    <w:rsid w:val="00CC1D4C"/>
    <w:rsid w:val="00CC2011"/>
    <w:rsid w:val="00CC20C0"/>
    <w:rsid w:val="00CC24D2"/>
    <w:rsid w:val="00CC268D"/>
    <w:rsid w:val="00CC2889"/>
    <w:rsid w:val="00CC288E"/>
    <w:rsid w:val="00CC289C"/>
    <w:rsid w:val="00CC28DA"/>
    <w:rsid w:val="00CC294C"/>
    <w:rsid w:val="00CC2C93"/>
    <w:rsid w:val="00CC2CFB"/>
    <w:rsid w:val="00CC2E5E"/>
    <w:rsid w:val="00CC2E88"/>
    <w:rsid w:val="00CC2F84"/>
    <w:rsid w:val="00CC314F"/>
    <w:rsid w:val="00CC31EA"/>
    <w:rsid w:val="00CC3480"/>
    <w:rsid w:val="00CC3583"/>
    <w:rsid w:val="00CC3714"/>
    <w:rsid w:val="00CC39A9"/>
    <w:rsid w:val="00CC3B47"/>
    <w:rsid w:val="00CC3C39"/>
    <w:rsid w:val="00CC3C78"/>
    <w:rsid w:val="00CC3C96"/>
    <w:rsid w:val="00CC3F0A"/>
    <w:rsid w:val="00CC420E"/>
    <w:rsid w:val="00CC43A1"/>
    <w:rsid w:val="00CC47B1"/>
    <w:rsid w:val="00CC48F2"/>
    <w:rsid w:val="00CC49E2"/>
    <w:rsid w:val="00CC4FAD"/>
    <w:rsid w:val="00CC501C"/>
    <w:rsid w:val="00CC50F8"/>
    <w:rsid w:val="00CC5740"/>
    <w:rsid w:val="00CC58E7"/>
    <w:rsid w:val="00CC5BF8"/>
    <w:rsid w:val="00CC6035"/>
    <w:rsid w:val="00CC62D7"/>
    <w:rsid w:val="00CC63CF"/>
    <w:rsid w:val="00CC6749"/>
    <w:rsid w:val="00CC6D99"/>
    <w:rsid w:val="00CC6EF1"/>
    <w:rsid w:val="00CC6F94"/>
    <w:rsid w:val="00CC7691"/>
    <w:rsid w:val="00CC7A3B"/>
    <w:rsid w:val="00CC7B2D"/>
    <w:rsid w:val="00CC7CF7"/>
    <w:rsid w:val="00CD030A"/>
    <w:rsid w:val="00CD044B"/>
    <w:rsid w:val="00CD06BB"/>
    <w:rsid w:val="00CD06C3"/>
    <w:rsid w:val="00CD077C"/>
    <w:rsid w:val="00CD08C2"/>
    <w:rsid w:val="00CD0EC2"/>
    <w:rsid w:val="00CD0EC6"/>
    <w:rsid w:val="00CD1205"/>
    <w:rsid w:val="00CD1309"/>
    <w:rsid w:val="00CD160C"/>
    <w:rsid w:val="00CD163E"/>
    <w:rsid w:val="00CD16DE"/>
    <w:rsid w:val="00CD17A6"/>
    <w:rsid w:val="00CD1905"/>
    <w:rsid w:val="00CD1A27"/>
    <w:rsid w:val="00CD1AD2"/>
    <w:rsid w:val="00CD20A9"/>
    <w:rsid w:val="00CD271F"/>
    <w:rsid w:val="00CD29AF"/>
    <w:rsid w:val="00CD2F23"/>
    <w:rsid w:val="00CD3249"/>
    <w:rsid w:val="00CD32EE"/>
    <w:rsid w:val="00CD33E3"/>
    <w:rsid w:val="00CD35BF"/>
    <w:rsid w:val="00CD38F7"/>
    <w:rsid w:val="00CD39F6"/>
    <w:rsid w:val="00CD3ACE"/>
    <w:rsid w:val="00CD4622"/>
    <w:rsid w:val="00CD5084"/>
    <w:rsid w:val="00CD514D"/>
    <w:rsid w:val="00CD5397"/>
    <w:rsid w:val="00CD5474"/>
    <w:rsid w:val="00CD5588"/>
    <w:rsid w:val="00CD5663"/>
    <w:rsid w:val="00CD589E"/>
    <w:rsid w:val="00CD5DA6"/>
    <w:rsid w:val="00CD5E34"/>
    <w:rsid w:val="00CD5F79"/>
    <w:rsid w:val="00CD6144"/>
    <w:rsid w:val="00CD66B2"/>
    <w:rsid w:val="00CD6738"/>
    <w:rsid w:val="00CD68E1"/>
    <w:rsid w:val="00CD6A20"/>
    <w:rsid w:val="00CD6B0A"/>
    <w:rsid w:val="00CD6B8D"/>
    <w:rsid w:val="00CD74AE"/>
    <w:rsid w:val="00CD76D0"/>
    <w:rsid w:val="00CD774D"/>
    <w:rsid w:val="00CD78B5"/>
    <w:rsid w:val="00CD79C8"/>
    <w:rsid w:val="00CD7C8A"/>
    <w:rsid w:val="00CD7E94"/>
    <w:rsid w:val="00CE007A"/>
    <w:rsid w:val="00CE0146"/>
    <w:rsid w:val="00CE023C"/>
    <w:rsid w:val="00CE0313"/>
    <w:rsid w:val="00CE0446"/>
    <w:rsid w:val="00CE08C0"/>
    <w:rsid w:val="00CE09F1"/>
    <w:rsid w:val="00CE0ACB"/>
    <w:rsid w:val="00CE0D5A"/>
    <w:rsid w:val="00CE0FFD"/>
    <w:rsid w:val="00CE15B5"/>
    <w:rsid w:val="00CE1E18"/>
    <w:rsid w:val="00CE2104"/>
    <w:rsid w:val="00CE2BA5"/>
    <w:rsid w:val="00CE2C62"/>
    <w:rsid w:val="00CE2E82"/>
    <w:rsid w:val="00CE33A1"/>
    <w:rsid w:val="00CE33C6"/>
    <w:rsid w:val="00CE34A0"/>
    <w:rsid w:val="00CE3B43"/>
    <w:rsid w:val="00CE3DF4"/>
    <w:rsid w:val="00CE3F19"/>
    <w:rsid w:val="00CE42C7"/>
    <w:rsid w:val="00CE4403"/>
    <w:rsid w:val="00CE4577"/>
    <w:rsid w:val="00CE4712"/>
    <w:rsid w:val="00CE4783"/>
    <w:rsid w:val="00CE4898"/>
    <w:rsid w:val="00CE4E14"/>
    <w:rsid w:val="00CE5007"/>
    <w:rsid w:val="00CE507B"/>
    <w:rsid w:val="00CE56C4"/>
    <w:rsid w:val="00CE5779"/>
    <w:rsid w:val="00CE59C1"/>
    <w:rsid w:val="00CE5CE4"/>
    <w:rsid w:val="00CE5D44"/>
    <w:rsid w:val="00CE614B"/>
    <w:rsid w:val="00CE629F"/>
    <w:rsid w:val="00CE6497"/>
    <w:rsid w:val="00CE655A"/>
    <w:rsid w:val="00CE6598"/>
    <w:rsid w:val="00CE65E1"/>
    <w:rsid w:val="00CE674F"/>
    <w:rsid w:val="00CE6751"/>
    <w:rsid w:val="00CE686D"/>
    <w:rsid w:val="00CE6879"/>
    <w:rsid w:val="00CE6B77"/>
    <w:rsid w:val="00CE6E6A"/>
    <w:rsid w:val="00CE71F8"/>
    <w:rsid w:val="00CE7540"/>
    <w:rsid w:val="00CE7576"/>
    <w:rsid w:val="00CE757E"/>
    <w:rsid w:val="00CE77EE"/>
    <w:rsid w:val="00CE7AF1"/>
    <w:rsid w:val="00CE7B83"/>
    <w:rsid w:val="00CE7E05"/>
    <w:rsid w:val="00CE7F6D"/>
    <w:rsid w:val="00CE7FCE"/>
    <w:rsid w:val="00CF01B6"/>
    <w:rsid w:val="00CF05ED"/>
    <w:rsid w:val="00CF092F"/>
    <w:rsid w:val="00CF0D19"/>
    <w:rsid w:val="00CF12EF"/>
    <w:rsid w:val="00CF13CB"/>
    <w:rsid w:val="00CF1550"/>
    <w:rsid w:val="00CF16B6"/>
    <w:rsid w:val="00CF1956"/>
    <w:rsid w:val="00CF1BC9"/>
    <w:rsid w:val="00CF1CE4"/>
    <w:rsid w:val="00CF1FF1"/>
    <w:rsid w:val="00CF2190"/>
    <w:rsid w:val="00CF2499"/>
    <w:rsid w:val="00CF27CB"/>
    <w:rsid w:val="00CF2814"/>
    <w:rsid w:val="00CF2825"/>
    <w:rsid w:val="00CF29AB"/>
    <w:rsid w:val="00CF2C0C"/>
    <w:rsid w:val="00CF2CAF"/>
    <w:rsid w:val="00CF2E7B"/>
    <w:rsid w:val="00CF3298"/>
    <w:rsid w:val="00CF3467"/>
    <w:rsid w:val="00CF34AD"/>
    <w:rsid w:val="00CF3762"/>
    <w:rsid w:val="00CF3884"/>
    <w:rsid w:val="00CF3C34"/>
    <w:rsid w:val="00CF3E70"/>
    <w:rsid w:val="00CF3F87"/>
    <w:rsid w:val="00CF3FD0"/>
    <w:rsid w:val="00CF41A9"/>
    <w:rsid w:val="00CF46CE"/>
    <w:rsid w:val="00CF4DEB"/>
    <w:rsid w:val="00CF4F64"/>
    <w:rsid w:val="00CF50C7"/>
    <w:rsid w:val="00CF52C8"/>
    <w:rsid w:val="00CF54C6"/>
    <w:rsid w:val="00CF5617"/>
    <w:rsid w:val="00CF58CB"/>
    <w:rsid w:val="00CF5B55"/>
    <w:rsid w:val="00CF5BAF"/>
    <w:rsid w:val="00CF5CB3"/>
    <w:rsid w:val="00CF5F51"/>
    <w:rsid w:val="00CF604E"/>
    <w:rsid w:val="00CF618D"/>
    <w:rsid w:val="00CF623C"/>
    <w:rsid w:val="00CF6922"/>
    <w:rsid w:val="00CF6A1B"/>
    <w:rsid w:val="00CF6BDD"/>
    <w:rsid w:val="00CF6D57"/>
    <w:rsid w:val="00CF6D83"/>
    <w:rsid w:val="00CF6D91"/>
    <w:rsid w:val="00CF70A7"/>
    <w:rsid w:val="00CF7346"/>
    <w:rsid w:val="00CF73D8"/>
    <w:rsid w:val="00CF748C"/>
    <w:rsid w:val="00CF7610"/>
    <w:rsid w:val="00CF7F55"/>
    <w:rsid w:val="00CF7FD8"/>
    <w:rsid w:val="00D00104"/>
    <w:rsid w:val="00D003E9"/>
    <w:rsid w:val="00D00885"/>
    <w:rsid w:val="00D00D30"/>
    <w:rsid w:val="00D00E20"/>
    <w:rsid w:val="00D00EF8"/>
    <w:rsid w:val="00D011F1"/>
    <w:rsid w:val="00D011FF"/>
    <w:rsid w:val="00D0134B"/>
    <w:rsid w:val="00D013F3"/>
    <w:rsid w:val="00D01666"/>
    <w:rsid w:val="00D0180F"/>
    <w:rsid w:val="00D0193A"/>
    <w:rsid w:val="00D01A75"/>
    <w:rsid w:val="00D01B8A"/>
    <w:rsid w:val="00D01C82"/>
    <w:rsid w:val="00D02127"/>
    <w:rsid w:val="00D021A3"/>
    <w:rsid w:val="00D0221C"/>
    <w:rsid w:val="00D023A6"/>
    <w:rsid w:val="00D0269C"/>
    <w:rsid w:val="00D027E9"/>
    <w:rsid w:val="00D029BD"/>
    <w:rsid w:val="00D02BDD"/>
    <w:rsid w:val="00D02C27"/>
    <w:rsid w:val="00D02C5A"/>
    <w:rsid w:val="00D02E50"/>
    <w:rsid w:val="00D032ED"/>
    <w:rsid w:val="00D0333C"/>
    <w:rsid w:val="00D03423"/>
    <w:rsid w:val="00D03B0E"/>
    <w:rsid w:val="00D03B52"/>
    <w:rsid w:val="00D03C2D"/>
    <w:rsid w:val="00D03C2E"/>
    <w:rsid w:val="00D04215"/>
    <w:rsid w:val="00D04457"/>
    <w:rsid w:val="00D046C5"/>
    <w:rsid w:val="00D0473A"/>
    <w:rsid w:val="00D047DE"/>
    <w:rsid w:val="00D04A39"/>
    <w:rsid w:val="00D04B58"/>
    <w:rsid w:val="00D04D39"/>
    <w:rsid w:val="00D04E64"/>
    <w:rsid w:val="00D04F52"/>
    <w:rsid w:val="00D050A5"/>
    <w:rsid w:val="00D053AD"/>
    <w:rsid w:val="00D053B6"/>
    <w:rsid w:val="00D057D4"/>
    <w:rsid w:val="00D0582F"/>
    <w:rsid w:val="00D0592A"/>
    <w:rsid w:val="00D05951"/>
    <w:rsid w:val="00D05CDC"/>
    <w:rsid w:val="00D065CE"/>
    <w:rsid w:val="00D066A2"/>
    <w:rsid w:val="00D06762"/>
    <w:rsid w:val="00D06A22"/>
    <w:rsid w:val="00D06B8B"/>
    <w:rsid w:val="00D07181"/>
    <w:rsid w:val="00D071B8"/>
    <w:rsid w:val="00D074E7"/>
    <w:rsid w:val="00D07775"/>
    <w:rsid w:val="00D0790F"/>
    <w:rsid w:val="00D07D17"/>
    <w:rsid w:val="00D1002F"/>
    <w:rsid w:val="00D1074C"/>
    <w:rsid w:val="00D10928"/>
    <w:rsid w:val="00D1096D"/>
    <w:rsid w:val="00D109B9"/>
    <w:rsid w:val="00D10B67"/>
    <w:rsid w:val="00D1124E"/>
    <w:rsid w:val="00D1137C"/>
    <w:rsid w:val="00D113B4"/>
    <w:rsid w:val="00D11706"/>
    <w:rsid w:val="00D118B2"/>
    <w:rsid w:val="00D11A6D"/>
    <w:rsid w:val="00D11CFA"/>
    <w:rsid w:val="00D12071"/>
    <w:rsid w:val="00D128C3"/>
    <w:rsid w:val="00D12D2D"/>
    <w:rsid w:val="00D13075"/>
    <w:rsid w:val="00D1316D"/>
    <w:rsid w:val="00D13301"/>
    <w:rsid w:val="00D13409"/>
    <w:rsid w:val="00D13628"/>
    <w:rsid w:val="00D13BE6"/>
    <w:rsid w:val="00D13C17"/>
    <w:rsid w:val="00D1416C"/>
    <w:rsid w:val="00D14338"/>
    <w:rsid w:val="00D1434F"/>
    <w:rsid w:val="00D144E8"/>
    <w:rsid w:val="00D145D6"/>
    <w:rsid w:val="00D1463B"/>
    <w:rsid w:val="00D1469A"/>
    <w:rsid w:val="00D14862"/>
    <w:rsid w:val="00D14874"/>
    <w:rsid w:val="00D149BB"/>
    <w:rsid w:val="00D150C2"/>
    <w:rsid w:val="00D1523E"/>
    <w:rsid w:val="00D15276"/>
    <w:rsid w:val="00D152EF"/>
    <w:rsid w:val="00D15A1B"/>
    <w:rsid w:val="00D15D51"/>
    <w:rsid w:val="00D15E19"/>
    <w:rsid w:val="00D15F22"/>
    <w:rsid w:val="00D1627C"/>
    <w:rsid w:val="00D16431"/>
    <w:rsid w:val="00D165E0"/>
    <w:rsid w:val="00D167E2"/>
    <w:rsid w:val="00D168D6"/>
    <w:rsid w:val="00D16C1D"/>
    <w:rsid w:val="00D16EC9"/>
    <w:rsid w:val="00D16ECE"/>
    <w:rsid w:val="00D16EDC"/>
    <w:rsid w:val="00D16FE0"/>
    <w:rsid w:val="00D170C3"/>
    <w:rsid w:val="00D17450"/>
    <w:rsid w:val="00D1767A"/>
    <w:rsid w:val="00D17C8C"/>
    <w:rsid w:val="00D20069"/>
    <w:rsid w:val="00D2007C"/>
    <w:rsid w:val="00D20140"/>
    <w:rsid w:val="00D2070C"/>
    <w:rsid w:val="00D2070E"/>
    <w:rsid w:val="00D207A4"/>
    <w:rsid w:val="00D208F5"/>
    <w:rsid w:val="00D20BD0"/>
    <w:rsid w:val="00D20CEA"/>
    <w:rsid w:val="00D20DBB"/>
    <w:rsid w:val="00D20EC7"/>
    <w:rsid w:val="00D21068"/>
    <w:rsid w:val="00D211F6"/>
    <w:rsid w:val="00D2138F"/>
    <w:rsid w:val="00D21513"/>
    <w:rsid w:val="00D21540"/>
    <w:rsid w:val="00D21561"/>
    <w:rsid w:val="00D2184E"/>
    <w:rsid w:val="00D21940"/>
    <w:rsid w:val="00D21B54"/>
    <w:rsid w:val="00D21FEE"/>
    <w:rsid w:val="00D220A0"/>
    <w:rsid w:val="00D22457"/>
    <w:rsid w:val="00D225CF"/>
    <w:rsid w:val="00D227F3"/>
    <w:rsid w:val="00D22C52"/>
    <w:rsid w:val="00D23173"/>
    <w:rsid w:val="00D23543"/>
    <w:rsid w:val="00D236DC"/>
    <w:rsid w:val="00D23731"/>
    <w:rsid w:val="00D237C8"/>
    <w:rsid w:val="00D23A4D"/>
    <w:rsid w:val="00D23AA8"/>
    <w:rsid w:val="00D23F96"/>
    <w:rsid w:val="00D2408A"/>
    <w:rsid w:val="00D241B8"/>
    <w:rsid w:val="00D2431F"/>
    <w:rsid w:val="00D24600"/>
    <w:rsid w:val="00D24959"/>
    <w:rsid w:val="00D2498D"/>
    <w:rsid w:val="00D24F08"/>
    <w:rsid w:val="00D250F3"/>
    <w:rsid w:val="00D2518C"/>
    <w:rsid w:val="00D25304"/>
    <w:rsid w:val="00D25599"/>
    <w:rsid w:val="00D25653"/>
    <w:rsid w:val="00D2590F"/>
    <w:rsid w:val="00D25B80"/>
    <w:rsid w:val="00D261CF"/>
    <w:rsid w:val="00D2645C"/>
    <w:rsid w:val="00D26501"/>
    <w:rsid w:val="00D2659B"/>
    <w:rsid w:val="00D267DF"/>
    <w:rsid w:val="00D26985"/>
    <w:rsid w:val="00D26A61"/>
    <w:rsid w:val="00D26A98"/>
    <w:rsid w:val="00D26B4F"/>
    <w:rsid w:val="00D26C4F"/>
    <w:rsid w:val="00D26D44"/>
    <w:rsid w:val="00D273E2"/>
    <w:rsid w:val="00D27698"/>
    <w:rsid w:val="00D27770"/>
    <w:rsid w:val="00D27CC9"/>
    <w:rsid w:val="00D27D96"/>
    <w:rsid w:val="00D27FDE"/>
    <w:rsid w:val="00D30071"/>
    <w:rsid w:val="00D30182"/>
    <w:rsid w:val="00D3027F"/>
    <w:rsid w:val="00D30C69"/>
    <w:rsid w:val="00D30C7E"/>
    <w:rsid w:val="00D30CDB"/>
    <w:rsid w:val="00D30DF5"/>
    <w:rsid w:val="00D30F7E"/>
    <w:rsid w:val="00D311DD"/>
    <w:rsid w:val="00D31576"/>
    <w:rsid w:val="00D316C8"/>
    <w:rsid w:val="00D31825"/>
    <w:rsid w:val="00D3193F"/>
    <w:rsid w:val="00D319F8"/>
    <w:rsid w:val="00D31A1D"/>
    <w:rsid w:val="00D31C49"/>
    <w:rsid w:val="00D31C83"/>
    <w:rsid w:val="00D31CBA"/>
    <w:rsid w:val="00D31D67"/>
    <w:rsid w:val="00D31E6B"/>
    <w:rsid w:val="00D31ED2"/>
    <w:rsid w:val="00D31F15"/>
    <w:rsid w:val="00D32009"/>
    <w:rsid w:val="00D3251C"/>
    <w:rsid w:val="00D32590"/>
    <w:rsid w:val="00D325F9"/>
    <w:rsid w:val="00D32F52"/>
    <w:rsid w:val="00D32F83"/>
    <w:rsid w:val="00D32FB5"/>
    <w:rsid w:val="00D335FC"/>
    <w:rsid w:val="00D33605"/>
    <w:rsid w:val="00D33951"/>
    <w:rsid w:val="00D33AA9"/>
    <w:rsid w:val="00D33AE1"/>
    <w:rsid w:val="00D33B0C"/>
    <w:rsid w:val="00D33C97"/>
    <w:rsid w:val="00D33DCF"/>
    <w:rsid w:val="00D33E2F"/>
    <w:rsid w:val="00D33E8E"/>
    <w:rsid w:val="00D341C4"/>
    <w:rsid w:val="00D34556"/>
    <w:rsid w:val="00D346B7"/>
    <w:rsid w:val="00D35093"/>
    <w:rsid w:val="00D3514B"/>
    <w:rsid w:val="00D351B8"/>
    <w:rsid w:val="00D3560C"/>
    <w:rsid w:val="00D35F15"/>
    <w:rsid w:val="00D36339"/>
    <w:rsid w:val="00D36E39"/>
    <w:rsid w:val="00D36E51"/>
    <w:rsid w:val="00D37172"/>
    <w:rsid w:val="00D3725D"/>
    <w:rsid w:val="00D3749A"/>
    <w:rsid w:val="00D3750E"/>
    <w:rsid w:val="00D3751C"/>
    <w:rsid w:val="00D37A1B"/>
    <w:rsid w:val="00D37A86"/>
    <w:rsid w:val="00D37BC5"/>
    <w:rsid w:val="00D37D02"/>
    <w:rsid w:val="00D37D07"/>
    <w:rsid w:val="00D37E36"/>
    <w:rsid w:val="00D4003E"/>
    <w:rsid w:val="00D400B2"/>
    <w:rsid w:val="00D403A7"/>
    <w:rsid w:val="00D406EF"/>
    <w:rsid w:val="00D40758"/>
    <w:rsid w:val="00D40774"/>
    <w:rsid w:val="00D4092F"/>
    <w:rsid w:val="00D40A61"/>
    <w:rsid w:val="00D40CDA"/>
    <w:rsid w:val="00D40E9E"/>
    <w:rsid w:val="00D40EB5"/>
    <w:rsid w:val="00D4121C"/>
    <w:rsid w:val="00D41563"/>
    <w:rsid w:val="00D41915"/>
    <w:rsid w:val="00D4196B"/>
    <w:rsid w:val="00D419B2"/>
    <w:rsid w:val="00D41AD5"/>
    <w:rsid w:val="00D41D31"/>
    <w:rsid w:val="00D41DC1"/>
    <w:rsid w:val="00D41EAB"/>
    <w:rsid w:val="00D4202B"/>
    <w:rsid w:val="00D42135"/>
    <w:rsid w:val="00D42381"/>
    <w:rsid w:val="00D423A7"/>
    <w:rsid w:val="00D42521"/>
    <w:rsid w:val="00D42721"/>
    <w:rsid w:val="00D42750"/>
    <w:rsid w:val="00D42BEE"/>
    <w:rsid w:val="00D42C82"/>
    <w:rsid w:val="00D42CAF"/>
    <w:rsid w:val="00D42D71"/>
    <w:rsid w:val="00D42E49"/>
    <w:rsid w:val="00D42E98"/>
    <w:rsid w:val="00D43039"/>
    <w:rsid w:val="00D43088"/>
    <w:rsid w:val="00D430AC"/>
    <w:rsid w:val="00D4315E"/>
    <w:rsid w:val="00D43573"/>
    <w:rsid w:val="00D4358D"/>
    <w:rsid w:val="00D43D76"/>
    <w:rsid w:val="00D43F46"/>
    <w:rsid w:val="00D43F85"/>
    <w:rsid w:val="00D4416F"/>
    <w:rsid w:val="00D44184"/>
    <w:rsid w:val="00D444C8"/>
    <w:rsid w:val="00D44513"/>
    <w:rsid w:val="00D4458B"/>
    <w:rsid w:val="00D44596"/>
    <w:rsid w:val="00D4473B"/>
    <w:rsid w:val="00D447C4"/>
    <w:rsid w:val="00D447DB"/>
    <w:rsid w:val="00D45289"/>
    <w:rsid w:val="00D454CE"/>
    <w:rsid w:val="00D45C44"/>
    <w:rsid w:val="00D45E0B"/>
    <w:rsid w:val="00D45E5E"/>
    <w:rsid w:val="00D45FC0"/>
    <w:rsid w:val="00D46153"/>
    <w:rsid w:val="00D46185"/>
    <w:rsid w:val="00D4646E"/>
    <w:rsid w:val="00D466C9"/>
    <w:rsid w:val="00D4678E"/>
    <w:rsid w:val="00D46EA5"/>
    <w:rsid w:val="00D46FE3"/>
    <w:rsid w:val="00D4742A"/>
    <w:rsid w:val="00D475E0"/>
    <w:rsid w:val="00D47705"/>
    <w:rsid w:val="00D479CE"/>
    <w:rsid w:val="00D500CC"/>
    <w:rsid w:val="00D500FA"/>
    <w:rsid w:val="00D501AF"/>
    <w:rsid w:val="00D50632"/>
    <w:rsid w:val="00D50716"/>
    <w:rsid w:val="00D5092A"/>
    <w:rsid w:val="00D50AB2"/>
    <w:rsid w:val="00D50DC8"/>
    <w:rsid w:val="00D51195"/>
    <w:rsid w:val="00D513AE"/>
    <w:rsid w:val="00D51462"/>
    <w:rsid w:val="00D514E7"/>
    <w:rsid w:val="00D515C7"/>
    <w:rsid w:val="00D51918"/>
    <w:rsid w:val="00D51AF0"/>
    <w:rsid w:val="00D51DB1"/>
    <w:rsid w:val="00D51E00"/>
    <w:rsid w:val="00D51EAE"/>
    <w:rsid w:val="00D51F3E"/>
    <w:rsid w:val="00D52277"/>
    <w:rsid w:val="00D522F1"/>
    <w:rsid w:val="00D5244C"/>
    <w:rsid w:val="00D5256A"/>
    <w:rsid w:val="00D525A6"/>
    <w:rsid w:val="00D52795"/>
    <w:rsid w:val="00D52922"/>
    <w:rsid w:val="00D52997"/>
    <w:rsid w:val="00D52C4C"/>
    <w:rsid w:val="00D52E5B"/>
    <w:rsid w:val="00D52E81"/>
    <w:rsid w:val="00D52EA0"/>
    <w:rsid w:val="00D52F2B"/>
    <w:rsid w:val="00D534C9"/>
    <w:rsid w:val="00D53894"/>
    <w:rsid w:val="00D53BF9"/>
    <w:rsid w:val="00D53D02"/>
    <w:rsid w:val="00D53D95"/>
    <w:rsid w:val="00D54097"/>
    <w:rsid w:val="00D54216"/>
    <w:rsid w:val="00D545E1"/>
    <w:rsid w:val="00D54898"/>
    <w:rsid w:val="00D54B4E"/>
    <w:rsid w:val="00D54D5D"/>
    <w:rsid w:val="00D54FEE"/>
    <w:rsid w:val="00D5526D"/>
    <w:rsid w:val="00D553B3"/>
    <w:rsid w:val="00D5555F"/>
    <w:rsid w:val="00D55706"/>
    <w:rsid w:val="00D557A0"/>
    <w:rsid w:val="00D559C4"/>
    <w:rsid w:val="00D55BB5"/>
    <w:rsid w:val="00D55D1E"/>
    <w:rsid w:val="00D55D73"/>
    <w:rsid w:val="00D55E08"/>
    <w:rsid w:val="00D55EDC"/>
    <w:rsid w:val="00D55F4F"/>
    <w:rsid w:val="00D55FAB"/>
    <w:rsid w:val="00D56275"/>
    <w:rsid w:val="00D56C47"/>
    <w:rsid w:val="00D56D53"/>
    <w:rsid w:val="00D57160"/>
    <w:rsid w:val="00D5726B"/>
    <w:rsid w:val="00D573A8"/>
    <w:rsid w:val="00D573D2"/>
    <w:rsid w:val="00D57AF0"/>
    <w:rsid w:val="00D57B14"/>
    <w:rsid w:val="00D57FE1"/>
    <w:rsid w:val="00D60076"/>
    <w:rsid w:val="00D6008E"/>
    <w:rsid w:val="00D6022A"/>
    <w:rsid w:val="00D603A7"/>
    <w:rsid w:val="00D6055A"/>
    <w:rsid w:val="00D606ED"/>
    <w:rsid w:val="00D607F9"/>
    <w:rsid w:val="00D60816"/>
    <w:rsid w:val="00D60889"/>
    <w:rsid w:val="00D60928"/>
    <w:rsid w:val="00D609EC"/>
    <w:rsid w:val="00D60DC6"/>
    <w:rsid w:val="00D60FAE"/>
    <w:rsid w:val="00D61164"/>
    <w:rsid w:val="00D612E2"/>
    <w:rsid w:val="00D61347"/>
    <w:rsid w:val="00D614DA"/>
    <w:rsid w:val="00D617EE"/>
    <w:rsid w:val="00D61C9E"/>
    <w:rsid w:val="00D61DD9"/>
    <w:rsid w:val="00D6213E"/>
    <w:rsid w:val="00D623AC"/>
    <w:rsid w:val="00D62697"/>
    <w:rsid w:val="00D627EB"/>
    <w:rsid w:val="00D6285A"/>
    <w:rsid w:val="00D62896"/>
    <w:rsid w:val="00D62BCC"/>
    <w:rsid w:val="00D62C5B"/>
    <w:rsid w:val="00D62DE0"/>
    <w:rsid w:val="00D634DD"/>
    <w:rsid w:val="00D63518"/>
    <w:rsid w:val="00D6369F"/>
    <w:rsid w:val="00D6392C"/>
    <w:rsid w:val="00D63D59"/>
    <w:rsid w:val="00D641BF"/>
    <w:rsid w:val="00D6422B"/>
    <w:rsid w:val="00D6495F"/>
    <w:rsid w:val="00D64AE7"/>
    <w:rsid w:val="00D64B05"/>
    <w:rsid w:val="00D64C2C"/>
    <w:rsid w:val="00D64FB8"/>
    <w:rsid w:val="00D65186"/>
    <w:rsid w:val="00D65217"/>
    <w:rsid w:val="00D6548B"/>
    <w:rsid w:val="00D655D1"/>
    <w:rsid w:val="00D65635"/>
    <w:rsid w:val="00D65725"/>
    <w:rsid w:val="00D65F1E"/>
    <w:rsid w:val="00D662B1"/>
    <w:rsid w:val="00D664D1"/>
    <w:rsid w:val="00D665DC"/>
    <w:rsid w:val="00D66878"/>
    <w:rsid w:val="00D66984"/>
    <w:rsid w:val="00D66C70"/>
    <w:rsid w:val="00D66DAF"/>
    <w:rsid w:val="00D6710F"/>
    <w:rsid w:val="00D6766C"/>
    <w:rsid w:val="00D677C2"/>
    <w:rsid w:val="00D67900"/>
    <w:rsid w:val="00D6796D"/>
    <w:rsid w:val="00D67AB1"/>
    <w:rsid w:val="00D67EDA"/>
    <w:rsid w:val="00D700E8"/>
    <w:rsid w:val="00D70272"/>
    <w:rsid w:val="00D708C7"/>
    <w:rsid w:val="00D709D9"/>
    <w:rsid w:val="00D70A3D"/>
    <w:rsid w:val="00D71119"/>
    <w:rsid w:val="00D71568"/>
    <w:rsid w:val="00D716DD"/>
    <w:rsid w:val="00D71717"/>
    <w:rsid w:val="00D71737"/>
    <w:rsid w:val="00D718C1"/>
    <w:rsid w:val="00D721ED"/>
    <w:rsid w:val="00D72611"/>
    <w:rsid w:val="00D7264B"/>
    <w:rsid w:val="00D72827"/>
    <w:rsid w:val="00D728EE"/>
    <w:rsid w:val="00D72C73"/>
    <w:rsid w:val="00D7313E"/>
    <w:rsid w:val="00D73BB3"/>
    <w:rsid w:val="00D73C16"/>
    <w:rsid w:val="00D73C25"/>
    <w:rsid w:val="00D73E93"/>
    <w:rsid w:val="00D73ED4"/>
    <w:rsid w:val="00D741E3"/>
    <w:rsid w:val="00D749CA"/>
    <w:rsid w:val="00D74B09"/>
    <w:rsid w:val="00D74DBC"/>
    <w:rsid w:val="00D74F41"/>
    <w:rsid w:val="00D75110"/>
    <w:rsid w:val="00D75149"/>
    <w:rsid w:val="00D75369"/>
    <w:rsid w:val="00D75769"/>
    <w:rsid w:val="00D75785"/>
    <w:rsid w:val="00D75A3E"/>
    <w:rsid w:val="00D75FE8"/>
    <w:rsid w:val="00D761DA"/>
    <w:rsid w:val="00D76208"/>
    <w:rsid w:val="00D76530"/>
    <w:rsid w:val="00D767E3"/>
    <w:rsid w:val="00D76888"/>
    <w:rsid w:val="00D77051"/>
    <w:rsid w:val="00D770C5"/>
    <w:rsid w:val="00D772DB"/>
    <w:rsid w:val="00D77C8F"/>
    <w:rsid w:val="00D8042B"/>
    <w:rsid w:val="00D80722"/>
    <w:rsid w:val="00D8073F"/>
    <w:rsid w:val="00D81949"/>
    <w:rsid w:val="00D819D5"/>
    <w:rsid w:val="00D81A52"/>
    <w:rsid w:val="00D81BA0"/>
    <w:rsid w:val="00D82362"/>
    <w:rsid w:val="00D823B5"/>
    <w:rsid w:val="00D82A0D"/>
    <w:rsid w:val="00D83040"/>
    <w:rsid w:val="00D83089"/>
    <w:rsid w:val="00D831CA"/>
    <w:rsid w:val="00D8320F"/>
    <w:rsid w:val="00D834E2"/>
    <w:rsid w:val="00D835A4"/>
    <w:rsid w:val="00D838DA"/>
    <w:rsid w:val="00D83A7B"/>
    <w:rsid w:val="00D840CC"/>
    <w:rsid w:val="00D84283"/>
    <w:rsid w:val="00D84701"/>
    <w:rsid w:val="00D847A0"/>
    <w:rsid w:val="00D84EA3"/>
    <w:rsid w:val="00D84FAA"/>
    <w:rsid w:val="00D85196"/>
    <w:rsid w:val="00D85221"/>
    <w:rsid w:val="00D853BB"/>
    <w:rsid w:val="00D855EF"/>
    <w:rsid w:val="00D85926"/>
    <w:rsid w:val="00D859ED"/>
    <w:rsid w:val="00D85B7F"/>
    <w:rsid w:val="00D85EEC"/>
    <w:rsid w:val="00D86617"/>
    <w:rsid w:val="00D8681F"/>
    <w:rsid w:val="00D86C60"/>
    <w:rsid w:val="00D86E71"/>
    <w:rsid w:val="00D86F99"/>
    <w:rsid w:val="00D870B6"/>
    <w:rsid w:val="00D87559"/>
    <w:rsid w:val="00D9017C"/>
    <w:rsid w:val="00D90459"/>
    <w:rsid w:val="00D908FA"/>
    <w:rsid w:val="00D90F4D"/>
    <w:rsid w:val="00D910DC"/>
    <w:rsid w:val="00D911E0"/>
    <w:rsid w:val="00D9162B"/>
    <w:rsid w:val="00D917CD"/>
    <w:rsid w:val="00D91BAA"/>
    <w:rsid w:val="00D91D5D"/>
    <w:rsid w:val="00D92068"/>
    <w:rsid w:val="00D92235"/>
    <w:rsid w:val="00D92572"/>
    <w:rsid w:val="00D9277D"/>
    <w:rsid w:val="00D92956"/>
    <w:rsid w:val="00D92BDE"/>
    <w:rsid w:val="00D92C27"/>
    <w:rsid w:val="00D92FDA"/>
    <w:rsid w:val="00D9336B"/>
    <w:rsid w:val="00D939A6"/>
    <w:rsid w:val="00D93A69"/>
    <w:rsid w:val="00D94076"/>
    <w:rsid w:val="00D941D7"/>
    <w:rsid w:val="00D941E7"/>
    <w:rsid w:val="00D94306"/>
    <w:rsid w:val="00D944B1"/>
    <w:rsid w:val="00D94540"/>
    <w:rsid w:val="00D94541"/>
    <w:rsid w:val="00D947F1"/>
    <w:rsid w:val="00D94867"/>
    <w:rsid w:val="00D94974"/>
    <w:rsid w:val="00D9499C"/>
    <w:rsid w:val="00D949A0"/>
    <w:rsid w:val="00D949C4"/>
    <w:rsid w:val="00D94A59"/>
    <w:rsid w:val="00D94D42"/>
    <w:rsid w:val="00D94E0B"/>
    <w:rsid w:val="00D95205"/>
    <w:rsid w:val="00D954A4"/>
    <w:rsid w:val="00D95736"/>
    <w:rsid w:val="00D9575D"/>
    <w:rsid w:val="00D95F6F"/>
    <w:rsid w:val="00D966D4"/>
    <w:rsid w:val="00D9690D"/>
    <w:rsid w:val="00D96A4C"/>
    <w:rsid w:val="00D96E89"/>
    <w:rsid w:val="00D971CD"/>
    <w:rsid w:val="00D971F3"/>
    <w:rsid w:val="00D9753E"/>
    <w:rsid w:val="00D975EC"/>
    <w:rsid w:val="00D97A45"/>
    <w:rsid w:val="00D97C15"/>
    <w:rsid w:val="00D97DEE"/>
    <w:rsid w:val="00D97F25"/>
    <w:rsid w:val="00D97F5A"/>
    <w:rsid w:val="00DA0330"/>
    <w:rsid w:val="00DA06A2"/>
    <w:rsid w:val="00DA0758"/>
    <w:rsid w:val="00DA08E9"/>
    <w:rsid w:val="00DA096F"/>
    <w:rsid w:val="00DA099D"/>
    <w:rsid w:val="00DA0BB6"/>
    <w:rsid w:val="00DA0E50"/>
    <w:rsid w:val="00DA0E8B"/>
    <w:rsid w:val="00DA137D"/>
    <w:rsid w:val="00DA1498"/>
    <w:rsid w:val="00DA14C1"/>
    <w:rsid w:val="00DA1662"/>
    <w:rsid w:val="00DA16E6"/>
    <w:rsid w:val="00DA1912"/>
    <w:rsid w:val="00DA1B5F"/>
    <w:rsid w:val="00DA1C46"/>
    <w:rsid w:val="00DA1E1F"/>
    <w:rsid w:val="00DA215C"/>
    <w:rsid w:val="00DA2528"/>
    <w:rsid w:val="00DA2E27"/>
    <w:rsid w:val="00DA2E78"/>
    <w:rsid w:val="00DA2F34"/>
    <w:rsid w:val="00DA3098"/>
    <w:rsid w:val="00DA3463"/>
    <w:rsid w:val="00DA35C4"/>
    <w:rsid w:val="00DA3BCC"/>
    <w:rsid w:val="00DA3BED"/>
    <w:rsid w:val="00DA3BEE"/>
    <w:rsid w:val="00DA3CAF"/>
    <w:rsid w:val="00DA3CB9"/>
    <w:rsid w:val="00DA3E4C"/>
    <w:rsid w:val="00DA3FEC"/>
    <w:rsid w:val="00DA43C0"/>
    <w:rsid w:val="00DA440A"/>
    <w:rsid w:val="00DA49FE"/>
    <w:rsid w:val="00DA516B"/>
    <w:rsid w:val="00DA52CE"/>
    <w:rsid w:val="00DA538E"/>
    <w:rsid w:val="00DA56A3"/>
    <w:rsid w:val="00DA584F"/>
    <w:rsid w:val="00DA5EC0"/>
    <w:rsid w:val="00DA6183"/>
    <w:rsid w:val="00DA651A"/>
    <w:rsid w:val="00DA66E5"/>
    <w:rsid w:val="00DA6854"/>
    <w:rsid w:val="00DA6921"/>
    <w:rsid w:val="00DA6ABE"/>
    <w:rsid w:val="00DA6C61"/>
    <w:rsid w:val="00DA6E6B"/>
    <w:rsid w:val="00DA7117"/>
    <w:rsid w:val="00DA75B8"/>
    <w:rsid w:val="00DA766A"/>
    <w:rsid w:val="00DA77A8"/>
    <w:rsid w:val="00DA785C"/>
    <w:rsid w:val="00DA7DEE"/>
    <w:rsid w:val="00DA7F72"/>
    <w:rsid w:val="00DB05BC"/>
    <w:rsid w:val="00DB0878"/>
    <w:rsid w:val="00DB099E"/>
    <w:rsid w:val="00DB0B1A"/>
    <w:rsid w:val="00DB0BCC"/>
    <w:rsid w:val="00DB0D31"/>
    <w:rsid w:val="00DB1087"/>
    <w:rsid w:val="00DB11EE"/>
    <w:rsid w:val="00DB14C9"/>
    <w:rsid w:val="00DB14CA"/>
    <w:rsid w:val="00DB1513"/>
    <w:rsid w:val="00DB15CA"/>
    <w:rsid w:val="00DB17B3"/>
    <w:rsid w:val="00DB17E0"/>
    <w:rsid w:val="00DB17F0"/>
    <w:rsid w:val="00DB19FC"/>
    <w:rsid w:val="00DB1BDC"/>
    <w:rsid w:val="00DB1D8A"/>
    <w:rsid w:val="00DB1EA4"/>
    <w:rsid w:val="00DB1EE1"/>
    <w:rsid w:val="00DB2467"/>
    <w:rsid w:val="00DB24AC"/>
    <w:rsid w:val="00DB26AD"/>
    <w:rsid w:val="00DB2818"/>
    <w:rsid w:val="00DB2885"/>
    <w:rsid w:val="00DB2AEA"/>
    <w:rsid w:val="00DB344A"/>
    <w:rsid w:val="00DB35B6"/>
    <w:rsid w:val="00DB3875"/>
    <w:rsid w:val="00DB3B66"/>
    <w:rsid w:val="00DB3B7D"/>
    <w:rsid w:val="00DB3F15"/>
    <w:rsid w:val="00DB4030"/>
    <w:rsid w:val="00DB442D"/>
    <w:rsid w:val="00DB45F0"/>
    <w:rsid w:val="00DB487B"/>
    <w:rsid w:val="00DB48B0"/>
    <w:rsid w:val="00DB49B4"/>
    <w:rsid w:val="00DB4A32"/>
    <w:rsid w:val="00DB4BBF"/>
    <w:rsid w:val="00DB4E71"/>
    <w:rsid w:val="00DB5D49"/>
    <w:rsid w:val="00DB5E20"/>
    <w:rsid w:val="00DB615A"/>
    <w:rsid w:val="00DB64B5"/>
    <w:rsid w:val="00DB6513"/>
    <w:rsid w:val="00DB65F5"/>
    <w:rsid w:val="00DB66AF"/>
    <w:rsid w:val="00DB681F"/>
    <w:rsid w:val="00DB6C4B"/>
    <w:rsid w:val="00DB7414"/>
    <w:rsid w:val="00DB776B"/>
    <w:rsid w:val="00DB78E8"/>
    <w:rsid w:val="00DB7936"/>
    <w:rsid w:val="00DC00C5"/>
    <w:rsid w:val="00DC0174"/>
    <w:rsid w:val="00DC0741"/>
    <w:rsid w:val="00DC08EB"/>
    <w:rsid w:val="00DC0906"/>
    <w:rsid w:val="00DC0B12"/>
    <w:rsid w:val="00DC0BA2"/>
    <w:rsid w:val="00DC1080"/>
    <w:rsid w:val="00DC189C"/>
    <w:rsid w:val="00DC1D78"/>
    <w:rsid w:val="00DC1F1D"/>
    <w:rsid w:val="00DC1F35"/>
    <w:rsid w:val="00DC2029"/>
    <w:rsid w:val="00DC21E7"/>
    <w:rsid w:val="00DC242A"/>
    <w:rsid w:val="00DC249E"/>
    <w:rsid w:val="00DC24AF"/>
    <w:rsid w:val="00DC2961"/>
    <w:rsid w:val="00DC2C2A"/>
    <w:rsid w:val="00DC2CEA"/>
    <w:rsid w:val="00DC2E87"/>
    <w:rsid w:val="00DC2EC3"/>
    <w:rsid w:val="00DC2F8C"/>
    <w:rsid w:val="00DC30B6"/>
    <w:rsid w:val="00DC37F8"/>
    <w:rsid w:val="00DC3803"/>
    <w:rsid w:val="00DC383D"/>
    <w:rsid w:val="00DC3990"/>
    <w:rsid w:val="00DC3ED3"/>
    <w:rsid w:val="00DC4085"/>
    <w:rsid w:val="00DC4116"/>
    <w:rsid w:val="00DC4123"/>
    <w:rsid w:val="00DC4428"/>
    <w:rsid w:val="00DC4646"/>
    <w:rsid w:val="00DC470E"/>
    <w:rsid w:val="00DC47BA"/>
    <w:rsid w:val="00DC4B3A"/>
    <w:rsid w:val="00DC4CEB"/>
    <w:rsid w:val="00DC4DAB"/>
    <w:rsid w:val="00DC532E"/>
    <w:rsid w:val="00DC568E"/>
    <w:rsid w:val="00DC597D"/>
    <w:rsid w:val="00DC5A1C"/>
    <w:rsid w:val="00DC5AE1"/>
    <w:rsid w:val="00DC6093"/>
    <w:rsid w:val="00DC6288"/>
    <w:rsid w:val="00DC64DA"/>
    <w:rsid w:val="00DC6709"/>
    <w:rsid w:val="00DC6753"/>
    <w:rsid w:val="00DC6AFF"/>
    <w:rsid w:val="00DC6D34"/>
    <w:rsid w:val="00DC6E10"/>
    <w:rsid w:val="00DC6EF9"/>
    <w:rsid w:val="00DC6F2E"/>
    <w:rsid w:val="00DC7012"/>
    <w:rsid w:val="00DC70FC"/>
    <w:rsid w:val="00DC73DC"/>
    <w:rsid w:val="00DC74BB"/>
    <w:rsid w:val="00DC7668"/>
    <w:rsid w:val="00DC774C"/>
    <w:rsid w:val="00DC7AE3"/>
    <w:rsid w:val="00DC7B63"/>
    <w:rsid w:val="00DC7BD3"/>
    <w:rsid w:val="00DC7CED"/>
    <w:rsid w:val="00DC7D46"/>
    <w:rsid w:val="00DD0273"/>
    <w:rsid w:val="00DD0381"/>
    <w:rsid w:val="00DD05D2"/>
    <w:rsid w:val="00DD0798"/>
    <w:rsid w:val="00DD0B2A"/>
    <w:rsid w:val="00DD0C7A"/>
    <w:rsid w:val="00DD138E"/>
    <w:rsid w:val="00DD165E"/>
    <w:rsid w:val="00DD170E"/>
    <w:rsid w:val="00DD177B"/>
    <w:rsid w:val="00DD1A9B"/>
    <w:rsid w:val="00DD1AC6"/>
    <w:rsid w:val="00DD1DDD"/>
    <w:rsid w:val="00DD1DF8"/>
    <w:rsid w:val="00DD1F3D"/>
    <w:rsid w:val="00DD2317"/>
    <w:rsid w:val="00DD2463"/>
    <w:rsid w:val="00DD25F5"/>
    <w:rsid w:val="00DD2829"/>
    <w:rsid w:val="00DD2916"/>
    <w:rsid w:val="00DD2979"/>
    <w:rsid w:val="00DD29C4"/>
    <w:rsid w:val="00DD2B0F"/>
    <w:rsid w:val="00DD2BF8"/>
    <w:rsid w:val="00DD2C22"/>
    <w:rsid w:val="00DD2D0B"/>
    <w:rsid w:val="00DD2DA8"/>
    <w:rsid w:val="00DD2F3E"/>
    <w:rsid w:val="00DD31EE"/>
    <w:rsid w:val="00DD3599"/>
    <w:rsid w:val="00DD3910"/>
    <w:rsid w:val="00DD39B0"/>
    <w:rsid w:val="00DD3C45"/>
    <w:rsid w:val="00DD3EA0"/>
    <w:rsid w:val="00DD415D"/>
    <w:rsid w:val="00DD43F2"/>
    <w:rsid w:val="00DD454C"/>
    <w:rsid w:val="00DD48F5"/>
    <w:rsid w:val="00DD4A6F"/>
    <w:rsid w:val="00DD560C"/>
    <w:rsid w:val="00DD57B7"/>
    <w:rsid w:val="00DD5A0B"/>
    <w:rsid w:val="00DD5A3C"/>
    <w:rsid w:val="00DD60B7"/>
    <w:rsid w:val="00DD60BE"/>
    <w:rsid w:val="00DD60EB"/>
    <w:rsid w:val="00DD612D"/>
    <w:rsid w:val="00DD61AD"/>
    <w:rsid w:val="00DD6802"/>
    <w:rsid w:val="00DD6994"/>
    <w:rsid w:val="00DD6CEC"/>
    <w:rsid w:val="00DD6D2C"/>
    <w:rsid w:val="00DD6E93"/>
    <w:rsid w:val="00DD6EF9"/>
    <w:rsid w:val="00DD6F97"/>
    <w:rsid w:val="00DD720E"/>
    <w:rsid w:val="00DD7319"/>
    <w:rsid w:val="00DD7381"/>
    <w:rsid w:val="00DD74B8"/>
    <w:rsid w:val="00DD75DF"/>
    <w:rsid w:val="00DD77C3"/>
    <w:rsid w:val="00DD77E5"/>
    <w:rsid w:val="00DD7AC1"/>
    <w:rsid w:val="00DD7AF7"/>
    <w:rsid w:val="00DD7B67"/>
    <w:rsid w:val="00DD7DA3"/>
    <w:rsid w:val="00DE0707"/>
    <w:rsid w:val="00DE0728"/>
    <w:rsid w:val="00DE0902"/>
    <w:rsid w:val="00DE09A1"/>
    <w:rsid w:val="00DE0CB9"/>
    <w:rsid w:val="00DE0F38"/>
    <w:rsid w:val="00DE1090"/>
    <w:rsid w:val="00DE11D4"/>
    <w:rsid w:val="00DE1366"/>
    <w:rsid w:val="00DE1499"/>
    <w:rsid w:val="00DE14DE"/>
    <w:rsid w:val="00DE1536"/>
    <w:rsid w:val="00DE1B14"/>
    <w:rsid w:val="00DE1BFA"/>
    <w:rsid w:val="00DE1C09"/>
    <w:rsid w:val="00DE1C6B"/>
    <w:rsid w:val="00DE1E79"/>
    <w:rsid w:val="00DE2166"/>
    <w:rsid w:val="00DE2274"/>
    <w:rsid w:val="00DE22CB"/>
    <w:rsid w:val="00DE247E"/>
    <w:rsid w:val="00DE24D7"/>
    <w:rsid w:val="00DE25B7"/>
    <w:rsid w:val="00DE2619"/>
    <w:rsid w:val="00DE27C1"/>
    <w:rsid w:val="00DE29AE"/>
    <w:rsid w:val="00DE326C"/>
    <w:rsid w:val="00DE330F"/>
    <w:rsid w:val="00DE349A"/>
    <w:rsid w:val="00DE3548"/>
    <w:rsid w:val="00DE3848"/>
    <w:rsid w:val="00DE38D9"/>
    <w:rsid w:val="00DE3CF8"/>
    <w:rsid w:val="00DE40C0"/>
    <w:rsid w:val="00DE430F"/>
    <w:rsid w:val="00DE431D"/>
    <w:rsid w:val="00DE45EE"/>
    <w:rsid w:val="00DE4801"/>
    <w:rsid w:val="00DE4A22"/>
    <w:rsid w:val="00DE51C5"/>
    <w:rsid w:val="00DE524D"/>
    <w:rsid w:val="00DE546F"/>
    <w:rsid w:val="00DE591F"/>
    <w:rsid w:val="00DE59AE"/>
    <w:rsid w:val="00DE5DDA"/>
    <w:rsid w:val="00DE6012"/>
    <w:rsid w:val="00DE613A"/>
    <w:rsid w:val="00DE634D"/>
    <w:rsid w:val="00DE63BF"/>
    <w:rsid w:val="00DE644C"/>
    <w:rsid w:val="00DE665A"/>
    <w:rsid w:val="00DE69A6"/>
    <w:rsid w:val="00DE6C32"/>
    <w:rsid w:val="00DE6D14"/>
    <w:rsid w:val="00DE723D"/>
    <w:rsid w:val="00DE72B2"/>
    <w:rsid w:val="00DE72CE"/>
    <w:rsid w:val="00DE740F"/>
    <w:rsid w:val="00DE741F"/>
    <w:rsid w:val="00DE75E4"/>
    <w:rsid w:val="00DE764F"/>
    <w:rsid w:val="00DE77BA"/>
    <w:rsid w:val="00DE77F7"/>
    <w:rsid w:val="00DE7D8F"/>
    <w:rsid w:val="00DE7E7E"/>
    <w:rsid w:val="00DE7EDF"/>
    <w:rsid w:val="00DF0075"/>
    <w:rsid w:val="00DF00AC"/>
    <w:rsid w:val="00DF0539"/>
    <w:rsid w:val="00DF089C"/>
    <w:rsid w:val="00DF091A"/>
    <w:rsid w:val="00DF0B21"/>
    <w:rsid w:val="00DF0C87"/>
    <w:rsid w:val="00DF0F2E"/>
    <w:rsid w:val="00DF15BF"/>
    <w:rsid w:val="00DF1608"/>
    <w:rsid w:val="00DF19D8"/>
    <w:rsid w:val="00DF1B9E"/>
    <w:rsid w:val="00DF1EBB"/>
    <w:rsid w:val="00DF1EC2"/>
    <w:rsid w:val="00DF209D"/>
    <w:rsid w:val="00DF2324"/>
    <w:rsid w:val="00DF2493"/>
    <w:rsid w:val="00DF24A6"/>
    <w:rsid w:val="00DF26AB"/>
    <w:rsid w:val="00DF2974"/>
    <w:rsid w:val="00DF2AD7"/>
    <w:rsid w:val="00DF2B58"/>
    <w:rsid w:val="00DF3072"/>
    <w:rsid w:val="00DF30B2"/>
    <w:rsid w:val="00DF324A"/>
    <w:rsid w:val="00DF3376"/>
    <w:rsid w:val="00DF33C5"/>
    <w:rsid w:val="00DF3425"/>
    <w:rsid w:val="00DF35C2"/>
    <w:rsid w:val="00DF373D"/>
    <w:rsid w:val="00DF3CC2"/>
    <w:rsid w:val="00DF3F7C"/>
    <w:rsid w:val="00DF4130"/>
    <w:rsid w:val="00DF4534"/>
    <w:rsid w:val="00DF453F"/>
    <w:rsid w:val="00DF4635"/>
    <w:rsid w:val="00DF47A8"/>
    <w:rsid w:val="00DF4847"/>
    <w:rsid w:val="00DF4A73"/>
    <w:rsid w:val="00DF510D"/>
    <w:rsid w:val="00DF5270"/>
    <w:rsid w:val="00DF546D"/>
    <w:rsid w:val="00DF582B"/>
    <w:rsid w:val="00DF5ABD"/>
    <w:rsid w:val="00DF5AE6"/>
    <w:rsid w:val="00DF5DE3"/>
    <w:rsid w:val="00DF6053"/>
    <w:rsid w:val="00DF60D3"/>
    <w:rsid w:val="00DF60EA"/>
    <w:rsid w:val="00DF6241"/>
    <w:rsid w:val="00DF658E"/>
    <w:rsid w:val="00DF6A04"/>
    <w:rsid w:val="00DF6AD2"/>
    <w:rsid w:val="00DF6B27"/>
    <w:rsid w:val="00DF6F3E"/>
    <w:rsid w:val="00DF6FA3"/>
    <w:rsid w:val="00DF75F2"/>
    <w:rsid w:val="00DF778B"/>
    <w:rsid w:val="00DF780B"/>
    <w:rsid w:val="00DF7B06"/>
    <w:rsid w:val="00DF7B4B"/>
    <w:rsid w:val="00DF7D78"/>
    <w:rsid w:val="00DF7DBD"/>
    <w:rsid w:val="00E00042"/>
    <w:rsid w:val="00E00135"/>
    <w:rsid w:val="00E001E9"/>
    <w:rsid w:val="00E006D8"/>
    <w:rsid w:val="00E00713"/>
    <w:rsid w:val="00E00940"/>
    <w:rsid w:val="00E00A83"/>
    <w:rsid w:val="00E00A8A"/>
    <w:rsid w:val="00E00D65"/>
    <w:rsid w:val="00E0105D"/>
    <w:rsid w:val="00E0129A"/>
    <w:rsid w:val="00E01582"/>
    <w:rsid w:val="00E016B1"/>
    <w:rsid w:val="00E01798"/>
    <w:rsid w:val="00E017A9"/>
    <w:rsid w:val="00E01800"/>
    <w:rsid w:val="00E01BEB"/>
    <w:rsid w:val="00E0228A"/>
    <w:rsid w:val="00E0242C"/>
    <w:rsid w:val="00E027F2"/>
    <w:rsid w:val="00E028DD"/>
    <w:rsid w:val="00E02DFA"/>
    <w:rsid w:val="00E0312A"/>
    <w:rsid w:val="00E03878"/>
    <w:rsid w:val="00E03954"/>
    <w:rsid w:val="00E03C1E"/>
    <w:rsid w:val="00E0461B"/>
    <w:rsid w:val="00E04E45"/>
    <w:rsid w:val="00E04EB0"/>
    <w:rsid w:val="00E05130"/>
    <w:rsid w:val="00E05250"/>
    <w:rsid w:val="00E0533C"/>
    <w:rsid w:val="00E05622"/>
    <w:rsid w:val="00E0575B"/>
    <w:rsid w:val="00E0579C"/>
    <w:rsid w:val="00E05938"/>
    <w:rsid w:val="00E05A2C"/>
    <w:rsid w:val="00E05A37"/>
    <w:rsid w:val="00E05D12"/>
    <w:rsid w:val="00E05E0C"/>
    <w:rsid w:val="00E05E48"/>
    <w:rsid w:val="00E05EA0"/>
    <w:rsid w:val="00E06231"/>
    <w:rsid w:val="00E0637A"/>
    <w:rsid w:val="00E06557"/>
    <w:rsid w:val="00E0668D"/>
    <w:rsid w:val="00E067A8"/>
    <w:rsid w:val="00E069AB"/>
    <w:rsid w:val="00E069DF"/>
    <w:rsid w:val="00E06D94"/>
    <w:rsid w:val="00E070AB"/>
    <w:rsid w:val="00E073BE"/>
    <w:rsid w:val="00E07556"/>
    <w:rsid w:val="00E07786"/>
    <w:rsid w:val="00E0795A"/>
    <w:rsid w:val="00E079AD"/>
    <w:rsid w:val="00E07D60"/>
    <w:rsid w:val="00E10177"/>
    <w:rsid w:val="00E10619"/>
    <w:rsid w:val="00E106C5"/>
    <w:rsid w:val="00E107CD"/>
    <w:rsid w:val="00E109C0"/>
    <w:rsid w:val="00E10C2D"/>
    <w:rsid w:val="00E10C57"/>
    <w:rsid w:val="00E10DD6"/>
    <w:rsid w:val="00E10DEC"/>
    <w:rsid w:val="00E10E6D"/>
    <w:rsid w:val="00E110F7"/>
    <w:rsid w:val="00E111BB"/>
    <w:rsid w:val="00E11AB2"/>
    <w:rsid w:val="00E11AB7"/>
    <w:rsid w:val="00E11C30"/>
    <w:rsid w:val="00E11C59"/>
    <w:rsid w:val="00E1216D"/>
    <w:rsid w:val="00E12356"/>
    <w:rsid w:val="00E12612"/>
    <w:rsid w:val="00E12621"/>
    <w:rsid w:val="00E1277B"/>
    <w:rsid w:val="00E12A41"/>
    <w:rsid w:val="00E12CD4"/>
    <w:rsid w:val="00E12CFC"/>
    <w:rsid w:val="00E12F89"/>
    <w:rsid w:val="00E13019"/>
    <w:rsid w:val="00E13340"/>
    <w:rsid w:val="00E138CD"/>
    <w:rsid w:val="00E13C31"/>
    <w:rsid w:val="00E13E1D"/>
    <w:rsid w:val="00E14697"/>
    <w:rsid w:val="00E147E0"/>
    <w:rsid w:val="00E14824"/>
    <w:rsid w:val="00E14CA7"/>
    <w:rsid w:val="00E14D70"/>
    <w:rsid w:val="00E14DFB"/>
    <w:rsid w:val="00E14F4C"/>
    <w:rsid w:val="00E15267"/>
    <w:rsid w:val="00E1528A"/>
    <w:rsid w:val="00E15468"/>
    <w:rsid w:val="00E15877"/>
    <w:rsid w:val="00E15E52"/>
    <w:rsid w:val="00E15F11"/>
    <w:rsid w:val="00E1604F"/>
    <w:rsid w:val="00E161A6"/>
    <w:rsid w:val="00E16684"/>
    <w:rsid w:val="00E16B0D"/>
    <w:rsid w:val="00E16B9D"/>
    <w:rsid w:val="00E16C97"/>
    <w:rsid w:val="00E16ED2"/>
    <w:rsid w:val="00E16FFA"/>
    <w:rsid w:val="00E170F0"/>
    <w:rsid w:val="00E172DA"/>
    <w:rsid w:val="00E1768A"/>
    <w:rsid w:val="00E176B8"/>
    <w:rsid w:val="00E1773F"/>
    <w:rsid w:val="00E177B1"/>
    <w:rsid w:val="00E17850"/>
    <w:rsid w:val="00E1786C"/>
    <w:rsid w:val="00E17881"/>
    <w:rsid w:val="00E178B0"/>
    <w:rsid w:val="00E17AEE"/>
    <w:rsid w:val="00E17DD6"/>
    <w:rsid w:val="00E202C3"/>
    <w:rsid w:val="00E2030A"/>
    <w:rsid w:val="00E203CC"/>
    <w:rsid w:val="00E20883"/>
    <w:rsid w:val="00E208D4"/>
    <w:rsid w:val="00E2092E"/>
    <w:rsid w:val="00E20AAB"/>
    <w:rsid w:val="00E20AE2"/>
    <w:rsid w:val="00E20B24"/>
    <w:rsid w:val="00E20D7D"/>
    <w:rsid w:val="00E21105"/>
    <w:rsid w:val="00E21260"/>
    <w:rsid w:val="00E21336"/>
    <w:rsid w:val="00E21345"/>
    <w:rsid w:val="00E213DB"/>
    <w:rsid w:val="00E21498"/>
    <w:rsid w:val="00E21691"/>
    <w:rsid w:val="00E21867"/>
    <w:rsid w:val="00E21888"/>
    <w:rsid w:val="00E2199A"/>
    <w:rsid w:val="00E219CF"/>
    <w:rsid w:val="00E21BD9"/>
    <w:rsid w:val="00E21F52"/>
    <w:rsid w:val="00E222F3"/>
    <w:rsid w:val="00E223B2"/>
    <w:rsid w:val="00E22567"/>
    <w:rsid w:val="00E2277C"/>
    <w:rsid w:val="00E22870"/>
    <w:rsid w:val="00E22BF5"/>
    <w:rsid w:val="00E22C6F"/>
    <w:rsid w:val="00E23052"/>
    <w:rsid w:val="00E230A3"/>
    <w:rsid w:val="00E232FB"/>
    <w:rsid w:val="00E233DD"/>
    <w:rsid w:val="00E2350C"/>
    <w:rsid w:val="00E2391F"/>
    <w:rsid w:val="00E23A27"/>
    <w:rsid w:val="00E23C25"/>
    <w:rsid w:val="00E241B9"/>
    <w:rsid w:val="00E24308"/>
    <w:rsid w:val="00E2470B"/>
    <w:rsid w:val="00E249F1"/>
    <w:rsid w:val="00E25186"/>
    <w:rsid w:val="00E251B6"/>
    <w:rsid w:val="00E251F7"/>
    <w:rsid w:val="00E2555A"/>
    <w:rsid w:val="00E258A3"/>
    <w:rsid w:val="00E25931"/>
    <w:rsid w:val="00E25E66"/>
    <w:rsid w:val="00E25FE1"/>
    <w:rsid w:val="00E2674B"/>
    <w:rsid w:val="00E268D7"/>
    <w:rsid w:val="00E26A59"/>
    <w:rsid w:val="00E26CEF"/>
    <w:rsid w:val="00E26D2B"/>
    <w:rsid w:val="00E26F95"/>
    <w:rsid w:val="00E26FCC"/>
    <w:rsid w:val="00E270A2"/>
    <w:rsid w:val="00E27460"/>
    <w:rsid w:val="00E276B1"/>
    <w:rsid w:val="00E277F2"/>
    <w:rsid w:val="00E27D5D"/>
    <w:rsid w:val="00E30304"/>
    <w:rsid w:val="00E3036D"/>
    <w:rsid w:val="00E305CA"/>
    <w:rsid w:val="00E30981"/>
    <w:rsid w:val="00E309E0"/>
    <w:rsid w:val="00E30A45"/>
    <w:rsid w:val="00E30BEB"/>
    <w:rsid w:val="00E30D51"/>
    <w:rsid w:val="00E31567"/>
    <w:rsid w:val="00E318EB"/>
    <w:rsid w:val="00E318FB"/>
    <w:rsid w:val="00E31F6B"/>
    <w:rsid w:val="00E321C3"/>
    <w:rsid w:val="00E32202"/>
    <w:rsid w:val="00E327ED"/>
    <w:rsid w:val="00E32B69"/>
    <w:rsid w:val="00E32C55"/>
    <w:rsid w:val="00E32DAE"/>
    <w:rsid w:val="00E32DCE"/>
    <w:rsid w:val="00E3329E"/>
    <w:rsid w:val="00E33910"/>
    <w:rsid w:val="00E33AFC"/>
    <w:rsid w:val="00E33C45"/>
    <w:rsid w:val="00E33D0F"/>
    <w:rsid w:val="00E33D15"/>
    <w:rsid w:val="00E33D97"/>
    <w:rsid w:val="00E33DAB"/>
    <w:rsid w:val="00E343CC"/>
    <w:rsid w:val="00E34768"/>
    <w:rsid w:val="00E347EA"/>
    <w:rsid w:val="00E347FE"/>
    <w:rsid w:val="00E34A39"/>
    <w:rsid w:val="00E351E0"/>
    <w:rsid w:val="00E351F8"/>
    <w:rsid w:val="00E3529F"/>
    <w:rsid w:val="00E353A9"/>
    <w:rsid w:val="00E3543C"/>
    <w:rsid w:val="00E35487"/>
    <w:rsid w:val="00E35877"/>
    <w:rsid w:val="00E3597D"/>
    <w:rsid w:val="00E35A8A"/>
    <w:rsid w:val="00E360F5"/>
    <w:rsid w:val="00E3610F"/>
    <w:rsid w:val="00E362AD"/>
    <w:rsid w:val="00E3659D"/>
    <w:rsid w:val="00E365CF"/>
    <w:rsid w:val="00E36605"/>
    <w:rsid w:val="00E36765"/>
    <w:rsid w:val="00E36A0A"/>
    <w:rsid w:val="00E3741E"/>
    <w:rsid w:val="00E379F6"/>
    <w:rsid w:val="00E37BD1"/>
    <w:rsid w:val="00E37CD8"/>
    <w:rsid w:val="00E37FB0"/>
    <w:rsid w:val="00E40377"/>
    <w:rsid w:val="00E404E1"/>
    <w:rsid w:val="00E40610"/>
    <w:rsid w:val="00E40635"/>
    <w:rsid w:val="00E40676"/>
    <w:rsid w:val="00E409A9"/>
    <w:rsid w:val="00E409D3"/>
    <w:rsid w:val="00E40A4A"/>
    <w:rsid w:val="00E40AE1"/>
    <w:rsid w:val="00E40C5F"/>
    <w:rsid w:val="00E40FDA"/>
    <w:rsid w:val="00E410C5"/>
    <w:rsid w:val="00E4128C"/>
    <w:rsid w:val="00E4152E"/>
    <w:rsid w:val="00E416F7"/>
    <w:rsid w:val="00E4184C"/>
    <w:rsid w:val="00E418E3"/>
    <w:rsid w:val="00E41AF6"/>
    <w:rsid w:val="00E41D8E"/>
    <w:rsid w:val="00E42098"/>
    <w:rsid w:val="00E4215C"/>
    <w:rsid w:val="00E421EB"/>
    <w:rsid w:val="00E4234B"/>
    <w:rsid w:val="00E426F1"/>
    <w:rsid w:val="00E4280D"/>
    <w:rsid w:val="00E42CE9"/>
    <w:rsid w:val="00E42F0F"/>
    <w:rsid w:val="00E431BC"/>
    <w:rsid w:val="00E43378"/>
    <w:rsid w:val="00E433B2"/>
    <w:rsid w:val="00E4370B"/>
    <w:rsid w:val="00E43B53"/>
    <w:rsid w:val="00E43B78"/>
    <w:rsid w:val="00E43D09"/>
    <w:rsid w:val="00E43D65"/>
    <w:rsid w:val="00E43E41"/>
    <w:rsid w:val="00E43F13"/>
    <w:rsid w:val="00E445C3"/>
    <w:rsid w:val="00E44D93"/>
    <w:rsid w:val="00E44DBF"/>
    <w:rsid w:val="00E454B6"/>
    <w:rsid w:val="00E455F2"/>
    <w:rsid w:val="00E45691"/>
    <w:rsid w:val="00E4583F"/>
    <w:rsid w:val="00E45C45"/>
    <w:rsid w:val="00E45E62"/>
    <w:rsid w:val="00E45E86"/>
    <w:rsid w:val="00E461B3"/>
    <w:rsid w:val="00E4628D"/>
    <w:rsid w:val="00E462CC"/>
    <w:rsid w:val="00E46304"/>
    <w:rsid w:val="00E46306"/>
    <w:rsid w:val="00E464BA"/>
    <w:rsid w:val="00E464FC"/>
    <w:rsid w:val="00E4668F"/>
    <w:rsid w:val="00E467DA"/>
    <w:rsid w:val="00E46883"/>
    <w:rsid w:val="00E471B6"/>
    <w:rsid w:val="00E47363"/>
    <w:rsid w:val="00E47617"/>
    <w:rsid w:val="00E4765A"/>
    <w:rsid w:val="00E47890"/>
    <w:rsid w:val="00E478A5"/>
    <w:rsid w:val="00E478F2"/>
    <w:rsid w:val="00E47AB8"/>
    <w:rsid w:val="00E47F47"/>
    <w:rsid w:val="00E50269"/>
    <w:rsid w:val="00E50408"/>
    <w:rsid w:val="00E504A6"/>
    <w:rsid w:val="00E50702"/>
    <w:rsid w:val="00E50A9D"/>
    <w:rsid w:val="00E50B6B"/>
    <w:rsid w:val="00E50DF6"/>
    <w:rsid w:val="00E50E4A"/>
    <w:rsid w:val="00E50FE1"/>
    <w:rsid w:val="00E51003"/>
    <w:rsid w:val="00E514BB"/>
    <w:rsid w:val="00E5167A"/>
    <w:rsid w:val="00E516CC"/>
    <w:rsid w:val="00E51BAF"/>
    <w:rsid w:val="00E51C0C"/>
    <w:rsid w:val="00E51D7D"/>
    <w:rsid w:val="00E521F2"/>
    <w:rsid w:val="00E52356"/>
    <w:rsid w:val="00E5273D"/>
    <w:rsid w:val="00E527BC"/>
    <w:rsid w:val="00E52801"/>
    <w:rsid w:val="00E528B9"/>
    <w:rsid w:val="00E52A03"/>
    <w:rsid w:val="00E52B29"/>
    <w:rsid w:val="00E52E45"/>
    <w:rsid w:val="00E532F7"/>
    <w:rsid w:val="00E5335A"/>
    <w:rsid w:val="00E535B0"/>
    <w:rsid w:val="00E53E79"/>
    <w:rsid w:val="00E53FBE"/>
    <w:rsid w:val="00E541AB"/>
    <w:rsid w:val="00E54379"/>
    <w:rsid w:val="00E544CD"/>
    <w:rsid w:val="00E545BD"/>
    <w:rsid w:val="00E54878"/>
    <w:rsid w:val="00E548D1"/>
    <w:rsid w:val="00E54BCE"/>
    <w:rsid w:val="00E54C62"/>
    <w:rsid w:val="00E54D75"/>
    <w:rsid w:val="00E5508C"/>
    <w:rsid w:val="00E550DB"/>
    <w:rsid w:val="00E55377"/>
    <w:rsid w:val="00E5561D"/>
    <w:rsid w:val="00E557BD"/>
    <w:rsid w:val="00E55A18"/>
    <w:rsid w:val="00E55A82"/>
    <w:rsid w:val="00E55C58"/>
    <w:rsid w:val="00E55E0B"/>
    <w:rsid w:val="00E56234"/>
    <w:rsid w:val="00E56250"/>
    <w:rsid w:val="00E5628B"/>
    <w:rsid w:val="00E564AB"/>
    <w:rsid w:val="00E565F7"/>
    <w:rsid w:val="00E56626"/>
    <w:rsid w:val="00E56927"/>
    <w:rsid w:val="00E569AE"/>
    <w:rsid w:val="00E56B83"/>
    <w:rsid w:val="00E56CEE"/>
    <w:rsid w:val="00E56E60"/>
    <w:rsid w:val="00E57094"/>
    <w:rsid w:val="00E570B1"/>
    <w:rsid w:val="00E572AD"/>
    <w:rsid w:val="00E57875"/>
    <w:rsid w:val="00E57DA3"/>
    <w:rsid w:val="00E57E40"/>
    <w:rsid w:val="00E57FF7"/>
    <w:rsid w:val="00E6011A"/>
    <w:rsid w:val="00E60290"/>
    <w:rsid w:val="00E608D6"/>
    <w:rsid w:val="00E6096B"/>
    <w:rsid w:val="00E60AED"/>
    <w:rsid w:val="00E60B0E"/>
    <w:rsid w:val="00E60EAA"/>
    <w:rsid w:val="00E60F1E"/>
    <w:rsid w:val="00E611B6"/>
    <w:rsid w:val="00E613CE"/>
    <w:rsid w:val="00E613E7"/>
    <w:rsid w:val="00E6190D"/>
    <w:rsid w:val="00E61B9A"/>
    <w:rsid w:val="00E620A2"/>
    <w:rsid w:val="00E6212C"/>
    <w:rsid w:val="00E62510"/>
    <w:rsid w:val="00E6270F"/>
    <w:rsid w:val="00E62A78"/>
    <w:rsid w:val="00E62B0D"/>
    <w:rsid w:val="00E62D26"/>
    <w:rsid w:val="00E62D87"/>
    <w:rsid w:val="00E62DFD"/>
    <w:rsid w:val="00E62EE0"/>
    <w:rsid w:val="00E62F3C"/>
    <w:rsid w:val="00E6330D"/>
    <w:rsid w:val="00E63421"/>
    <w:rsid w:val="00E635ED"/>
    <w:rsid w:val="00E63EC4"/>
    <w:rsid w:val="00E63FAC"/>
    <w:rsid w:val="00E63FEC"/>
    <w:rsid w:val="00E64506"/>
    <w:rsid w:val="00E6475E"/>
    <w:rsid w:val="00E64A93"/>
    <w:rsid w:val="00E64DBB"/>
    <w:rsid w:val="00E65136"/>
    <w:rsid w:val="00E65158"/>
    <w:rsid w:val="00E65646"/>
    <w:rsid w:val="00E658FE"/>
    <w:rsid w:val="00E65A03"/>
    <w:rsid w:val="00E65A4D"/>
    <w:rsid w:val="00E65AE6"/>
    <w:rsid w:val="00E65B9A"/>
    <w:rsid w:val="00E65CC3"/>
    <w:rsid w:val="00E65CCD"/>
    <w:rsid w:val="00E65D79"/>
    <w:rsid w:val="00E661C4"/>
    <w:rsid w:val="00E664FD"/>
    <w:rsid w:val="00E66C11"/>
    <w:rsid w:val="00E66EB2"/>
    <w:rsid w:val="00E66F2F"/>
    <w:rsid w:val="00E67106"/>
    <w:rsid w:val="00E6753E"/>
    <w:rsid w:val="00E675D0"/>
    <w:rsid w:val="00E6779B"/>
    <w:rsid w:val="00E6796E"/>
    <w:rsid w:val="00E67DBE"/>
    <w:rsid w:val="00E67E17"/>
    <w:rsid w:val="00E67EC6"/>
    <w:rsid w:val="00E67FB7"/>
    <w:rsid w:val="00E701DA"/>
    <w:rsid w:val="00E701F8"/>
    <w:rsid w:val="00E7089A"/>
    <w:rsid w:val="00E70966"/>
    <w:rsid w:val="00E70BA4"/>
    <w:rsid w:val="00E70E43"/>
    <w:rsid w:val="00E70F38"/>
    <w:rsid w:val="00E70FA5"/>
    <w:rsid w:val="00E71161"/>
    <w:rsid w:val="00E7119A"/>
    <w:rsid w:val="00E719FD"/>
    <w:rsid w:val="00E71A05"/>
    <w:rsid w:val="00E71B1E"/>
    <w:rsid w:val="00E71BF9"/>
    <w:rsid w:val="00E71D01"/>
    <w:rsid w:val="00E72244"/>
    <w:rsid w:val="00E724D5"/>
    <w:rsid w:val="00E724F7"/>
    <w:rsid w:val="00E72768"/>
    <w:rsid w:val="00E728AA"/>
    <w:rsid w:val="00E72AB6"/>
    <w:rsid w:val="00E72B3A"/>
    <w:rsid w:val="00E72E74"/>
    <w:rsid w:val="00E72E9C"/>
    <w:rsid w:val="00E73042"/>
    <w:rsid w:val="00E73116"/>
    <w:rsid w:val="00E73125"/>
    <w:rsid w:val="00E73182"/>
    <w:rsid w:val="00E7340D"/>
    <w:rsid w:val="00E7346E"/>
    <w:rsid w:val="00E734E2"/>
    <w:rsid w:val="00E7427D"/>
    <w:rsid w:val="00E744F9"/>
    <w:rsid w:val="00E746DC"/>
    <w:rsid w:val="00E749E3"/>
    <w:rsid w:val="00E74A64"/>
    <w:rsid w:val="00E74DC9"/>
    <w:rsid w:val="00E7500C"/>
    <w:rsid w:val="00E75472"/>
    <w:rsid w:val="00E75700"/>
    <w:rsid w:val="00E75962"/>
    <w:rsid w:val="00E75BE1"/>
    <w:rsid w:val="00E75C31"/>
    <w:rsid w:val="00E75E68"/>
    <w:rsid w:val="00E75EDB"/>
    <w:rsid w:val="00E75FBE"/>
    <w:rsid w:val="00E76016"/>
    <w:rsid w:val="00E76152"/>
    <w:rsid w:val="00E76161"/>
    <w:rsid w:val="00E76233"/>
    <w:rsid w:val="00E76500"/>
    <w:rsid w:val="00E76554"/>
    <w:rsid w:val="00E7667B"/>
    <w:rsid w:val="00E770B9"/>
    <w:rsid w:val="00E77266"/>
    <w:rsid w:val="00E7745C"/>
    <w:rsid w:val="00E77B91"/>
    <w:rsid w:val="00E77C9D"/>
    <w:rsid w:val="00E8102F"/>
    <w:rsid w:val="00E81162"/>
    <w:rsid w:val="00E81913"/>
    <w:rsid w:val="00E81A06"/>
    <w:rsid w:val="00E81AFA"/>
    <w:rsid w:val="00E81F00"/>
    <w:rsid w:val="00E8232C"/>
    <w:rsid w:val="00E8238D"/>
    <w:rsid w:val="00E82674"/>
    <w:rsid w:val="00E829C1"/>
    <w:rsid w:val="00E82FFC"/>
    <w:rsid w:val="00E8319C"/>
    <w:rsid w:val="00E831ED"/>
    <w:rsid w:val="00E83204"/>
    <w:rsid w:val="00E832B7"/>
    <w:rsid w:val="00E83CD8"/>
    <w:rsid w:val="00E83EC0"/>
    <w:rsid w:val="00E84381"/>
    <w:rsid w:val="00E84420"/>
    <w:rsid w:val="00E84447"/>
    <w:rsid w:val="00E849A3"/>
    <w:rsid w:val="00E84A2C"/>
    <w:rsid w:val="00E84AB1"/>
    <w:rsid w:val="00E851F3"/>
    <w:rsid w:val="00E85373"/>
    <w:rsid w:val="00E854B3"/>
    <w:rsid w:val="00E856C7"/>
    <w:rsid w:val="00E857E3"/>
    <w:rsid w:val="00E85898"/>
    <w:rsid w:val="00E8591D"/>
    <w:rsid w:val="00E85B40"/>
    <w:rsid w:val="00E85C4D"/>
    <w:rsid w:val="00E85DF9"/>
    <w:rsid w:val="00E8605D"/>
    <w:rsid w:val="00E861B8"/>
    <w:rsid w:val="00E86413"/>
    <w:rsid w:val="00E86590"/>
    <w:rsid w:val="00E86E81"/>
    <w:rsid w:val="00E873BB"/>
    <w:rsid w:val="00E8752D"/>
    <w:rsid w:val="00E8786F"/>
    <w:rsid w:val="00E87984"/>
    <w:rsid w:val="00E87D0F"/>
    <w:rsid w:val="00E87D81"/>
    <w:rsid w:val="00E87E05"/>
    <w:rsid w:val="00E87E2C"/>
    <w:rsid w:val="00E903CB"/>
    <w:rsid w:val="00E90427"/>
    <w:rsid w:val="00E90572"/>
    <w:rsid w:val="00E90670"/>
    <w:rsid w:val="00E90AD4"/>
    <w:rsid w:val="00E90E4A"/>
    <w:rsid w:val="00E90F18"/>
    <w:rsid w:val="00E9104E"/>
    <w:rsid w:val="00E91055"/>
    <w:rsid w:val="00E913D8"/>
    <w:rsid w:val="00E915FA"/>
    <w:rsid w:val="00E916B7"/>
    <w:rsid w:val="00E916DD"/>
    <w:rsid w:val="00E916E8"/>
    <w:rsid w:val="00E919C6"/>
    <w:rsid w:val="00E919D7"/>
    <w:rsid w:val="00E91A91"/>
    <w:rsid w:val="00E91B84"/>
    <w:rsid w:val="00E91BDA"/>
    <w:rsid w:val="00E91D3F"/>
    <w:rsid w:val="00E920FB"/>
    <w:rsid w:val="00E922C9"/>
    <w:rsid w:val="00E922E5"/>
    <w:rsid w:val="00E923E0"/>
    <w:rsid w:val="00E92510"/>
    <w:rsid w:val="00E92834"/>
    <w:rsid w:val="00E929D3"/>
    <w:rsid w:val="00E93045"/>
    <w:rsid w:val="00E93577"/>
    <w:rsid w:val="00E936D3"/>
    <w:rsid w:val="00E9372D"/>
    <w:rsid w:val="00E93742"/>
    <w:rsid w:val="00E93BDF"/>
    <w:rsid w:val="00E93C4C"/>
    <w:rsid w:val="00E941EC"/>
    <w:rsid w:val="00E945D4"/>
    <w:rsid w:val="00E9475D"/>
    <w:rsid w:val="00E949BA"/>
    <w:rsid w:val="00E949F6"/>
    <w:rsid w:val="00E94ACB"/>
    <w:rsid w:val="00E94F94"/>
    <w:rsid w:val="00E95252"/>
    <w:rsid w:val="00E956EF"/>
    <w:rsid w:val="00E95A71"/>
    <w:rsid w:val="00E95CEE"/>
    <w:rsid w:val="00E95D23"/>
    <w:rsid w:val="00E95F00"/>
    <w:rsid w:val="00E961F2"/>
    <w:rsid w:val="00E96489"/>
    <w:rsid w:val="00E966EF"/>
    <w:rsid w:val="00E96CC5"/>
    <w:rsid w:val="00E96E14"/>
    <w:rsid w:val="00E97114"/>
    <w:rsid w:val="00E97123"/>
    <w:rsid w:val="00E97177"/>
    <w:rsid w:val="00E97399"/>
    <w:rsid w:val="00E97650"/>
    <w:rsid w:val="00EA0122"/>
    <w:rsid w:val="00EA0167"/>
    <w:rsid w:val="00EA0197"/>
    <w:rsid w:val="00EA0234"/>
    <w:rsid w:val="00EA0405"/>
    <w:rsid w:val="00EA069B"/>
    <w:rsid w:val="00EA0EC7"/>
    <w:rsid w:val="00EA1136"/>
    <w:rsid w:val="00EA1262"/>
    <w:rsid w:val="00EA1439"/>
    <w:rsid w:val="00EA16FA"/>
    <w:rsid w:val="00EA17B3"/>
    <w:rsid w:val="00EA194E"/>
    <w:rsid w:val="00EA1B52"/>
    <w:rsid w:val="00EA1B81"/>
    <w:rsid w:val="00EA1F74"/>
    <w:rsid w:val="00EA26CA"/>
    <w:rsid w:val="00EA2893"/>
    <w:rsid w:val="00EA2A5C"/>
    <w:rsid w:val="00EA2A89"/>
    <w:rsid w:val="00EA2F8A"/>
    <w:rsid w:val="00EA3141"/>
    <w:rsid w:val="00EA3482"/>
    <w:rsid w:val="00EA365F"/>
    <w:rsid w:val="00EA3D07"/>
    <w:rsid w:val="00EA3D2D"/>
    <w:rsid w:val="00EA3FF0"/>
    <w:rsid w:val="00EA4189"/>
    <w:rsid w:val="00EA42C8"/>
    <w:rsid w:val="00EA4380"/>
    <w:rsid w:val="00EA43C3"/>
    <w:rsid w:val="00EA471E"/>
    <w:rsid w:val="00EA48E6"/>
    <w:rsid w:val="00EA4F9D"/>
    <w:rsid w:val="00EA53A1"/>
    <w:rsid w:val="00EA552E"/>
    <w:rsid w:val="00EA5874"/>
    <w:rsid w:val="00EA5941"/>
    <w:rsid w:val="00EA59D0"/>
    <w:rsid w:val="00EA5F7A"/>
    <w:rsid w:val="00EA611F"/>
    <w:rsid w:val="00EA63F4"/>
    <w:rsid w:val="00EA647D"/>
    <w:rsid w:val="00EA6482"/>
    <w:rsid w:val="00EA65C2"/>
    <w:rsid w:val="00EA65D7"/>
    <w:rsid w:val="00EA66DF"/>
    <w:rsid w:val="00EA67E7"/>
    <w:rsid w:val="00EA6A96"/>
    <w:rsid w:val="00EA6B60"/>
    <w:rsid w:val="00EA6BEE"/>
    <w:rsid w:val="00EA6FDF"/>
    <w:rsid w:val="00EA752D"/>
    <w:rsid w:val="00EA7663"/>
    <w:rsid w:val="00EA775A"/>
    <w:rsid w:val="00EA79BD"/>
    <w:rsid w:val="00EA7D5D"/>
    <w:rsid w:val="00EA7D66"/>
    <w:rsid w:val="00EA7F3C"/>
    <w:rsid w:val="00EA7F74"/>
    <w:rsid w:val="00EB004C"/>
    <w:rsid w:val="00EB0059"/>
    <w:rsid w:val="00EB0212"/>
    <w:rsid w:val="00EB0378"/>
    <w:rsid w:val="00EB047C"/>
    <w:rsid w:val="00EB04B0"/>
    <w:rsid w:val="00EB0BB3"/>
    <w:rsid w:val="00EB0D2D"/>
    <w:rsid w:val="00EB0EFE"/>
    <w:rsid w:val="00EB1037"/>
    <w:rsid w:val="00EB105A"/>
    <w:rsid w:val="00EB13FC"/>
    <w:rsid w:val="00EB18F9"/>
    <w:rsid w:val="00EB1A10"/>
    <w:rsid w:val="00EB1C32"/>
    <w:rsid w:val="00EB1FAA"/>
    <w:rsid w:val="00EB219D"/>
    <w:rsid w:val="00EB25EE"/>
    <w:rsid w:val="00EB26BB"/>
    <w:rsid w:val="00EB2CCD"/>
    <w:rsid w:val="00EB2F47"/>
    <w:rsid w:val="00EB2F7D"/>
    <w:rsid w:val="00EB2FB1"/>
    <w:rsid w:val="00EB32BF"/>
    <w:rsid w:val="00EB3513"/>
    <w:rsid w:val="00EB3991"/>
    <w:rsid w:val="00EB3996"/>
    <w:rsid w:val="00EB3C9E"/>
    <w:rsid w:val="00EB3E76"/>
    <w:rsid w:val="00EB4128"/>
    <w:rsid w:val="00EB416B"/>
    <w:rsid w:val="00EB41B0"/>
    <w:rsid w:val="00EB4422"/>
    <w:rsid w:val="00EB470A"/>
    <w:rsid w:val="00EB49B9"/>
    <w:rsid w:val="00EB49F7"/>
    <w:rsid w:val="00EB4C8E"/>
    <w:rsid w:val="00EB51A6"/>
    <w:rsid w:val="00EB55AA"/>
    <w:rsid w:val="00EB581D"/>
    <w:rsid w:val="00EB5A08"/>
    <w:rsid w:val="00EB5A82"/>
    <w:rsid w:val="00EB5D45"/>
    <w:rsid w:val="00EB5E49"/>
    <w:rsid w:val="00EB5EE5"/>
    <w:rsid w:val="00EB5F3F"/>
    <w:rsid w:val="00EB63A4"/>
    <w:rsid w:val="00EB65D7"/>
    <w:rsid w:val="00EB6A57"/>
    <w:rsid w:val="00EB6A91"/>
    <w:rsid w:val="00EB6B57"/>
    <w:rsid w:val="00EB6D17"/>
    <w:rsid w:val="00EB6F87"/>
    <w:rsid w:val="00EB74DE"/>
    <w:rsid w:val="00EB752C"/>
    <w:rsid w:val="00EB77D5"/>
    <w:rsid w:val="00EB7854"/>
    <w:rsid w:val="00EB7A7C"/>
    <w:rsid w:val="00EC0039"/>
    <w:rsid w:val="00EC015B"/>
    <w:rsid w:val="00EC064C"/>
    <w:rsid w:val="00EC09EF"/>
    <w:rsid w:val="00EC0A46"/>
    <w:rsid w:val="00EC0D81"/>
    <w:rsid w:val="00EC1551"/>
    <w:rsid w:val="00EC1572"/>
    <w:rsid w:val="00EC1774"/>
    <w:rsid w:val="00EC1BFF"/>
    <w:rsid w:val="00EC1D3F"/>
    <w:rsid w:val="00EC1F60"/>
    <w:rsid w:val="00EC20E1"/>
    <w:rsid w:val="00EC2242"/>
    <w:rsid w:val="00EC27B2"/>
    <w:rsid w:val="00EC285E"/>
    <w:rsid w:val="00EC2C79"/>
    <w:rsid w:val="00EC2D2E"/>
    <w:rsid w:val="00EC2DD0"/>
    <w:rsid w:val="00EC2EC3"/>
    <w:rsid w:val="00EC33A7"/>
    <w:rsid w:val="00EC357E"/>
    <w:rsid w:val="00EC3648"/>
    <w:rsid w:val="00EC3A4F"/>
    <w:rsid w:val="00EC3AF8"/>
    <w:rsid w:val="00EC3B82"/>
    <w:rsid w:val="00EC3CBE"/>
    <w:rsid w:val="00EC4290"/>
    <w:rsid w:val="00EC44A2"/>
    <w:rsid w:val="00EC44F1"/>
    <w:rsid w:val="00EC49FB"/>
    <w:rsid w:val="00EC4A0A"/>
    <w:rsid w:val="00EC4DBD"/>
    <w:rsid w:val="00EC4EBE"/>
    <w:rsid w:val="00EC4F0B"/>
    <w:rsid w:val="00EC5685"/>
    <w:rsid w:val="00EC56D6"/>
    <w:rsid w:val="00EC56FC"/>
    <w:rsid w:val="00EC5925"/>
    <w:rsid w:val="00EC5D5D"/>
    <w:rsid w:val="00EC5E65"/>
    <w:rsid w:val="00EC5FE2"/>
    <w:rsid w:val="00EC6611"/>
    <w:rsid w:val="00EC66CC"/>
    <w:rsid w:val="00EC687E"/>
    <w:rsid w:val="00EC6904"/>
    <w:rsid w:val="00EC6CCC"/>
    <w:rsid w:val="00EC7042"/>
    <w:rsid w:val="00EC7577"/>
    <w:rsid w:val="00EC778A"/>
    <w:rsid w:val="00EC7810"/>
    <w:rsid w:val="00EC7D09"/>
    <w:rsid w:val="00ED0044"/>
    <w:rsid w:val="00ED02C3"/>
    <w:rsid w:val="00ED02D9"/>
    <w:rsid w:val="00ED0377"/>
    <w:rsid w:val="00ED04A8"/>
    <w:rsid w:val="00ED0592"/>
    <w:rsid w:val="00ED066B"/>
    <w:rsid w:val="00ED0779"/>
    <w:rsid w:val="00ED084C"/>
    <w:rsid w:val="00ED0D5C"/>
    <w:rsid w:val="00ED128F"/>
    <w:rsid w:val="00ED1487"/>
    <w:rsid w:val="00ED15DD"/>
    <w:rsid w:val="00ED1B2E"/>
    <w:rsid w:val="00ED1BE0"/>
    <w:rsid w:val="00ED1DAC"/>
    <w:rsid w:val="00ED2176"/>
    <w:rsid w:val="00ED21A2"/>
    <w:rsid w:val="00ED25B1"/>
    <w:rsid w:val="00ED25CA"/>
    <w:rsid w:val="00ED287B"/>
    <w:rsid w:val="00ED29EB"/>
    <w:rsid w:val="00ED2A63"/>
    <w:rsid w:val="00ED2BEB"/>
    <w:rsid w:val="00ED3142"/>
    <w:rsid w:val="00ED36D3"/>
    <w:rsid w:val="00ED36EB"/>
    <w:rsid w:val="00ED39BF"/>
    <w:rsid w:val="00ED3D21"/>
    <w:rsid w:val="00ED46EC"/>
    <w:rsid w:val="00ED4840"/>
    <w:rsid w:val="00ED49AD"/>
    <w:rsid w:val="00ED4CB7"/>
    <w:rsid w:val="00ED4D0A"/>
    <w:rsid w:val="00ED502B"/>
    <w:rsid w:val="00ED506E"/>
    <w:rsid w:val="00ED50A9"/>
    <w:rsid w:val="00ED5105"/>
    <w:rsid w:val="00ED51B3"/>
    <w:rsid w:val="00ED54D5"/>
    <w:rsid w:val="00ED55A4"/>
    <w:rsid w:val="00ED58AF"/>
    <w:rsid w:val="00ED59A9"/>
    <w:rsid w:val="00ED5AC5"/>
    <w:rsid w:val="00ED5AF3"/>
    <w:rsid w:val="00ED5B71"/>
    <w:rsid w:val="00ED5DCF"/>
    <w:rsid w:val="00ED60CA"/>
    <w:rsid w:val="00ED6161"/>
    <w:rsid w:val="00ED6200"/>
    <w:rsid w:val="00ED653A"/>
    <w:rsid w:val="00ED6702"/>
    <w:rsid w:val="00ED6731"/>
    <w:rsid w:val="00ED6833"/>
    <w:rsid w:val="00ED690C"/>
    <w:rsid w:val="00ED6F0A"/>
    <w:rsid w:val="00ED6F6F"/>
    <w:rsid w:val="00ED7124"/>
    <w:rsid w:val="00ED7434"/>
    <w:rsid w:val="00ED7532"/>
    <w:rsid w:val="00ED777F"/>
    <w:rsid w:val="00ED7895"/>
    <w:rsid w:val="00ED79CE"/>
    <w:rsid w:val="00ED7DE3"/>
    <w:rsid w:val="00ED7E8F"/>
    <w:rsid w:val="00EE00D3"/>
    <w:rsid w:val="00EE019E"/>
    <w:rsid w:val="00EE03A8"/>
    <w:rsid w:val="00EE03B9"/>
    <w:rsid w:val="00EE0469"/>
    <w:rsid w:val="00EE04AC"/>
    <w:rsid w:val="00EE04B6"/>
    <w:rsid w:val="00EE04EC"/>
    <w:rsid w:val="00EE06D5"/>
    <w:rsid w:val="00EE07AB"/>
    <w:rsid w:val="00EE0B94"/>
    <w:rsid w:val="00EE0C4F"/>
    <w:rsid w:val="00EE1293"/>
    <w:rsid w:val="00EE13F2"/>
    <w:rsid w:val="00EE17DE"/>
    <w:rsid w:val="00EE17ED"/>
    <w:rsid w:val="00EE18B5"/>
    <w:rsid w:val="00EE18C0"/>
    <w:rsid w:val="00EE1902"/>
    <w:rsid w:val="00EE1BB4"/>
    <w:rsid w:val="00EE2019"/>
    <w:rsid w:val="00EE202E"/>
    <w:rsid w:val="00EE2163"/>
    <w:rsid w:val="00EE2375"/>
    <w:rsid w:val="00EE23EC"/>
    <w:rsid w:val="00EE27AB"/>
    <w:rsid w:val="00EE290B"/>
    <w:rsid w:val="00EE2BC3"/>
    <w:rsid w:val="00EE2D23"/>
    <w:rsid w:val="00EE2F74"/>
    <w:rsid w:val="00EE301B"/>
    <w:rsid w:val="00EE33DA"/>
    <w:rsid w:val="00EE347B"/>
    <w:rsid w:val="00EE35EB"/>
    <w:rsid w:val="00EE39D7"/>
    <w:rsid w:val="00EE3A79"/>
    <w:rsid w:val="00EE3C13"/>
    <w:rsid w:val="00EE4886"/>
    <w:rsid w:val="00EE4909"/>
    <w:rsid w:val="00EE4BA7"/>
    <w:rsid w:val="00EE4E85"/>
    <w:rsid w:val="00EE5095"/>
    <w:rsid w:val="00EE53C2"/>
    <w:rsid w:val="00EE5762"/>
    <w:rsid w:val="00EE5954"/>
    <w:rsid w:val="00EE59D4"/>
    <w:rsid w:val="00EE5A61"/>
    <w:rsid w:val="00EE5DF5"/>
    <w:rsid w:val="00EE5F00"/>
    <w:rsid w:val="00EE609F"/>
    <w:rsid w:val="00EE6128"/>
    <w:rsid w:val="00EE650C"/>
    <w:rsid w:val="00EE6576"/>
    <w:rsid w:val="00EE68C0"/>
    <w:rsid w:val="00EE694A"/>
    <w:rsid w:val="00EE6AFF"/>
    <w:rsid w:val="00EE6F55"/>
    <w:rsid w:val="00EE71C4"/>
    <w:rsid w:val="00EE728A"/>
    <w:rsid w:val="00EE72A0"/>
    <w:rsid w:val="00EE72E9"/>
    <w:rsid w:val="00EE75B9"/>
    <w:rsid w:val="00EE76CB"/>
    <w:rsid w:val="00EE7CC8"/>
    <w:rsid w:val="00EE7EA0"/>
    <w:rsid w:val="00EE7F14"/>
    <w:rsid w:val="00EE7F8E"/>
    <w:rsid w:val="00EF00B3"/>
    <w:rsid w:val="00EF00EE"/>
    <w:rsid w:val="00EF0102"/>
    <w:rsid w:val="00EF0336"/>
    <w:rsid w:val="00EF0A03"/>
    <w:rsid w:val="00EF0BAC"/>
    <w:rsid w:val="00EF0D71"/>
    <w:rsid w:val="00EF0FFE"/>
    <w:rsid w:val="00EF134A"/>
    <w:rsid w:val="00EF138C"/>
    <w:rsid w:val="00EF14F1"/>
    <w:rsid w:val="00EF16E6"/>
    <w:rsid w:val="00EF1794"/>
    <w:rsid w:val="00EF1ACC"/>
    <w:rsid w:val="00EF1BF3"/>
    <w:rsid w:val="00EF1C5C"/>
    <w:rsid w:val="00EF1DF9"/>
    <w:rsid w:val="00EF1E1B"/>
    <w:rsid w:val="00EF1F9B"/>
    <w:rsid w:val="00EF1FB4"/>
    <w:rsid w:val="00EF2135"/>
    <w:rsid w:val="00EF215A"/>
    <w:rsid w:val="00EF252C"/>
    <w:rsid w:val="00EF29E3"/>
    <w:rsid w:val="00EF2A2C"/>
    <w:rsid w:val="00EF2B2C"/>
    <w:rsid w:val="00EF2B86"/>
    <w:rsid w:val="00EF2BF1"/>
    <w:rsid w:val="00EF2C7B"/>
    <w:rsid w:val="00EF2D62"/>
    <w:rsid w:val="00EF3432"/>
    <w:rsid w:val="00EF3485"/>
    <w:rsid w:val="00EF36B2"/>
    <w:rsid w:val="00EF3728"/>
    <w:rsid w:val="00EF3738"/>
    <w:rsid w:val="00EF379E"/>
    <w:rsid w:val="00EF3805"/>
    <w:rsid w:val="00EF3837"/>
    <w:rsid w:val="00EF3891"/>
    <w:rsid w:val="00EF3CFE"/>
    <w:rsid w:val="00EF3DFA"/>
    <w:rsid w:val="00EF3E34"/>
    <w:rsid w:val="00EF415C"/>
    <w:rsid w:val="00EF41F0"/>
    <w:rsid w:val="00EF421F"/>
    <w:rsid w:val="00EF43A2"/>
    <w:rsid w:val="00EF4470"/>
    <w:rsid w:val="00EF483C"/>
    <w:rsid w:val="00EF4A6A"/>
    <w:rsid w:val="00EF4BA4"/>
    <w:rsid w:val="00EF5011"/>
    <w:rsid w:val="00EF5095"/>
    <w:rsid w:val="00EF51B4"/>
    <w:rsid w:val="00EF5202"/>
    <w:rsid w:val="00EF532D"/>
    <w:rsid w:val="00EF5775"/>
    <w:rsid w:val="00EF579B"/>
    <w:rsid w:val="00EF589B"/>
    <w:rsid w:val="00EF647A"/>
    <w:rsid w:val="00EF65AC"/>
    <w:rsid w:val="00EF6805"/>
    <w:rsid w:val="00EF6CB0"/>
    <w:rsid w:val="00EF6D66"/>
    <w:rsid w:val="00EF6E26"/>
    <w:rsid w:val="00EF6FE6"/>
    <w:rsid w:val="00EF72BA"/>
    <w:rsid w:val="00EF7848"/>
    <w:rsid w:val="00EF7903"/>
    <w:rsid w:val="00EF7AD4"/>
    <w:rsid w:val="00EF7C04"/>
    <w:rsid w:val="00EF7D80"/>
    <w:rsid w:val="00EF7DAC"/>
    <w:rsid w:val="00F001C3"/>
    <w:rsid w:val="00F0044F"/>
    <w:rsid w:val="00F00560"/>
    <w:rsid w:val="00F00849"/>
    <w:rsid w:val="00F00B8B"/>
    <w:rsid w:val="00F00BB5"/>
    <w:rsid w:val="00F00C7B"/>
    <w:rsid w:val="00F00E60"/>
    <w:rsid w:val="00F00ED7"/>
    <w:rsid w:val="00F01065"/>
    <w:rsid w:val="00F01737"/>
    <w:rsid w:val="00F01907"/>
    <w:rsid w:val="00F01CDA"/>
    <w:rsid w:val="00F01E4A"/>
    <w:rsid w:val="00F01F38"/>
    <w:rsid w:val="00F02379"/>
    <w:rsid w:val="00F023B7"/>
    <w:rsid w:val="00F023EA"/>
    <w:rsid w:val="00F0248F"/>
    <w:rsid w:val="00F0258B"/>
    <w:rsid w:val="00F0268B"/>
    <w:rsid w:val="00F02754"/>
    <w:rsid w:val="00F02A0B"/>
    <w:rsid w:val="00F02ADB"/>
    <w:rsid w:val="00F02D39"/>
    <w:rsid w:val="00F02E84"/>
    <w:rsid w:val="00F02F3F"/>
    <w:rsid w:val="00F03073"/>
    <w:rsid w:val="00F03185"/>
    <w:rsid w:val="00F03410"/>
    <w:rsid w:val="00F038B7"/>
    <w:rsid w:val="00F03B93"/>
    <w:rsid w:val="00F040C3"/>
    <w:rsid w:val="00F04138"/>
    <w:rsid w:val="00F045E5"/>
    <w:rsid w:val="00F04783"/>
    <w:rsid w:val="00F04842"/>
    <w:rsid w:val="00F04D01"/>
    <w:rsid w:val="00F04E2B"/>
    <w:rsid w:val="00F05282"/>
    <w:rsid w:val="00F052E6"/>
    <w:rsid w:val="00F053E7"/>
    <w:rsid w:val="00F0564F"/>
    <w:rsid w:val="00F056C0"/>
    <w:rsid w:val="00F05868"/>
    <w:rsid w:val="00F061B4"/>
    <w:rsid w:val="00F06463"/>
    <w:rsid w:val="00F06A4B"/>
    <w:rsid w:val="00F06AE7"/>
    <w:rsid w:val="00F06B24"/>
    <w:rsid w:val="00F06BC9"/>
    <w:rsid w:val="00F06C45"/>
    <w:rsid w:val="00F06D02"/>
    <w:rsid w:val="00F06EC6"/>
    <w:rsid w:val="00F072A5"/>
    <w:rsid w:val="00F079C2"/>
    <w:rsid w:val="00F101FA"/>
    <w:rsid w:val="00F1035E"/>
    <w:rsid w:val="00F103E4"/>
    <w:rsid w:val="00F10821"/>
    <w:rsid w:val="00F10AD8"/>
    <w:rsid w:val="00F10C0B"/>
    <w:rsid w:val="00F10CE3"/>
    <w:rsid w:val="00F10E23"/>
    <w:rsid w:val="00F10EDC"/>
    <w:rsid w:val="00F10FE7"/>
    <w:rsid w:val="00F11042"/>
    <w:rsid w:val="00F11110"/>
    <w:rsid w:val="00F113B5"/>
    <w:rsid w:val="00F11635"/>
    <w:rsid w:val="00F118D6"/>
    <w:rsid w:val="00F11AA7"/>
    <w:rsid w:val="00F11DEA"/>
    <w:rsid w:val="00F120DD"/>
    <w:rsid w:val="00F127E2"/>
    <w:rsid w:val="00F12912"/>
    <w:rsid w:val="00F12BA1"/>
    <w:rsid w:val="00F12BE9"/>
    <w:rsid w:val="00F12DDA"/>
    <w:rsid w:val="00F12F59"/>
    <w:rsid w:val="00F1310C"/>
    <w:rsid w:val="00F1315A"/>
    <w:rsid w:val="00F13277"/>
    <w:rsid w:val="00F13666"/>
    <w:rsid w:val="00F1378D"/>
    <w:rsid w:val="00F138F4"/>
    <w:rsid w:val="00F139DE"/>
    <w:rsid w:val="00F13D12"/>
    <w:rsid w:val="00F141B4"/>
    <w:rsid w:val="00F146EE"/>
    <w:rsid w:val="00F148C5"/>
    <w:rsid w:val="00F14B09"/>
    <w:rsid w:val="00F14E03"/>
    <w:rsid w:val="00F15068"/>
    <w:rsid w:val="00F15248"/>
    <w:rsid w:val="00F152E7"/>
    <w:rsid w:val="00F15866"/>
    <w:rsid w:val="00F1591C"/>
    <w:rsid w:val="00F15A81"/>
    <w:rsid w:val="00F15BA0"/>
    <w:rsid w:val="00F15DBA"/>
    <w:rsid w:val="00F15FF0"/>
    <w:rsid w:val="00F16260"/>
    <w:rsid w:val="00F162B2"/>
    <w:rsid w:val="00F16528"/>
    <w:rsid w:val="00F16A2A"/>
    <w:rsid w:val="00F16AE2"/>
    <w:rsid w:val="00F16BE7"/>
    <w:rsid w:val="00F16EA1"/>
    <w:rsid w:val="00F16EE9"/>
    <w:rsid w:val="00F16F09"/>
    <w:rsid w:val="00F17506"/>
    <w:rsid w:val="00F17680"/>
    <w:rsid w:val="00F17789"/>
    <w:rsid w:val="00F17C1C"/>
    <w:rsid w:val="00F17E7F"/>
    <w:rsid w:val="00F17E89"/>
    <w:rsid w:val="00F20053"/>
    <w:rsid w:val="00F204CE"/>
    <w:rsid w:val="00F20791"/>
    <w:rsid w:val="00F20969"/>
    <w:rsid w:val="00F209D8"/>
    <w:rsid w:val="00F20B8B"/>
    <w:rsid w:val="00F20D81"/>
    <w:rsid w:val="00F217A6"/>
    <w:rsid w:val="00F219F3"/>
    <w:rsid w:val="00F21A41"/>
    <w:rsid w:val="00F222FA"/>
    <w:rsid w:val="00F223D5"/>
    <w:rsid w:val="00F225B9"/>
    <w:rsid w:val="00F22710"/>
    <w:rsid w:val="00F22D06"/>
    <w:rsid w:val="00F22E5E"/>
    <w:rsid w:val="00F22EC4"/>
    <w:rsid w:val="00F22EC9"/>
    <w:rsid w:val="00F2319D"/>
    <w:rsid w:val="00F2345A"/>
    <w:rsid w:val="00F2356E"/>
    <w:rsid w:val="00F23610"/>
    <w:rsid w:val="00F236C4"/>
    <w:rsid w:val="00F23A40"/>
    <w:rsid w:val="00F23ADE"/>
    <w:rsid w:val="00F23BC9"/>
    <w:rsid w:val="00F23BD7"/>
    <w:rsid w:val="00F23C5C"/>
    <w:rsid w:val="00F23D75"/>
    <w:rsid w:val="00F23E23"/>
    <w:rsid w:val="00F23F9E"/>
    <w:rsid w:val="00F24442"/>
    <w:rsid w:val="00F24534"/>
    <w:rsid w:val="00F2467B"/>
    <w:rsid w:val="00F24741"/>
    <w:rsid w:val="00F2488E"/>
    <w:rsid w:val="00F24E59"/>
    <w:rsid w:val="00F24FFC"/>
    <w:rsid w:val="00F250F1"/>
    <w:rsid w:val="00F2554B"/>
    <w:rsid w:val="00F25AD4"/>
    <w:rsid w:val="00F25DA9"/>
    <w:rsid w:val="00F262C0"/>
    <w:rsid w:val="00F2657C"/>
    <w:rsid w:val="00F266AC"/>
    <w:rsid w:val="00F266C5"/>
    <w:rsid w:val="00F2693E"/>
    <w:rsid w:val="00F269EE"/>
    <w:rsid w:val="00F26BB2"/>
    <w:rsid w:val="00F26D20"/>
    <w:rsid w:val="00F26FBD"/>
    <w:rsid w:val="00F270A2"/>
    <w:rsid w:val="00F27266"/>
    <w:rsid w:val="00F2757F"/>
    <w:rsid w:val="00F27C7B"/>
    <w:rsid w:val="00F27CAF"/>
    <w:rsid w:val="00F27F11"/>
    <w:rsid w:val="00F30195"/>
    <w:rsid w:val="00F30267"/>
    <w:rsid w:val="00F304F7"/>
    <w:rsid w:val="00F305ED"/>
    <w:rsid w:val="00F306BA"/>
    <w:rsid w:val="00F3074F"/>
    <w:rsid w:val="00F30C86"/>
    <w:rsid w:val="00F30F52"/>
    <w:rsid w:val="00F31017"/>
    <w:rsid w:val="00F3124A"/>
    <w:rsid w:val="00F31294"/>
    <w:rsid w:val="00F3190E"/>
    <w:rsid w:val="00F31B85"/>
    <w:rsid w:val="00F31C2E"/>
    <w:rsid w:val="00F31C53"/>
    <w:rsid w:val="00F31CDB"/>
    <w:rsid w:val="00F31DB8"/>
    <w:rsid w:val="00F3234B"/>
    <w:rsid w:val="00F324F5"/>
    <w:rsid w:val="00F32799"/>
    <w:rsid w:val="00F32820"/>
    <w:rsid w:val="00F3282A"/>
    <w:rsid w:val="00F32877"/>
    <w:rsid w:val="00F32AAF"/>
    <w:rsid w:val="00F32B2E"/>
    <w:rsid w:val="00F32ED3"/>
    <w:rsid w:val="00F33381"/>
    <w:rsid w:val="00F33498"/>
    <w:rsid w:val="00F334B5"/>
    <w:rsid w:val="00F338D1"/>
    <w:rsid w:val="00F33B73"/>
    <w:rsid w:val="00F33BBD"/>
    <w:rsid w:val="00F33C6C"/>
    <w:rsid w:val="00F33EE8"/>
    <w:rsid w:val="00F348AE"/>
    <w:rsid w:val="00F34933"/>
    <w:rsid w:val="00F349AA"/>
    <w:rsid w:val="00F34A17"/>
    <w:rsid w:val="00F34A83"/>
    <w:rsid w:val="00F34D76"/>
    <w:rsid w:val="00F34E03"/>
    <w:rsid w:val="00F34E94"/>
    <w:rsid w:val="00F3536F"/>
    <w:rsid w:val="00F354D9"/>
    <w:rsid w:val="00F355E4"/>
    <w:rsid w:val="00F355EE"/>
    <w:rsid w:val="00F35703"/>
    <w:rsid w:val="00F35A1F"/>
    <w:rsid w:val="00F35A3D"/>
    <w:rsid w:val="00F35B68"/>
    <w:rsid w:val="00F35D98"/>
    <w:rsid w:val="00F35F78"/>
    <w:rsid w:val="00F35FBD"/>
    <w:rsid w:val="00F3603B"/>
    <w:rsid w:val="00F3605E"/>
    <w:rsid w:val="00F36189"/>
    <w:rsid w:val="00F36534"/>
    <w:rsid w:val="00F36784"/>
    <w:rsid w:val="00F36ADD"/>
    <w:rsid w:val="00F36C9A"/>
    <w:rsid w:val="00F36EBC"/>
    <w:rsid w:val="00F36F7F"/>
    <w:rsid w:val="00F37168"/>
    <w:rsid w:val="00F375B1"/>
    <w:rsid w:val="00F376D5"/>
    <w:rsid w:val="00F37F43"/>
    <w:rsid w:val="00F40234"/>
    <w:rsid w:val="00F4046B"/>
    <w:rsid w:val="00F404F4"/>
    <w:rsid w:val="00F4055B"/>
    <w:rsid w:val="00F40D53"/>
    <w:rsid w:val="00F40F35"/>
    <w:rsid w:val="00F41130"/>
    <w:rsid w:val="00F41527"/>
    <w:rsid w:val="00F417FD"/>
    <w:rsid w:val="00F41867"/>
    <w:rsid w:val="00F41C09"/>
    <w:rsid w:val="00F41C8D"/>
    <w:rsid w:val="00F41E9B"/>
    <w:rsid w:val="00F41F02"/>
    <w:rsid w:val="00F42309"/>
    <w:rsid w:val="00F42663"/>
    <w:rsid w:val="00F426D0"/>
    <w:rsid w:val="00F427A6"/>
    <w:rsid w:val="00F42878"/>
    <w:rsid w:val="00F428B6"/>
    <w:rsid w:val="00F428D9"/>
    <w:rsid w:val="00F42A7E"/>
    <w:rsid w:val="00F42C86"/>
    <w:rsid w:val="00F42F0A"/>
    <w:rsid w:val="00F42F5E"/>
    <w:rsid w:val="00F43062"/>
    <w:rsid w:val="00F43266"/>
    <w:rsid w:val="00F43338"/>
    <w:rsid w:val="00F43369"/>
    <w:rsid w:val="00F433C1"/>
    <w:rsid w:val="00F4344B"/>
    <w:rsid w:val="00F434E5"/>
    <w:rsid w:val="00F43541"/>
    <w:rsid w:val="00F4355C"/>
    <w:rsid w:val="00F43655"/>
    <w:rsid w:val="00F43C51"/>
    <w:rsid w:val="00F43DF5"/>
    <w:rsid w:val="00F43F98"/>
    <w:rsid w:val="00F43FA7"/>
    <w:rsid w:val="00F442B6"/>
    <w:rsid w:val="00F44308"/>
    <w:rsid w:val="00F445CC"/>
    <w:rsid w:val="00F44933"/>
    <w:rsid w:val="00F44C9E"/>
    <w:rsid w:val="00F44E22"/>
    <w:rsid w:val="00F454C3"/>
    <w:rsid w:val="00F455A1"/>
    <w:rsid w:val="00F456C9"/>
    <w:rsid w:val="00F45AE1"/>
    <w:rsid w:val="00F45BC9"/>
    <w:rsid w:val="00F45D74"/>
    <w:rsid w:val="00F4616D"/>
    <w:rsid w:val="00F462C1"/>
    <w:rsid w:val="00F462F2"/>
    <w:rsid w:val="00F463EF"/>
    <w:rsid w:val="00F4647B"/>
    <w:rsid w:val="00F4698E"/>
    <w:rsid w:val="00F46AB7"/>
    <w:rsid w:val="00F46E5A"/>
    <w:rsid w:val="00F46ECC"/>
    <w:rsid w:val="00F46F3E"/>
    <w:rsid w:val="00F47327"/>
    <w:rsid w:val="00F473C3"/>
    <w:rsid w:val="00F473FE"/>
    <w:rsid w:val="00F4782F"/>
    <w:rsid w:val="00F47D7E"/>
    <w:rsid w:val="00F47F57"/>
    <w:rsid w:val="00F50025"/>
    <w:rsid w:val="00F50093"/>
    <w:rsid w:val="00F504A3"/>
    <w:rsid w:val="00F504A8"/>
    <w:rsid w:val="00F5060A"/>
    <w:rsid w:val="00F50A4F"/>
    <w:rsid w:val="00F50BBA"/>
    <w:rsid w:val="00F50ED9"/>
    <w:rsid w:val="00F5155A"/>
    <w:rsid w:val="00F51BD8"/>
    <w:rsid w:val="00F51ED5"/>
    <w:rsid w:val="00F51F02"/>
    <w:rsid w:val="00F52125"/>
    <w:rsid w:val="00F52681"/>
    <w:rsid w:val="00F52A0D"/>
    <w:rsid w:val="00F52B5B"/>
    <w:rsid w:val="00F52BCD"/>
    <w:rsid w:val="00F53165"/>
    <w:rsid w:val="00F53238"/>
    <w:rsid w:val="00F53307"/>
    <w:rsid w:val="00F5344A"/>
    <w:rsid w:val="00F53521"/>
    <w:rsid w:val="00F5352A"/>
    <w:rsid w:val="00F5366D"/>
    <w:rsid w:val="00F53948"/>
    <w:rsid w:val="00F539BB"/>
    <w:rsid w:val="00F53E5E"/>
    <w:rsid w:val="00F53EF6"/>
    <w:rsid w:val="00F53F5F"/>
    <w:rsid w:val="00F5418B"/>
    <w:rsid w:val="00F542CA"/>
    <w:rsid w:val="00F5449F"/>
    <w:rsid w:val="00F544AF"/>
    <w:rsid w:val="00F547AF"/>
    <w:rsid w:val="00F547C0"/>
    <w:rsid w:val="00F54A94"/>
    <w:rsid w:val="00F54ABC"/>
    <w:rsid w:val="00F54BEF"/>
    <w:rsid w:val="00F54D78"/>
    <w:rsid w:val="00F54DFE"/>
    <w:rsid w:val="00F550A2"/>
    <w:rsid w:val="00F551E4"/>
    <w:rsid w:val="00F555E6"/>
    <w:rsid w:val="00F55812"/>
    <w:rsid w:val="00F55DDE"/>
    <w:rsid w:val="00F55F0D"/>
    <w:rsid w:val="00F55F17"/>
    <w:rsid w:val="00F55F26"/>
    <w:rsid w:val="00F55FF5"/>
    <w:rsid w:val="00F56053"/>
    <w:rsid w:val="00F5626C"/>
    <w:rsid w:val="00F56434"/>
    <w:rsid w:val="00F56689"/>
    <w:rsid w:val="00F567EC"/>
    <w:rsid w:val="00F568D6"/>
    <w:rsid w:val="00F56AAC"/>
    <w:rsid w:val="00F56AC7"/>
    <w:rsid w:val="00F56E6F"/>
    <w:rsid w:val="00F570C2"/>
    <w:rsid w:val="00F571D7"/>
    <w:rsid w:val="00F573C3"/>
    <w:rsid w:val="00F57671"/>
    <w:rsid w:val="00F57943"/>
    <w:rsid w:val="00F57981"/>
    <w:rsid w:val="00F57BC7"/>
    <w:rsid w:val="00F57C3A"/>
    <w:rsid w:val="00F57EDC"/>
    <w:rsid w:val="00F6014C"/>
    <w:rsid w:val="00F60197"/>
    <w:rsid w:val="00F60411"/>
    <w:rsid w:val="00F60B07"/>
    <w:rsid w:val="00F60B4A"/>
    <w:rsid w:val="00F60B86"/>
    <w:rsid w:val="00F60C25"/>
    <w:rsid w:val="00F60D61"/>
    <w:rsid w:val="00F60D6F"/>
    <w:rsid w:val="00F60F06"/>
    <w:rsid w:val="00F60F52"/>
    <w:rsid w:val="00F610DC"/>
    <w:rsid w:val="00F61264"/>
    <w:rsid w:val="00F613D6"/>
    <w:rsid w:val="00F61541"/>
    <w:rsid w:val="00F619AD"/>
    <w:rsid w:val="00F61AEC"/>
    <w:rsid w:val="00F61B99"/>
    <w:rsid w:val="00F61C6F"/>
    <w:rsid w:val="00F61C9E"/>
    <w:rsid w:val="00F61CF6"/>
    <w:rsid w:val="00F62003"/>
    <w:rsid w:val="00F6200A"/>
    <w:rsid w:val="00F62158"/>
    <w:rsid w:val="00F62299"/>
    <w:rsid w:val="00F622D0"/>
    <w:rsid w:val="00F62308"/>
    <w:rsid w:val="00F6276E"/>
    <w:rsid w:val="00F62800"/>
    <w:rsid w:val="00F62C31"/>
    <w:rsid w:val="00F62E68"/>
    <w:rsid w:val="00F63214"/>
    <w:rsid w:val="00F632F0"/>
    <w:rsid w:val="00F63659"/>
    <w:rsid w:val="00F63C02"/>
    <w:rsid w:val="00F63EE9"/>
    <w:rsid w:val="00F63F04"/>
    <w:rsid w:val="00F644F5"/>
    <w:rsid w:val="00F645E9"/>
    <w:rsid w:val="00F6493C"/>
    <w:rsid w:val="00F64B7D"/>
    <w:rsid w:val="00F64B83"/>
    <w:rsid w:val="00F64B85"/>
    <w:rsid w:val="00F64CF7"/>
    <w:rsid w:val="00F6507A"/>
    <w:rsid w:val="00F652B4"/>
    <w:rsid w:val="00F653F5"/>
    <w:rsid w:val="00F65816"/>
    <w:rsid w:val="00F65833"/>
    <w:rsid w:val="00F6593C"/>
    <w:rsid w:val="00F65AFB"/>
    <w:rsid w:val="00F660B9"/>
    <w:rsid w:val="00F661A1"/>
    <w:rsid w:val="00F66380"/>
    <w:rsid w:val="00F663D8"/>
    <w:rsid w:val="00F66B7C"/>
    <w:rsid w:val="00F66D75"/>
    <w:rsid w:val="00F67002"/>
    <w:rsid w:val="00F6702B"/>
    <w:rsid w:val="00F6703C"/>
    <w:rsid w:val="00F672BE"/>
    <w:rsid w:val="00F67423"/>
    <w:rsid w:val="00F675B0"/>
    <w:rsid w:val="00F678E8"/>
    <w:rsid w:val="00F700AE"/>
    <w:rsid w:val="00F7016D"/>
    <w:rsid w:val="00F701B7"/>
    <w:rsid w:val="00F70754"/>
    <w:rsid w:val="00F70AF3"/>
    <w:rsid w:val="00F70F5B"/>
    <w:rsid w:val="00F7136A"/>
    <w:rsid w:val="00F715F4"/>
    <w:rsid w:val="00F71717"/>
    <w:rsid w:val="00F72169"/>
    <w:rsid w:val="00F722F8"/>
    <w:rsid w:val="00F725B7"/>
    <w:rsid w:val="00F730DD"/>
    <w:rsid w:val="00F731C9"/>
    <w:rsid w:val="00F731E9"/>
    <w:rsid w:val="00F733AB"/>
    <w:rsid w:val="00F734C7"/>
    <w:rsid w:val="00F73513"/>
    <w:rsid w:val="00F735BF"/>
    <w:rsid w:val="00F736E4"/>
    <w:rsid w:val="00F736E8"/>
    <w:rsid w:val="00F737B3"/>
    <w:rsid w:val="00F737EE"/>
    <w:rsid w:val="00F73835"/>
    <w:rsid w:val="00F73A25"/>
    <w:rsid w:val="00F73D87"/>
    <w:rsid w:val="00F73DF5"/>
    <w:rsid w:val="00F73E72"/>
    <w:rsid w:val="00F73F83"/>
    <w:rsid w:val="00F74824"/>
    <w:rsid w:val="00F74B62"/>
    <w:rsid w:val="00F74B9A"/>
    <w:rsid w:val="00F74CD1"/>
    <w:rsid w:val="00F74DCA"/>
    <w:rsid w:val="00F74E30"/>
    <w:rsid w:val="00F751EE"/>
    <w:rsid w:val="00F75746"/>
    <w:rsid w:val="00F75933"/>
    <w:rsid w:val="00F75AA4"/>
    <w:rsid w:val="00F762F7"/>
    <w:rsid w:val="00F763CC"/>
    <w:rsid w:val="00F7649A"/>
    <w:rsid w:val="00F767C9"/>
    <w:rsid w:val="00F76974"/>
    <w:rsid w:val="00F76A8B"/>
    <w:rsid w:val="00F76B8F"/>
    <w:rsid w:val="00F76CBA"/>
    <w:rsid w:val="00F76E6A"/>
    <w:rsid w:val="00F7717E"/>
    <w:rsid w:val="00F771E7"/>
    <w:rsid w:val="00F7725F"/>
    <w:rsid w:val="00F77351"/>
    <w:rsid w:val="00F77409"/>
    <w:rsid w:val="00F77570"/>
    <w:rsid w:val="00F7768B"/>
    <w:rsid w:val="00F7787C"/>
    <w:rsid w:val="00F77A00"/>
    <w:rsid w:val="00F8080E"/>
    <w:rsid w:val="00F80A7F"/>
    <w:rsid w:val="00F80D2E"/>
    <w:rsid w:val="00F812A5"/>
    <w:rsid w:val="00F81439"/>
    <w:rsid w:val="00F81BAB"/>
    <w:rsid w:val="00F8209A"/>
    <w:rsid w:val="00F827E1"/>
    <w:rsid w:val="00F82AF5"/>
    <w:rsid w:val="00F82F0A"/>
    <w:rsid w:val="00F83496"/>
    <w:rsid w:val="00F837FF"/>
    <w:rsid w:val="00F83870"/>
    <w:rsid w:val="00F839DF"/>
    <w:rsid w:val="00F83C18"/>
    <w:rsid w:val="00F83C55"/>
    <w:rsid w:val="00F83F86"/>
    <w:rsid w:val="00F8402B"/>
    <w:rsid w:val="00F84438"/>
    <w:rsid w:val="00F844A1"/>
    <w:rsid w:val="00F846F6"/>
    <w:rsid w:val="00F84BB6"/>
    <w:rsid w:val="00F851F8"/>
    <w:rsid w:val="00F85240"/>
    <w:rsid w:val="00F854D6"/>
    <w:rsid w:val="00F8566A"/>
    <w:rsid w:val="00F85846"/>
    <w:rsid w:val="00F85931"/>
    <w:rsid w:val="00F85B10"/>
    <w:rsid w:val="00F8614E"/>
    <w:rsid w:val="00F8662C"/>
    <w:rsid w:val="00F86821"/>
    <w:rsid w:val="00F868EF"/>
    <w:rsid w:val="00F86AF7"/>
    <w:rsid w:val="00F86F05"/>
    <w:rsid w:val="00F8725E"/>
    <w:rsid w:val="00F8757D"/>
    <w:rsid w:val="00F87E94"/>
    <w:rsid w:val="00F87FFE"/>
    <w:rsid w:val="00F9015B"/>
    <w:rsid w:val="00F9016F"/>
    <w:rsid w:val="00F902A5"/>
    <w:rsid w:val="00F9045B"/>
    <w:rsid w:val="00F904E6"/>
    <w:rsid w:val="00F90514"/>
    <w:rsid w:val="00F9072E"/>
    <w:rsid w:val="00F90759"/>
    <w:rsid w:val="00F9093C"/>
    <w:rsid w:val="00F90B8B"/>
    <w:rsid w:val="00F90CD5"/>
    <w:rsid w:val="00F90CE1"/>
    <w:rsid w:val="00F9112A"/>
    <w:rsid w:val="00F91602"/>
    <w:rsid w:val="00F917CE"/>
    <w:rsid w:val="00F91843"/>
    <w:rsid w:val="00F91940"/>
    <w:rsid w:val="00F91CE5"/>
    <w:rsid w:val="00F91DB8"/>
    <w:rsid w:val="00F91EB7"/>
    <w:rsid w:val="00F91F0C"/>
    <w:rsid w:val="00F920B5"/>
    <w:rsid w:val="00F92104"/>
    <w:rsid w:val="00F9237F"/>
    <w:rsid w:val="00F92581"/>
    <w:rsid w:val="00F92A1F"/>
    <w:rsid w:val="00F93164"/>
    <w:rsid w:val="00F93172"/>
    <w:rsid w:val="00F9323A"/>
    <w:rsid w:val="00F932EE"/>
    <w:rsid w:val="00F93688"/>
    <w:rsid w:val="00F93759"/>
    <w:rsid w:val="00F938A8"/>
    <w:rsid w:val="00F939C3"/>
    <w:rsid w:val="00F94568"/>
    <w:rsid w:val="00F94578"/>
    <w:rsid w:val="00F945C8"/>
    <w:rsid w:val="00F949E6"/>
    <w:rsid w:val="00F94B8F"/>
    <w:rsid w:val="00F94C0D"/>
    <w:rsid w:val="00F94F1F"/>
    <w:rsid w:val="00F95119"/>
    <w:rsid w:val="00F9522A"/>
    <w:rsid w:val="00F9524C"/>
    <w:rsid w:val="00F9533A"/>
    <w:rsid w:val="00F9552F"/>
    <w:rsid w:val="00F955F0"/>
    <w:rsid w:val="00F95B0D"/>
    <w:rsid w:val="00F95BCA"/>
    <w:rsid w:val="00F95D7E"/>
    <w:rsid w:val="00F95E46"/>
    <w:rsid w:val="00F95E57"/>
    <w:rsid w:val="00F9601F"/>
    <w:rsid w:val="00F9610F"/>
    <w:rsid w:val="00F96471"/>
    <w:rsid w:val="00F96499"/>
    <w:rsid w:val="00F96866"/>
    <w:rsid w:val="00F96BBE"/>
    <w:rsid w:val="00F974AC"/>
    <w:rsid w:val="00F979E4"/>
    <w:rsid w:val="00F97D74"/>
    <w:rsid w:val="00F97DC1"/>
    <w:rsid w:val="00FA00AD"/>
    <w:rsid w:val="00FA0252"/>
    <w:rsid w:val="00FA0B5D"/>
    <w:rsid w:val="00FA11CA"/>
    <w:rsid w:val="00FA127D"/>
    <w:rsid w:val="00FA1297"/>
    <w:rsid w:val="00FA164B"/>
    <w:rsid w:val="00FA1680"/>
    <w:rsid w:val="00FA1AD7"/>
    <w:rsid w:val="00FA1CFC"/>
    <w:rsid w:val="00FA2266"/>
    <w:rsid w:val="00FA2466"/>
    <w:rsid w:val="00FA281B"/>
    <w:rsid w:val="00FA2E03"/>
    <w:rsid w:val="00FA2E67"/>
    <w:rsid w:val="00FA2FBF"/>
    <w:rsid w:val="00FA366B"/>
    <w:rsid w:val="00FA369B"/>
    <w:rsid w:val="00FA3AA1"/>
    <w:rsid w:val="00FA3AB0"/>
    <w:rsid w:val="00FA3CC7"/>
    <w:rsid w:val="00FA3E71"/>
    <w:rsid w:val="00FA3F34"/>
    <w:rsid w:val="00FA43AA"/>
    <w:rsid w:val="00FA43CF"/>
    <w:rsid w:val="00FA44E3"/>
    <w:rsid w:val="00FA4630"/>
    <w:rsid w:val="00FA46C8"/>
    <w:rsid w:val="00FA4808"/>
    <w:rsid w:val="00FA496D"/>
    <w:rsid w:val="00FA4E71"/>
    <w:rsid w:val="00FA4FAD"/>
    <w:rsid w:val="00FA519A"/>
    <w:rsid w:val="00FA52D6"/>
    <w:rsid w:val="00FA5428"/>
    <w:rsid w:val="00FA55D6"/>
    <w:rsid w:val="00FA572E"/>
    <w:rsid w:val="00FA5CB1"/>
    <w:rsid w:val="00FA5CDC"/>
    <w:rsid w:val="00FA617A"/>
    <w:rsid w:val="00FA6234"/>
    <w:rsid w:val="00FA63D2"/>
    <w:rsid w:val="00FA66AA"/>
    <w:rsid w:val="00FA6792"/>
    <w:rsid w:val="00FA68BA"/>
    <w:rsid w:val="00FA7205"/>
    <w:rsid w:val="00FA727A"/>
    <w:rsid w:val="00FA7386"/>
    <w:rsid w:val="00FA7425"/>
    <w:rsid w:val="00FA7445"/>
    <w:rsid w:val="00FA7C8F"/>
    <w:rsid w:val="00FB07CD"/>
    <w:rsid w:val="00FB07DB"/>
    <w:rsid w:val="00FB0864"/>
    <w:rsid w:val="00FB0ABB"/>
    <w:rsid w:val="00FB0AD7"/>
    <w:rsid w:val="00FB0C66"/>
    <w:rsid w:val="00FB0F00"/>
    <w:rsid w:val="00FB15A3"/>
    <w:rsid w:val="00FB1679"/>
    <w:rsid w:val="00FB170A"/>
    <w:rsid w:val="00FB1CE5"/>
    <w:rsid w:val="00FB1F23"/>
    <w:rsid w:val="00FB277D"/>
    <w:rsid w:val="00FB27A2"/>
    <w:rsid w:val="00FB27DA"/>
    <w:rsid w:val="00FB29B5"/>
    <w:rsid w:val="00FB2AA3"/>
    <w:rsid w:val="00FB2C22"/>
    <w:rsid w:val="00FB2F03"/>
    <w:rsid w:val="00FB308B"/>
    <w:rsid w:val="00FB30E2"/>
    <w:rsid w:val="00FB30FF"/>
    <w:rsid w:val="00FB33AE"/>
    <w:rsid w:val="00FB35A5"/>
    <w:rsid w:val="00FB37F0"/>
    <w:rsid w:val="00FB3855"/>
    <w:rsid w:val="00FB3922"/>
    <w:rsid w:val="00FB394B"/>
    <w:rsid w:val="00FB43E8"/>
    <w:rsid w:val="00FB4400"/>
    <w:rsid w:val="00FB455C"/>
    <w:rsid w:val="00FB47D5"/>
    <w:rsid w:val="00FB493C"/>
    <w:rsid w:val="00FB4C99"/>
    <w:rsid w:val="00FB4CAC"/>
    <w:rsid w:val="00FB4F4D"/>
    <w:rsid w:val="00FB4FEB"/>
    <w:rsid w:val="00FB506D"/>
    <w:rsid w:val="00FB5181"/>
    <w:rsid w:val="00FB54ED"/>
    <w:rsid w:val="00FB54FD"/>
    <w:rsid w:val="00FB55BB"/>
    <w:rsid w:val="00FB55C3"/>
    <w:rsid w:val="00FB5B1D"/>
    <w:rsid w:val="00FB5D0A"/>
    <w:rsid w:val="00FB5E46"/>
    <w:rsid w:val="00FB5EBA"/>
    <w:rsid w:val="00FB60B7"/>
    <w:rsid w:val="00FB61A6"/>
    <w:rsid w:val="00FB61F0"/>
    <w:rsid w:val="00FB637A"/>
    <w:rsid w:val="00FB649B"/>
    <w:rsid w:val="00FB64C7"/>
    <w:rsid w:val="00FB660A"/>
    <w:rsid w:val="00FB6791"/>
    <w:rsid w:val="00FB6C95"/>
    <w:rsid w:val="00FB714E"/>
    <w:rsid w:val="00FB719C"/>
    <w:rsid w:val="00FB72C0"/>
    <w:rsid w:val="00FB7375"/>
    <w:rsid w:val="00FB79EE"/>
    <w:rsid w:val="00FB7AC4"/>
    <w:rsid w:val="00FB7B4B"/>
    <w:rsid w:val="00FB7D07"/>
    <w:rsid w:val="00FC004F"/>
    <w:rsid w:val="00FC008C"/>
    <w:rsid w:val="00FC01F9"/>
    <w:rsid w:val="00FC04AF"/>
    <w:rsid w:val="00FC0581"/>
    <w:rsid w:val="00FC083F"/>
    <w:rsid w:val="00FC0B24"/>
    <w:rsid w:val="00FC0D92"/>
    <w:rsid w:val="00FC0EA2"/>
    <w:rsid w:val="00FC0FB6"/>
    <w:rsid w:val="00FC10A0"/>
    <w:rsid w:val="00FC11D3"/>
    <w:rsid w:val="00FC12A7"/>
    <w:rsid w:val="00FC15AF"/>
    <w:rsid w:val="00FC1604"/>
    <w:rsid w:val="00FC17BC"/>
    <w:rsid w:val="00FC1A7C"/>
    <w:rsid w:val="00FC1DB9"/>
    <w:rsid w:val="00FC216D"/>
    <w:rsid w:val="00FC21F0"/>
    <w:rsid w:val="00FC231E"/>
    <w:rsid w:val="00FC23BB"/>
    <w:rsid w:val="00FC23CB"/>
    <w:rsid w:val="00FC2429"/>
    <w:rsid w:val="00FC2480"/>
    <w:rsid w:val="00FC273C"/>
    <w:rsid w:val="00FC28CF"/>
    <w:rsid w:val="00FC2F39"/>
    <w:rsid w:val="00FC3243"/>
    <w:rsid w:val="00FC33AE"/>
    <w:rsid w:val="00FC367A"/>
    <w:rsid w:val="00FC39C5"/>
    <w:rsid w:val="00FC39FB"/>
    <w:rsid w:val="00FC3B5E"/>
    <w:rsid w:val="00FC3BCA"/>
    <w:rsid w:val="00FC3C06"/>
    <w:rsid w:val="00FC3CD3"/>
    <w:rsid w:val="00FC4280"/>
    <w:rsid w:val="00FC4672"/>
    <w:rsid w:val="00FC4722"/>
    <w:rsid w:val="00FC477B"/>
    <w:rsid w:val="00FC4827"/>
    <w:rsid w:val="00FC49EE"/>
    <w:rsid w:val="00FC4A32"/>
    <w:rsid w:val="00FC4A77"/>
    <w:rsid w:val="00FC4D1E"/>
    <w:rsid w:val="00FC502E"/>
    <w:rsid w:val="00FC5085"/>
    <w:rsid w:val="00FC50CA"/>
    <w:rsid w:val="00FC5435"/>
    <w:rsid w:val="00FC5584"/>
    <w:rsid w:val="00FC55E2"/>
    <w:rsid w:val="00FC58F6"/>
    <w:rsid w:val="00FC59CD"/>
    <w:rsid w:val="00FC5A15"/>
    <w:rsid w:val="00FC5A5A"/>
    <w:rsid w:val="00FC5AD4"/>
    <w:rsid w:val="00FC5D49"/>
    <w:rsid w:val="00FC5E1A"/>
    <w:rsid w:val="00FC61EA"/>
    <w:rsid w:val="00FC63CA"/>
    <w:rsid w:val="00FC6879"/>
    <w:rsid w:val="00FC6B88"/>
    <w:rsid w:val="00FC6C12"/>
    <w:rsid w:val="00FC6CFC"/>
    <w:rsid w:val="00FC75EE"/>
    <w:rsid w:val="00FC7678"/>
    <w:rsid w:val="00FC7785"/>
    <w:rsid w:val="00FC7890"/>
    <w:rsid w:val="00FC7A41"/>
    <w:rsid w:val="00FC7FC9"/>
    <w:rsid w:val="00FD0132"/>
    <w:rsid w:val="00FD023D"/>
    <w:rsid w:val="00FD0382"/>
    <w:rsid w:val="00FD03D8"/>
    <w:rsid w:val="00FD094B"/>
    <w:rsid w:val="00FD0BCE"/>
    <w:rsid w:val="00FD1019"/>
    <w:rsid w:val="00FD10C2"/>
    <w:rsid w:val="00FD116F"/>
    <w:rsid w:val="00FD14B2"/>
    <w:rsid w:val="00FD16FD"/>
    <w:rsid w:val="00FD1BE5"/>
    <w:rsid w:val="00FD1CB9"/>
    <w:rsid w:val="00FD1D4B"/>
    <w:rsid w:val="00FD1DC0"/>
    <w:rsid w:val="00FD1F3E"/>
    <w:rsid w:val="00FD20F7"/>
    <w:rsid w:val="00FD23F3"/>
    <w:rsid w:val="00FD2811"/>
    <w:rsid w:val="00FD2824"/>
    <w:rsid w:val="00FD2BA5"/>
    <w:rsid w:val="00FD2DD5"/>
    <w:rsid w:val="00FD2E6D"/>
    <w:rsid w:val="00FD3137"/>
    <w:rsid w:val="00FD3195"/>
    <w:rsid w:val="00FD3E14"/>
    <w:rsid w:val="00FD3ED7"/>
    <w:rsid w:val="00FD40AE"/>
    <w:rsid w:val="00FD41E4"/>
    <w:rsid w:val="00FD4559"/>
    <w:rsid w:val="00FD4642"/>
    <w:rsid w:val="00FD498E"/>
    <w:rsid w:val="00FD49E0"/>
    <w:rsid w:val="00FD5769"/>
    <w:rsid w:val="00FD5C40"/>
    <w:rsid w:val="00FD5F16"/>
    <w:rsid w:val="00FD61B7"/>
    <w:rsid w:val="00FD628E"/>
    <w:rsid w:val="00FD633E"/>
    <w:rsid w:val="00FD6456"/>
    <w:rsid w:val="00FD6AE3"/>
    <w:rsid w:val="00FD6B3D"/>
    <w:rsid w:val="00FD6D0B"/>
    <w:rsid w:val="00FD6FDE"/>
    <w:rsid w:val="00FD70B5"/>
    <w:rsid w:val="00FD70E0"/>
    <w:rsid w:val="00FD7440"/>
    <w:rsid w:val="00FD749D"/>
    <w:rsid w:val="00FD7538"/>
    <w:rsid w:val="00FD77A6"/>
    <w:rsid w:val="00FD7D58"/>
    <w:rsid w:val="00FD7DAB"/>
    <w:rsid w:val="00FD7E76"/>
    <w:rsid w:val="00FE0069"/>
    <w:rsid w:val="00FE01D4"/>
    <w:rsid w:val="00FE03F8"/>
    <w:rsid w:val="00FE05A5"/>
    <w:rsid w:val="00FE0710"/>
    <w:rsid w:val="00FE0822"/>
    <w:rsid w:val="00FE08C2"/>
    <w:rsid w:val="00FE0E46"/>
    <w:rsid w:val="00FE0E74"/>
    <w:rsid w:val="00FE11F1"/>
    <w:rsid w:val="00FE1238"/>
    <w:rsid w:val="00FE1860"/>
    <w:rsid w:val="00FE19EF"/>
    <w:rsid w:val="00FE1B32"/>
    <w:rsid w:val="00FE1E6D"/>
    <w:rsid w:val="00FE1E89"/>
    <w:rsid w:val="00FE2360"/>
    <w:rsid w:val="00FE23C3"/>
    <w:rsid w:val="00FE29A8"/>
    <w:rsid w:val="00FE29B0"/>
    <w:rsid w:val="00FE29F7"/>
    <w:rsid w:val="00FE2CD0"/>
    <w:rsid w:val="00FE2CE0"/>
    <w:rsid w:val="00FE3055"/>
    <w:rsid w:val="00FE3176"/>
    <w:rsid w:val="00FE34F4"/>
    <w:rsid w:val="00FE384E"/>
    <w:rsid w:val="00FE3947"/>
    <w:rsid w:val="00FE3C5C"/>
    <w:rsid w:val="00FE3DBA"/>
    <w:rsid w:val="00FE3E12"/>
    <w:rsid w:val="00FE3E91"/>
    <w:rsid w:val="00FE3EC8"/>
    <w:rsid w:val="00FE3FE6"/>
    <w:rsid w:val="00FE40EB"/>
    <w:rsid w:val="00FE44D7"/>
    <w:rsid w:val="00FE46C6"/>
    <w:rsid w:val="00FE4851"/>
    <w:rsid w:val="00FE490C"/>
    <w:rsid w:val="00FE49C9"/>
    <w:rsid w:val="00FE49FA"/>
    <w:rsid w:val="00FE4B74"/>
    <w:rsid w:val="00FE4C46"/>
    <w:rsid w:val="00FE505A"/>
    <w:rsid w:val="00FE51A6"/>
    <w:rsid w:val="00FE5337"/>
    <w:rsid w:val="00FE563C"/>
    <w:rsid w:val="00FE59EC"/>
    <w:rsid w:val="00FE5CD2"/>
    <w:rsid w:val="00FE6012"/>
    <w:rsid w:val="00FE6271"/>
    <w:rsid w:val="00FE62C6"/>
    <w:rsid w:val="00FE6422"/>
    <w:rsid w:val="00FE6951"/>
    <w:rsid w:val="00FE6D4E"/>
    <w:rsid w:val="00FE6E44"/>
    <w:rsid w:val="00FE6E4D"/>
    <w:rsid w:val="00FE7245"/>
    <w:rsid w:val="00FE73B6"/>
    <w:rsid w:val="00FE76AE"/>
    <w:rsid w:val="00FE76BD"/>
    <w:rsid w:val="00FE793F"/>
    <w:rsid w:val="00FE7A8E"/>
    <w:rsid w:val="00FE7AAD"/>
    <w:rsid w:val="00FE7CA7"/>
    <w:rsid w:val="00FE7D5C"/>
    <w:rsid w:val="00FE7F50"/>
    <w:rsid w:val="00FF0352"/>
    <w:rsid w:val="00FF04CE"/>
    <w:rsid w:val="00FF071E"/>
    <w:rsid w:val="00FF0758"/>
    <w:rsid w:val="00FF091E"/>
    <w:rsid w:val="00FF0BC9"/>
    <w:rsid w:val="00FF0C9A"/>
    <w:rsid w:val="00FF0D02"/>
    <w:rsid w:val="00FF0EA2"/>
    <w:rsid w:val="00FF194D"/>
    <w:rsid w:val="00FF198D"/>
    <w:rsid w:val="00FF20F3"/>
    <w:rsid w:val="00FF2139"/>
    <w:rsid w:val="00FF2156"/>
    <w:rsid w:val="00FF21AB"/>
    <w:rsid w:val="00FF27E5"/>
    <w:rsid w:val="00FF283F"/>
    <w:rsid w:val="00FF29BC"/>
    <w:rsid w:val="00FF2B14"/>
    <w:rsid w:val="00FF2B95"/>
    <w:rsid w:val="00FF2E4F"/>
    <w:rsid w:val="00FF2FB7"/>
    <w:rsid w:val="00FF3384"/>
    <w:rsid w:val="00FF33B9"/>
    <w:rsid w:val="00FF3438"/>
    <w:rsid w:val="00FF36CD"/>
    <w:rsid w:val="00FF36D2"/>
    <w:rsid w:val="00FF37F6"/>
    <w:rsid w:val="00FF38A8"/>
    <w:rsid w:val="00FF399E"/>
    <w:rsid w:val="00FF39BB"/>
    <w:rsid w:val="00FF3A63"/>
    <w:rsid w:val="00FF3AEC"/>
    <w:rsid w:val="00FF3C09"/>
    <w:rsid w:val="00FF3CCB"/>
    <w:rsid w:val="00FF3D68"/>
    <w:rsid w:val="00FF3D81"/>
    <w:rsid w:val="00FF408D"/>
    <w:rsid w:val="00FF417C"/>
    <w:rsid w:val="00FF451D"/>
    <w:rsid w:val="00FF4686"/>
    <w:rsid w:val="00FF47E2"/>
    <w:rsid w:val="00FF47ED"/>
    <w:rsid w:val="00FF4C6C"/>
    <w:rsid w:val="00FF4E72"/>
    <w:rsid w:val="00FF534F"/>
    <w:rsid w:val="00FF5499"/>
    <w:rsid w:val="00FF5B7D"/>
    <w:rsid w:val="00FF5D57"/>
    <w:rsid w:val="00FF60B2"/>
    <w:rsid w:val="00FF63FE"/>
    <w:rsid w:val="00FF6924"/>
    <w:rsid w:val="00FF6A8C"/>
    <w:rsid w:val="00FF6B02"/>
    <w:rsid w:val="00FF6B6D"/>
    <w:rsid w:val="00FF6DA5"/>
    <w:rsid w:val="00FF6E88"/>
    <w:rsid w:val="00FF7289"/>
    <w:rsid w:val="00FF7330"/>
    <w:rsid w:val="00FF7726"/>
    <w:rsid w:val="00FF7DED"/>
    <w:rsid w:val="02C0B788"/>
    <w:rsid w:val="0382E2C8"/>
    <w:rsid w:val="046B3B87"/>
    <w:rsid w:val="053D521A"/>
    <w:rsid w:val="066E99A7"/>
    <w:rsid w:val="087CAB76"/>
    <w:rsid w:val="094A52F8"/>
    <w:rsid w:val="0A945A13"/>
    <w:rsid w:val="0F74C676"/>
    <w:rsid w:val="100314AE"/>
    <w:rsid w:val="13A7F811"/>
    <w:rsid w:val="14CD0526"/>
    <w:rsid w:val="16B5640A"/>
    <w:rsid w:val="1A936A7A"/>
    <w:rsid w:val="1B38235D"/>
    <w:rsid w:val="1BA8F88E"/>
    <w:rsid w:val="1F55821E"/>
    <w:rsid w:val="1FE66068"/>
    <w:rsid w:val="22079224"/>
    <w:rsid w:val="22EC2B07"/>
    <w:rsid w:val="240F7594"/>
    <w:rsid w:val="24398372"/>
    <w:rsid w:val="2702CB91"/>
    <w:rsid w:val="271B3F9E"/>
    <w:rsid w:val="27BA8052"/>
    <w:rsid w:val="28138A58"/>
    <w:rsid w:val="28198FCE"/>
    <w:rsid w:val="285BEC6F"/>
    <w:rsid w:val="29345BF6"/>
    <w:rsid w:val="2A8C56C3"/>
    <w:rsid w:val="2DBD9C76"/>
    <w:rsid w:val="2EB94A7B"/>
    <w:rsid w:val="3067EFC5"/>
    <w:rsid w:val="31D307D8"/>
    <w:rsid w:val="31DC4416"/>
    <w:rsid w:val="32E97E3B"/>
    <w:rsid w:val="335C74AA"/>
    <w:rsid w:val="33C0233D"/>
    <w:rsid w:val="343163EF"/>
    <w:rsid w:val="34D42E71"/>
    <w:rsid w:val="34EC1CA7"/>
    <w:rsid w:val="35C37653"/>
    <w:rsid w:val="37B3610B"/>
    <w:rsid w:val="38567B47"/>
    <w:rsid w:val="3892EBBF"/>
    <w:rsid w:val="39293F7D"/>
    <w:rsid w:val="3D2E0DB5"/>
    <w:rsid w:val="3E2AF327"/>
    <w:rsid w:val="3E465030"/>
    <w:rsid w:val="3EF5F12B"/>
    <w:rsid w:val="3F9C5B52"/>
    <w:rsid w:val="40527A67"/>
    <w:rsid w:val="4263C076"/>
    <w:rsid w:val="4438D660"/>
    <w:rsid w:val="45B9F862"/>
    <w:rsid w:val="46A3F66A"/>
    <w:rsid w:val="46A8ACB6"/>
    <w:rsid w:val="47C39584"/>
    <w:rsid w:val="4A2A140B"/>
    <w:rsid w:val="5024B60E"/>
    <w:rsid w:val="50617DF1"/>
    <w:rsid w:val="53ADB4AC"/>
    <w:rsid w:val="555624BF"/>
    <w:rsid w:val="56DA7D5F"/>
    <w:rsid w:val="5827FFEF"/>
    <w:rsid w:val="5890E7F6"/>
    <w:rsid w:val="5A34C641"/>
    <w:rsid w:val="5C6AE3FB"/>
    <w:rsid w:val="5D270D88"/>
    <w:rsid w:val="625994FE"/>
    <w:rsid w:val="63D30163"/>
    <w:rsid w:val="66FE9CCF"/>
    <w:rsid w:val="68D22C9B"/>
    <w:rsid w:val="6BD65893"/>
    <w:rsid w:val="6E0F3D4D"/>
    <w:rsid w:val="7298FCBC"/>
    <w:rsid w:val="72DF6CE4"/>
    <w:rsid w:val="73824058"/>
    <w:rsid w:val="741F6191"/>
    <w:rsid w:val="7649310F"/>
    <w:rsid w:val="76A1DF30"/>
    <w:rsid w:val="778E1DC0"/>
    <w:rsid w:val="77FB2E13"/>
    <w:rsid w:val="78C1CBD1"/>
    <w:rsid w:val="7CB98910"/>
    <w:rsid w:val="7E06C96A"/>
    <w:rsid w:val="7E90D742"/>
    <w:rsid w:val="7FFFB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F5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FB0"/>
    <w:pPr>
      <w:widowControl w:val="0"/>
      <w:ind w:firstLine="42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2555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2"/>
      <w:szCs w:val="44"/>
      <w:lang w:val="x-none"/>
    </w:rPr>
  </w:style>
  <w:style w:type="paragraph" w:styleId="2">
    <w:name w:val="heading 2"/>
    <w:basedOn w:val="a"/>
    <w:next w:val="a"/>
    <w:link w:val="2Char"/>
    <w:qFormat/>
    <w:rsid w:val="00E2555A"/>
    <w:pPr>
      <w:keepNext/>
      <w:keepLines/>
      <w:numPr>
        <w:ilvl w:val="1"/>
        <w:numId w:val="4"/>
      </w:numPr>
      <w:spacing w:before="260" w:after="260" w:line="415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E2555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4"/>
      <w:lang w:val="x-none"/>
    </w:rPr>
  </w:style>
  <w:style w:type="paragraph" w:styleId="4">
    <w:name w:val="heading 4"/>
    <w:basedOn w:val="a"/>
    <w:next w:val="a"/>
    <w:link w:val="4Char"/>
    <w:unhideWhenUsed/>
    <w:qFormat/>
    <w:rsid w:val="007430C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mbria" w:hAnsi="Cambria"/>
      <w:b/>
      <w:bCs/>
      <w:sz w:val="22"/>
      <w:lang w:val="x-none"/>
    </w:rPr>
  </w:style>
  <w:style w:type="paragraph" w:styleId="5">
    <w:name w:val="heading 5"/>
    <w:basedOn w:val="a"/>
    <w:next w:val="a"/>
    <w:link w:val="5Char"/>
    <w:unhideWhenUsed/>
    <w:qFormat/>
    <w:rsid w:val="000B6FD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18"/>
      <w:szCs w:val="18"/>
    </w:rPr>
  </w:style>
  <w:style w:type="paragraph" w:styleId="6">
    <w:name w:val="heading 6"/>
    <w:basedOn w:val="a"/>
    <w:next w:val="a"/>
    <w:link w:val="6Char"/>
    <w:unhideWhenUsed/>
    <w:qFormat/>
    <w:rsid w:val="002662F0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2662F0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2662F0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eastAsia="宋体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2662F0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AF4C6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Body Text"/>
    <w:basedOn w:val="a"/>
    <w:rsid w:val="00AF4C6D"/>
    <w:pPr>
      <w:spacing w:line="600" w:lineRule="exact"/>
      <w:ind w:right="-81"/>
    </w:pPr>
    <w:rPr>
      <w:sz w:val="28"/>
      <w:szCs w:val="28"/>
    </w:rPr>
  </w:style>
  <w:style w:type="character" w:styleId="a6">
    <w:name w:val="annotation reference"/>
    <w:semiHidden/>
    <w:rsid w:val="00AF4C6D"/>
    <w:rPr>
      <w:sz w:val="21"/>
      <w:szCs w:val="21"/>
    </w:rPr>
  </w:style>
  <w:style w:type="paragraph" w:styleId="a7">
    <w:name w:val="annotation text"/>
    <w:basedOn w:val="a"/>
    <w:link w:val="Char0"/>
    <w:rsid w:val="00AF4C6D"/>
    <w:pPr>
      <w:jc w:val="left"/>
    </w:pPr>
    <w:rPr>
      <w:lang w:val="x-none" w:eastAsia="x-none"/>
    </w:rPr>
  </w:style>
  <w:style w:type="paragraph" w:styleId="a8">
    <w:name w:val="Title"/>
    <w:basedOn w:val="a"/>
    <w:link w:val="Char1"/>
    <w:qFormat/>
    <w:rsid w:val="00AF4C6D"/>
    <w:pPr>
      <w:spacing w:line="360" w:lineRule="auto"/>
      <w:jc w:val="center"/>
    </w:pPr>
    <w:rPr>
      <w:b/>
      <w:bCs/>
      <w:sz w:val="30"/>
    </w:rPr>
  </w:style>
  <w:style w:type="paragraph" w:styleId="21">
    <w:name w:val="toc 2"/>
    <w:basedOn w:val="a"/>
    <w:next w:val="a"/>
    <w:autoRedefine/>
    <w:semiHidden/>
    <w:rsid w:val="00AF4C6D"/>
    <w:pPr>
      <w:ind w:leftChars="200" w:left="420"/>
    </w:pPr>
  </w:style>
  <w:style w:type="character" w:styleId="a9">
    <w:name w:val="Hyperlink"/>
    <w:rsid w:val="00AF4C6D"/>
    <w:rPr>
      <w:color w:val="0000FF"/>
      <w:u w:val="single"/>
    </w:rPr>
  </w:style>
  <w:style w:type="paragraph" w:customStyle="1" w:styleId="wtext">
    <w:name w:val="wtext"/>
    <w:basedOn w:val="a"/>
    <w:rsid w:val="00AF4C6D"/>
    <w:pPr>
      <w:widowControl/>
      <w:spacing w:before="100" w:beforeAutospacing="1" w:after="100" w:afterAutospacing="1"/>
      <w:ind w:firstLine="480"/>
      <w:jc w:val="left"/>
    </w:pPr>
    <w:rPr>
      <w:rFonts w:ascii="ˎ̥" w:hAnsi="ˎ̥"/>
      <w:color w:val="000000"/>
      <w:kern w:val="0"/>
      <w:sz w:val="22"/>
      <w:szCs w:val="22"/>
    </w:rPr>
  </w:style>
  <w:style w:type="paragraph" w:styleId="31">
    <w:name w:val="Body Text Indent 3"/>
    <w:basedOn w:val="a"/>
    <w:rsid w:val="004B26D2"/>
    <w:pPr>
      <w:spacing w:after="120"/>
      <w:ind w:leftChars="200" w:left="420"/>
    </w:pPr>
    <w:rPr>
      <w:sz w:val="16"/>
      <w:szCs w:val="16"/>
    </w:rPr>
  </w:style>
  <w:style w:type="paragraph" w:styleId="aa">
    <w:name w:val="Normal (Web)"/>
    <w:basedOn w:val="a"/>
    <w:uiPriority w:val="99"/>
    <w:rsid w:val="00D944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qFormat/>
    <w:rsid w:val="00D944B1"/>
    <w:rPr>
      <w:b/>
      <w:bCs/>
    </w:rPr>
  </w:style>
  <w:style w:type="paragraph" w:styleId="ac">
    <w:name w:val="Balloon Text"/>
    <w:basedOn w:val="a"/>
    <w:semiHidden/>
    <w:rsid w:val="007F396A"/>
    <w:rPr>
      <w:sz w:val="18"/>
      <w:szCs w:val="18"/>
    </w:rPr>
  </w:style>
  <w:style w:type="table" w:styleId="ad">
    <w:name w:val="Table Grid"/>
    <w:basedOn w:val="a1"/>
    <w:uiPriority w:val="59"/>
    <w:rsid w:val="001265E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1834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Char1">
    <w:name w:val="标题 Char"/>
    <w:link w:val="a8"/>
    <w:rsid w:val="00467000"/>
    <w:rPr>
      <w:rFonts w:eastAsia="宋体"/>
      <w:b/>
      <w:bCs/>
      <w:kern w:val="2"/>
      <w:sz w:val="30"/>
      <w:szCs w:val="24"/>
      <w:lang w:val="en-US" w:eastAsia="zh-CN" w:bidi="ar-SA"/>
    </w:rPr>
  </w:style>
  <w:style w:type="character" w:customStyle="1" w:styleId="1Char">
    <w:name w:val="标题 1 Char"/>
    <w:link w:val="1"/>
    <w:rsid w:val="00E2555A"/>
    <w:rPr>
      <w:rFonts w:ascii="微软雅黑" w:eastAsia="微软雅黑" w:hAnsi="微软雅黑"/>
      <w:b/>
      <w:bCs/>
      <w:kern w:val="44"/>
      <w:sz w:val="32"/>
      <w:szCs w:val="44"/>
      <w:lang w:val="x-none"/>
    </w:rPr>
  </w:style>
  <w:style w:type="character" w:styleId="ae">
    <w:name w:val="page number"/>
    <w:rsid w:val="00297423"/>
  </w:style>
  <w:style w:type="paragraph" w:customStyle="1" w:styleId="af">
    <w:name w:val="文档属性"/>
    <w:basedOn w:val="a"/>
    <w:link w:val="Char2"/>
    <w:uiPriority w:val="6"/>
    <w:qFormat/>
    <w:rsid w:val="00E1768A"/>
    <w:pPr>
      <w:spacing w:line="276" w:lineRule="auto"/>
    </w:pPr>
    <w:rPr>
      <w:rFonts w:ascii="Calibri" w:hAnsi="Calibri"/>
      <w:b/>
      <w:szCs w:val="22"/>
      <w:lang w:val="x-none" w:eastAsia="x-none"/>
    </w:rPr>
  </w:style>
  <w:style w:type="character" w:customStyle="1" w:styleId="Char2">
    <w:name w:val="文档属性 Char"/>
    <w:link w:val="af"/>
    <w:uiPriority w:val="6"/>
    <w:rsid w:val="00E1768A"/>
    <w:rPr>
      <w:rFonts w:ascii="Calibri" w:hAnsi="Calibri"/>
      <w:b/>
      <w:kern w:val="2"/>
      <w:sz w:val="21"/>
      <w:szCs w:val="22"/>
    </w:rPr>
  </w:style>
  <w:style w:type="character" w:customStyle="1" w:styleId="Char">
    <w:name w:val="页脚 Char"/>
    <w:link w:val="a4"/>
    <w:uiPriority w:val="99"/>
    <w:rsid w:val="00BA6C01"/>
    <w:rPr>
      <w:kern w:val="2"/>
      <w:sz w:val="18"/>
      <w:szCs w:val="18"/>
    </w:rPr>
  </w:style>
  <w:style w:type="paragraph" w:styleId="af0">
    <w:name w:val="footnote text"/>
    <w:basedOn w:val="a"/>
    <w:link w:val="Char3"/>
    <w:rsid w:val="00D94076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3">
    <w:name w:val="脚注文本 Char"/>
    <w:link w:val="af0"/>
    <w:rsid w:val="00D94076"/>
    <w:rPr>
      <w:kern w:val="2"/>
      <w:sz w:val="18"/>
      <w:szCs w:val="18"/>
    </w:rPr>
  </w:style>
  <w:style w:type="character" w:styleId="af1">
    <w:name w:val="footnote reference"/>
    <w:rsid w:val="00D94076"/>
    <w:rPr>
      <w:vertAlign w:val="superscript"/>
    </w:rPr>
  </w:style>
  <w:style w:type="paragraph" w:styleId="af2">
    <w:name w:val="List Paragraph"/>
    <w:basedOn w:val="a"/>
    <w:uiPriority w:val="34"/>
    <w:qFormat/>
    <w:rsid w:val="004B4F11"/>
    <w:pPr>
      <w:ind w:firstLineChars="200" w:firstLine="200"/>
    </w:pPr>
  </w:style>
  <w:style w:type="character" w:customStyle="1" w:styleId="apple-style-span">
    <w:name w:val="apple-style-span"/>
    <w:basedOn w:val="a0"/>
    <w:rsid w:val="00D56275"/>
  </w:style>
  <w:style w:type="paragraph" w:styleId="af3">
    <w:name w:val="Document Map"/>
    <w:basedOn w:val="a"/>
    <w:link w:val="Char4"/>
    <w:rsid w:val="00812AC4"/>
    <w:rPr>
      <w:rFonts w:ascii="宋体"/>
      <w:sz w:val="18"/>
      <w:szCs w:val="18"/>
      <w:lang w:val="x-none" w:eastAsia="x-none"/>
    </w:rPr>
  </w:style>
  <w:style w:type="character" w:customStyle="1" w:styleId="Char4">
    <w:name w:val="文档结构图 Char"/>
    <w:link w:val="af3"/>
    <w:rsid w:val="00812AC4"/>
    <w:rPr>
      <w:rFonts w:ascii="宋体"/>
      <w:kern w:val="2"/>
      <w:sz w:val="18"/>
      <w:szCs w:val="18"/>
    </w:rPr>
  </w:style>
  <w:style w:type="paragraph" w:customStyle="1" w:styleId="Tabletext">
    <w:name w:val="Tabletext"/>
    <w:basedOn w:val="a"/>
    <w:rsid w:val="001648FF"/>
    <w:pPr>
      <w:keepLines/>
      <w:suppressAutoHyphens/>
      <w:spacing w:after="120" w:line="240" w:lineRule="atLeast"/>
      <w:jc w:val="left"/>
    </w:pPr>
    <w:rPr>
      <w:kern w:val="0"/>
      <w:szCs w:val="20"/>
      <w:lang w:eastAsia="ar-SA"/>
    </w:rPr>
  </w:style>
  <w:style w:type="character" w:customStyle="1" w:styleId="3Char">
    <w:name w:val="标题 3 Char"/>
    <w:link w:val="3"/>
    <w:rsid w:val="00E2555A"/>
    <w:rPr>
      <w:rFonts w:ascii="微软雅黑" w:eastAsia="微软雅黑" w:hAnsi="微软雅黑"/>
      <w:b/>
      <w:bCs/>
      <w:kern w:val="2"/>
      <w:sz w:val="24"/>
      <w:szCs w:val="24"/>
      <w:lang w:val="x-none"/>
    </w:rPr>
  </w:style>
  <w:style w:type="character" w:customStyle="1" w:styleId="4Char">
    <w:name w:val="标题 4 Char"/>
    <w:link w:val="4"/>
    <w:rsid w:val="00E2555A"/>
    <w:rPr>
      <w:rFonts w:ascii="Cambria" w:eastAsia="微软雅黑" w:hAnsi="Cambria"/>
      <w:b/>
      <w:bCs/>
      <w:kern w:val="2"/>
      <w:sz w:val="22"/>
      <w:szCs w:val="24"/>
      <w:lang w:val="x-none"/>
    </w:rPr>
  </w:style>
  <w:style w:type="paragraph" w:styleId="af4">
    <w:name w:val="annotation subject"/>
    <w:basedOn w:val="a7"/>
    <w:next w:val="a7"/>
    <w:link w:val="Char5"/>
    <w:rsid w:val="00720192"/>
    <w:rPr>
      <w:b/>
      <w:bCs/>
    </w:rPr>
  </w:style>
  <w:style w:type="character" w:customStyle="1" w:styleId="Char0">
    <w:name w:val="批注文字 Char"/>
    <w:link w:val="a7"/>
    <w:rsid w:val="00720192"/>
    <w:rPr>
      <w:kern w:val="2"/>
      <w:sz w:val="21"/>
      <w:szCs w:val="24"/>
    </w:rPr>
  </w:style>
  <w:style w:type="character" w:customStyle="1" w:styleId="Char5">
    <w:name w:val="批注主题 Char"/>
    <w:link w:val="af4"/>
    <w:rsid w:val="00720192"/>
    <w:rPr>
      <w:b/>
      <w:bCs/>
      <w:kern w:val="2"/>
      <w:sz w:val="21"/>
      <w:szCs w:val="24"/>
    </w:rPr>
  </w:style>
  <w:style w:type="character" w:customStyle="1" w:styleId="5Char">
    <w:name w:val="标题 5 Char"/>
    <w:link w:val="5"/>
    <w:rsid w:val="00E2555A"/>
    <w:rPr>
      <w:rFonts w:ascii="微软雅黑" w:eastAsia="微软雅黑" w:hAnsi="微软雅黑"/>
      <w:b/>
      <w:bCs/>
      <w:kern w:val="2"/>
      <w:sz w:val="18"/>
      <w:szCs w:val="18"/>
    </w:rPr>
  </w:style>
  <w:style w:type="character" w:customStyle="1" w:styleId="6Char">
    <w:name w:val="标题 6 Char"/>
    <w:link w:val="6"/>
    <w:semiHidden/>
    <w:rsid w:val="002662F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2662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2662F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semiHidden/>
    <w:rsid w:val="002662F0"/>
    <w:rPr>
      <w:rFonts w:ascii="Cambria" w:hAnsi="Cambria"/>
      <w:kern w:val="2"/>
      <w:sz w:val="21"/>
      <w:szCs w:val="21"/>
    </w:rPr>
  </w:style>
  <w:style w:type="paragraph" w:customStyle="1" w:styleId="10">
    <w:name w:val="段落1级"/>
    <w:basedOn w:val="a"/>
    <w:link w:val="1Char0"/>
    <w:qFormat/>
    <w:rsid w:val="009A2A00"/>
    <w:pPr>
      <w:numPr>
        <w:numId w:val="3"/>
      </w:numPr>
      <w:ind w:left="420"/>
      <w:jc w:val="left"/>
    </w:pPr>
  </w:style>
  <w:style w:type="paragraph" w:customStyle="1" w:styleId="20">
    <w:name w:val="段落2级"/>
    <w:basedOn w:val="a"/>
    <w:link w:val="2Char0"/>
    <w:qFormat/>
    <w:rsid w:val="000B0043"/>
    <w:pPr>
      <w:numPr>
        <w:numId w:val="2"/>
      </w:numPr>
      <w:jc w:val="left"/>
    </w:pPr>
  </w:style>
  <w:style w:type="character" w:customStyle="1" w:styleId="1Char0">
    <w:name w:val="段落1级 Char"/>
    <w:link w:val="10"/>
    <w:rsid w:val="009A2A00"/>
    <w:rPr>
      <w:rFonts w:ascii="微软雅黑" w:eastAsia="微软雅黑" w:hAnsi="微软雅黑"/>
      <w:kern w:val="2"/>
      <w:sz w:val="21"/>
      <w:szCs w:val="24"/>
    </w:rPr>
  </w:style>
  <w:style w:type="paragraph" w:customStyle="1" w:styleId="30">
    <w:name w:val="段落3级"/>
    <w:basedOn w:val="a"/>
    <w:link w:val="3Char0"/>
    <w:qFormat/>
    <w:rsid w:val="007B696D"/>
    <w:pPr>
      <w:numPr>
        <w:numId w:val="1"/>
      </w:numPr>
      <w:ind w:left="1260"/>
    </w:pPr>
  </w:style>
  <w:style w:type="character" w:customStyle="1" w:styleId="2Char0">
    <w:name w:val="段落2级 Char"/>
    <w:link w:val="20"/>
    <w:rsid w:val="007034CC"/>
    <w:rPr>
      <w:rFonts w:ascii="微软雅黑" w:eastAsia="微软雅黑" w:hAnsi="微软雅黑"/>
      <w:kern w:val="2"/>
      <w:sz w:val="21"/>
      <w:szCs w:val="24"/>
    </w:rPr>
  </w:style>
  <w:style w:type="character" w:customStyle="1" w:styleId="2Char">
    <w:name w:val="标题 2 Char"/>
    <w:link w:val="2"/>
    <w:rsid w:val="00E2555A"/>
    <w:rPr>
      <w:rFonts w:ascii="微软雅黑" w:eastAsia="微软雅黑" w:hAnsi="微软雅黑"/>
      <w:b/>
      <w:bCs/>
      <w:kern w:val="2"/>
      <w:sz w:val="28"/>
      <w:szCs w:val="32"/>
    </w:rPr>
  </w:style>
  <w:style w:type="character" w:customStyle="1" w:styleId="3Char0">
    <w:name w:val="段落3级 Char"/>
    <w:link w:val="30"/>
    <w:rsid w:val="007B696D"/>
    <w:rPr>
      <w:rFonts w:ascii="微软雅黑" w:eastAsia="微软雅黑" w:hAnsi="微软雅黑"/>
      <w:kern w:val="2"/>
      <w:sz w:val="21"/>
      <w:szCs w:val="24"/>
    </w:rPr>
  </w:style>
  <w:style w:type="character" w:styleId="af5">
    <w:name w:val="FollowedHyperlink"/>
    <w:rsid w:val="004A6CD5"/>
    <w:rPr>
      <w:color w:val="800080"/>
      <w:u w:val="single"/>
    </w:rPr>
  </w:style>
  <w:style w:type="character" w:styleId="af6">
    <w:name w:val="Subtle Reference"/>
    <w:uiPriority w:val="31"/>
    <w:qFormat/>
    <w:rsid w:val="00170A5D"/>
    <w:rPr>
      <w:smallCaps/>
      <w:color w:val="C0504D"/>
      <w:u w:val="single"/>
    </w:rPr>
  </w:style>
  <w:style w:type="character" w:styleId="af7">
    <w:name w:val="Intense Reference"/>
    <w:uiPriority w:val="32"/>
    <w:qFormat/>
    <w:rsid w:val="00170A5D"/>
    <w:rPr>
      <w:b/>
      <w:bCs/>
      <w:smallCaps/>
      <w:color w:val="C0504D"/>
      <w:spacing w:val="5"/>
      <w:u w:val="single"/>
    </w:rPr>
  </w:style>
  <w:style w:type="paragraph" w:styleId="af8">
    <w:name w:val="Quote"/>
    <w:basedOn w:val="a"/>
    <w:next w:val="a"/>
    <w:link w:val="Char6"/>
    <w:uiPriority w:val="29"/>
    <w:qFormat/>
    <w:rsid w:val="00574019"/>
    <w:rPr>
      <w:i/>
      <w:iCs/>
      <w:color w:val="000000" w:themeColor="text1"/>
    </w:rPr>
  </w:style>
  <w:style w:type="character" w:customStyle="1" w:styleId="Char6">
    <w:name w:val="引用 Char"/>
    <w:basedOn w:val="a0"/>
    <w:link w:val="af8"/>
    <w:uiPriority w:val="29"/>
    <w:rsid w:val="00574019"/>
    <w:rPr>
      <w:rFonts w:ascii="微软雅黑" w:eastAsia="微软雅黑" w:hAnsi="微软雅黑"/>
      <w:i/>
      <w:iCs/>
      <w:color w:val="000000" w:themeColor="text1"/>
      <w:kern w:val="2"/>
      <w:sz w:val="21"/>
      <w:szCs w:val="24"/>
    </w:rPr>
  </w:style>
  <w:style w:type="paragraph" w:styleId="af9">
    <w:name w:val="Date"/>
    <w:basedOn w:val="a"/>
    <w:next w:val="a"/>
    <w:link w:val="Char7"/>
    <w:rsid w:val="006151B2"/>
    <w:pPr>
      <w:ind w:leftChars="2500" w:left="100"/>
    </w:pPr>
  </w:style>
  <w:style w:type="character" w:customStyle="1" w:styleId="Char7">
    <w:name w:val="日期 Char"/>
    <w:basedOn w:val="a0"/>
    <w:link w:val="af9"/>
    <w:rsid w:val="006151B2"/>
    <w:rPr>
      <w:rFonts w:ascii="微软雅黑" w:eastAsia="微软雅黑" w:hAnsi="微软雅黑"/>
      <w:kern w:val="2"/>
      <w:sz w:val="21"/>
      <w:szCs w:val="24"/>
    </w:rPr>
  </w:style>
  <w:style w:type="paragraph" w:styleId="afa">
    <w:name w:val="No Spacing"/>
    <w:uiPriority w:val="1"/>
    <w:qFormat/>
    <w:rsid w:val="00156596"/>
    <w:pPr>
      <w:widowControl w:val="0"/>
      <w:ind w:firstLine="42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afb">
    <w:name w:val="Subtitle"/>
    <w:basedOn w:val="a"/>
    <w:next w:val="a"/>
    <w:link w:val="Char8"/>
    <w:qFormat/>
    <w:rsid w:val="00A67F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8">
    <w:name w:val="副标题 Char"/>
    <w:basedOn w:val="a0"/>
    <w:link w:val="afb"/>
    <w:rsid w:val="00A67F8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c">
    <w:name w:val="Revision"/>
    <w:hidden/>
    <w:uiPriority w:val="99"/>
    <w:semiHidden/>
    <w:rsid w:val="00FD2E6D"/>
    <w:rPr>
      <w:rFonts w:ascii="微软雅黑" w:eastAsia="微软雅黑" w:hAnsi="微软雅黑"/>
      <w:kern w:val="2"/>
      <w:sz w:val="21"/>
      <w:szCs w:val="24"/>
    </w:rPr>
  </w:style>
  <w:style w:type="table" w:styleId="afd">
    <w:name w:val="Light Shading"/>
    <w:basedOn w:val="a1"/>
    <w:uiPriority w:val="60"/>
    <w:rsid w:val="00A303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删除线"/>
    <w:basedOn w:val="20"/>
    <w:link w:val="Char9"/>
    <w:qFormat/>
    <w:rsid w:val="00C542DE"/>
    <w:rPr>
      <w:strike/>
    </w:rPr>
  </w:style>
  <w:style w:type="character" w:customStyle="1" w:styleId="Char9">
    <w:name w:val="删除线 Char"/>
    <w:basedOn w:val="2Char0"/>
    <w:link w:val="afe"/>
    <w:rsid w:val="00C542DE"/>
    <w:rPr>
      <w:rFonts w:ascii="微软雅黑" w:eastAsia="微软雅黑" w:hAnsi="微软雅黑"/>
      <w:strike/>
      <w:kern w:val="2"/>
      <w:sz w:val="21"/>
      <w:szCs w:val="24"/>
    </w:rPr>
  </w:style>
  <w:style w:type="character" w:customStyle="1" w:styleId="normaltextrun">
    <w:name w:val="normaltextrun"/>
    <w:basedOn w:val="a0"/>
    <w:rsid w:val="006A182B"/>
  </w:style>
  <w:style w:type="character" w:customStyle="1" w:styleId="eop">
    <w:name w:val="eop"/>
    <w:basedOn w:val="a0"/>
    <w:rsid w:val="006A182B"/>
  </w:style>
  <w:style w:type="table" w:customStyle="1" w:styleId="-11">
    <w:name w:val="浅色列表 - 强调文字颜色 11"/>
    <w:basedOn w:val="a1"/>
    <w:uiPriority w:val="61"/>
    <w:rsid w:val="00FE29B0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40">
    <w:name w:val="段落4级"/>
    <w:basedOn w:val="30"/>
    <w:link w:val="4Char0"/>
    <w:qFormat/>
    <w:rsid w:val="007F2CEB"/>
    <w:pPr>
      <w:numPr>
        <w:numId w:val="13"/>
      </w:numPr>
    </w:pPr>
  </w:style>
  <w:style w:type="character" w:customStyle="1" w:styleId="4Char0">
    <w:name w:val="段落4级 Char"/>
    <w:basedOn w:val="3Char0"/>
    <w:link w:val="40"/>
    <w:rsid w:val="007F2CEB"/>
    <w:rPr>
      <w:rFonts w:ascii="微软雅黑" w:eastAsia="微软雅黑" w:hAnsi="微软雅黑"/>
      <w:kern w:val="2"/>
      <w:sz w:val="21"/>
      <w:szCs w:val="24"/>
    </w:rPr>
  </w:style>
  <w:style w:type="table" w:customStyle="1" w:styleId="-111">
    <w:name w:val="浅色列表 - 强调文字颜色 111"/>
    <w:basedOn w:val="a1"/>
    <w:uiPriority w:val="61"/>
    <w:rsid w:val="004F5EB5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">
    <w:name w:val="网格型1"/>
    <w:basedOn w:val="a1"/>
    <w:next w:val="ad"/>
    <w:uiPriority w:val="59"/>
    <w:rsid w:val="00684256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FB0"/>
    <w:pPr>
      <w:widowControl w:val="0"/>
      <w:ind w:firstLine="42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2555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2"/>
      <w:szCs w:val="44"/>
      <w:lang w:val="x-none"/>
    </w:rPr>
  </w:style>
  <w:style w:type="paragraph" w:styleId="2">
    <w:name w:val="heading 2"/>
    <w:basedOn w:val="a"/>
    <w:next w:val="a"/>
    <w:link w:val="2Char"/>
    <w:qFormat/>
    <w:rsid w:val="00E2555A"/>
    <w:pPr>
      <w:keepNext/>
      <w:keepLines/>
      <w:numPr>
        <w:ilvl w:val="1"/>
        <w:numId w:val="4"/>
      </w:numPr>
      <w:spacing w:before="260" w:after="260" w:line="415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E2555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4"/>
      <w:lang w:val="x-none"/>
    </w:rPr>
  </w:style>
  <w:style w:type="paragraph" w:styleId="4">
    <w:name w:val="heading 4"/>
    <w:basedOn w:val="a"/>
    <w:next w:val="a"/>
    <w:link w:val="4Char"/>
    <w:unhideWhenUsed/>
    <w:qFormat/>
    <w:rsid w:val="007430C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mbria" w:hAnsi="Cambria"/>
      <w:b/>
      <w:bCs/>
      <w:sz w:val="22"/>
      <w:lang w:val="x-none"/>
    </w:rPr>
  </w:style>
  <w:style w:type="paragraph" w:styleId="5">
    <w:name w:val="heading 5"/>
    <w:basedOn w:val="a"/>
    <w:next w:val="a"/>
    <w:link w:val="5Char"/>
    <w:unhideWhenUsed/>
    <w:qFormat/>
    <w:rsid w:val="000B6FD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18"/>
      <w:szCs w:val="18"/>
    </w:rPr>
  </w:style>
  <w:style w:type="paragraph" w:styleId="6">
    <w:name w:val="heading 6"/>
    <w:basedOn w:val="a"/>
    <w:next w:val="a"/>
    <w:link w:val="6Char"/>
    <w:unhideWhenUsed/>
    <w:qFormat/>
    <w:rsid w:val="002662F0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2662F0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2662F0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eastAsia="宋体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2662F0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AF4C6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Body Text"/>
    <w:basedOn w:val="a"/>
    <w:rsid w:val="00AF4C6D"/>
    <w:pPr>
      <w:spacing w:line="600" w:lineRule="exact"/>
      <w:ind w:right="-81"/>
    </w:pPr>
    <w:rPr>
      <w:sz w:val="28"/>
      <w:szCs w:val="28"/>
    </w:rPr>
  </w:style>
  <w:style w:type="character" w:styleId="a6">
    <w:name w:val="annotation reference"/>
    <w:semiHidden/>
    <w:rsid w:val="00AF4C6D"/>
    <w:rPr>
      <w:sz w:val="21"/>
      <w:szCs w:val="21"/>
    </w:rPr>
  </w:style>
  <w:style w:type="paragraph" w:styleId="a7">
    <w:name w:val="annotation text"/>
    <w:basedOn w:val="a"/>
    <w:link w:val="Char0"/>
    <w:rsid w:val="00AF4C6D"/>
    <w:pPr>
      <w:jc w:val="left"/>
    </w:pPr>
    <w:rPr>
      <w:lang w:val="x-none" w:eastAsia="x-none"/>
    </w:rPr>
  </w:style>
  <w:style w:type="paragraph" w:styleId="a8">
    <w:name w:val="Title"/>
    <w:basedOn w:val="a"/>
    <w:link w:val="Char1"/>
    <w:qFormat/>
    <w:rsid w:val="00AF4C6D"/>
    <w:pPr>
      <w:spacing w:line="360" w:lineRule="auto"/>
      <w:jc w:val="center"/>
    </w:pPr>
    <w:rPr>
      <w:b/>
      <w:bCs/>
      <w:sz w:val="30"/>
    </w:rPr>
  </w:style>
  <w:style w:type="paragraph" w:styleId="21">
    <w:name w:val="toc 2"/>
    <w:basedOn w:val="a"/>
    <w:next w:val="a"/>
    <w:autoRedefine/>
    <w:semiHidden/>
    <w:rsid w:val="00AF4C6D"/>
    <w:pPr>
      <w:ind w:leftChars="200" w:left="420"/>
    </w:pPr>
  </w:style>
  <w:style w:type="character" w:styleId="a9">
    <w:name w:val="Hyperlink"/>
    <w:rsid w:val="00AF4C6D"/>
    <w:rPr>
      <w:color w:val="0000FF"/>
      <w:u w:val="single"/>
    </w:rPr>
  </w:style>
  <w:style w:type="paragraph" w:customStyle="1" w:styleId="wtext">
    <w:name w:val="wtext"/>
    <w:basedOn w:val="a"/>
    <w:rsid w:val="00AF4C6D"/>
    <w:pPr>
      <w:widowControl/>
      <w:spacing w:before="100" w:beforeAutospacing="1" w:after="100" w:afterAutospacing="1"/>
      <w:ind w:firstLine="480"/>
      <w:jc w:val="left"/>
    </w:pPr>
    <w:rPr>
      <w:rFonts w:ascii="ˎ̥" w:hAnsi="ˎ̥"/>
      <w:color w:val="000000"/>
      <w:kern w:val="0"/>
      <w:sz w:val="22"/>
      <w:szCs w:val="22"/>
    </w:rPr>
  </w:style>
  <w:style w:type="paragraph" w:styleId="31">
    <w:name w:val="Body Text Indent 3"/>
    <w:basedOn w:val="a"/>
    <w:rsid w:val="004B26D2"/>
    <w:pPr>
      <w:spacing w:after="120"/>
      <w:ind w:leftChars="200" w:left="420"/>
    </w:pPr>
    <w:rPr>
      <w:sz w:val="16"/>
      <w:szCs w:val="16"/>
    </w:rPr>
  </w:style>
  <w:style w:type="paragraph" w:styleId="aa">
    <w:name w:val="Normal (Web)"/>
    <w:basedOn w:val="a"/>
    <w:uiPriority w:val="99"/>
    <w:rsid w:val="00D944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qFormat/>
    <w:rsid w:val="00D944B1"/>
    <w:rPr>
      <w:b/>
      <w:bCs/>
    </w:rPr>
  </w:style>
  <w:style w:type="paragraph" w:styleId="ac">
    <w:name w:val="Balloon Text"/>
    <w:basedOn w:val="a"/>
    <w:semiHidden/>
    <w:rsid w:val="007F396A"/>
    <w:rPr>
      <w:sz w:val="18"/>
      <w:szCs w:val="18"/>
    </w:rPr>
  </w:style>
  <w:style w:type="table" w:styleId="ad">
    <w:name w:val="Table Grid"/>
    <w:basedOn w:val="a1"/>
    <w:uiPriority w:val="59"/>
    <w:rsid w:val="001265E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1834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Char1">
    <w:name w:val="标题 Char"/>
    <w:link w:val="a8"/>
    <w:rsid w:val="00467000"/>
    <w:rPr>
      <w:rFonts w:eastAsia="宋体"/>
      <w:b/>
      <w:bCs/>
      <w:kern w:val="2"/>
      <w:sz w:val="30"/>
      <w:szCs w:val="24"/>
      <w:lang w:val="en-US" w:eastAsia="zh-CN" w:bidi="ar-SA"/>
    </w:rPr>
  </w:style>
  <w:style w:type="character" w:customStyle="1" w:styleId="1Char">
    <w:name w:val="标题 1 Char"/>
    <w:link w:val="1"/>
    <w:rsid w:val="00E2555A"/>
    <w:rPr>
      <w:rFonts w:ascii="微软雅黑" w:eastAsia="微软雅黑" w:hAnsi="微软雅黑"/>
      <w:b/>
      <w:bCs/>
      <w:kern w:val="44"/>
      <w:sz w:val="32"/>
      <w:szCs w:val="44"/>
      <w:lang w:val="x-none"/>
    </w:rPr>
  </w:style>
  <w:style w:type="character" w:styleId="ae">
    <w:name w:val="page number"/>
    <w:rsid w:val="00297423"/>
  </w:style>
  <w:style w:type="paragraph" w:customStyle="1" w:styleId="af">
    <w:name w:val="文档属性"/>
    <w:basedOn w:val="a"/>
    <w:link w:val="Char2"/>
    <w:uiPriority w:val="6"/>
    <w:qFormat/>
    <w:rsid w:val="00E1768A"/>
    <w:pPr>
      <w:spacing w:line="276" w:lineRule="auto"/>
    </w:pPr>
    <w:rPr>
      <w:rFonts w:ascii="Calibri" w:hAnsi="Calibri"/>
      <w:b/>
      <w:szCs w:val="22"/>
      <w:lang w:val="x-none" w:eastAsia="x-none"/>
    </w:rPr>
  </w:style>
  <w:style w:type="character" w:customStyle="1" w:styleId="Char2">
    <w:name w:val="文档属性 Char"/>
    <w:link w:val="af"/>
    <w:uiPriority w:val="6"/>
    <w:rsid w:val="00E1768A"/>
    <w:rPr>
      <w:rFonts w:ascii="Calibri" w:hAnsi="Calibri"/>
      <w:b/>
      <w:kern w:val="2"/>
      <w:sz w:val="21"/>
      <w:szCs w:val="22"/>
    </w:rPr>
  </w:style>
  <w:style w:type="character" w:customStyle="1" w:styleId="Char">
    <w:name w:val="页脚 Char"/>
    <w:link w:val="a4"/>
    <w:uiPriority w:val="99"/>
    <w:rsid w:val="00BA6C01"/>
    <w:rPr>
      <w:kern w:val="2"/>
      <w:sz w:val="18"/>
      <w:szCs w:val="18"/>
    </w:rPr>
  </w:style>
  <w:style w:type="paragraph" w:styleId="af0">
    <w:name w:val="footnote text"/>
    <w:basedOn w:val="a"/>
    <w:link w:val="Char3"/>
    <w:rsid w:val="00D94076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3">
    <w:name w:val="脚注文本 Char"/>
    <w:link w:val="af0"/>
    <w:rsid w:val="00D94076"/>
    <w:rPr>
      <w:kern w:val="2"/>
      <w:sz w:val="18"/>
      <w:szCs w:val="18"/>
    </w:rPr>
  </w:style>
  <w:style w:type="character" w:styleId="af1">
    <w:name w:val="footnote reference"/>
    <w:rsid w:val="00D94076"/>
    <w:rPr>
      <w:vertAlign w:val="superscript"/>
    </w:rPr>
  </w:style>
  <w:style w:type="paragraph" w:styleId="af2">
    <w:name w:val="List Paragraph"/>
    <w:basedOn w:val="a"/>
    <w:uiPriority w:val="34"/>
    <w:qFormat/>
    <w:rsid w:val="004B4F11"/>
    <w:pPr>
      <w:ind w:firstLineChars="200" w:firstLine="200"/>
    </w:pPr>
  </w:style>
  <w:style w:type="character" w:customStyle="1" w:styleId="apple-style-span">
    <w:name w:val="apple-style-span"/>
    <w:basedOn w:val="a0"/>
    <w:rsid w:val="00D56275"/>
  </w:style>
  <w:style w:type="paragraph" w:styleId="af3">
    <w:name w:val="Document Map"/>
    <w:basedOn w:val="a"/>
    <w:link w:val="Char4"/>
    <w:rsid w:val="00812AC4"/>
    <w:rPr>
      <w:rFonts w:ascii="宋体"/>
      <w:sz w:val="18"/>
      <w:szCs w:val="18"/>
      <w:lang w:val="x-none" w:eastAsia="x-none"/>
    </w:rPr>
  </w:style>
  <w:style w:type="character" w:customStyle="1" w:styleId="Char4">
    <w:name w:val="文档结构图 Char"/>
    <w:link w:val="af3"/>
    <w:rsid w:val="00812AC4"/>
    <w:rPr>
      <w:rFonts w:ascii="宋体"/>
      <w:kern w:val="2"/>
      <w:sz w:val="18"/>
      <w:szCs w:val="18"/>
    </w:rPr>
  </w:style>
  <w:style w:type="paragraph" w:customStyle="1" w:styleId="Tabletext">
    <w:name w:val="Tabletext"/>
    <w:basedOn w:val="a"/>
    <w:rsid w:val="001648FF"/>
    <w:pPr>
      <w:keepLines/>
      <w:suppressAutoHyphens/>
      <w:spacing w:after="120" w:line="240" w:lineRule="atLeast"/>
      <w:jc w:val="left"/>
    </w:pPr>
    <w:rPr>
      <w:kern w:val="0"/>
      <w:szCs w:val="20"/>
      <w:lang w:eastAsia="ar-SA"/>
    </w:rPr>
  </w:style>
  <w:style w:type="character" w:customStyle="1" w:styleId="3Char">
    <w:name w:val="标题 3 Char"/>
    <w:link w:val="3"/>
    <w:rsid w:val="00E2555A"/>
    <w:rPr>
      <w:rFonts w:ascii="微软雅黑" w:eastAsia="微软雅黑" w:hAnsi="微软雅黑"/>
      <w:b/>
      <w:bCs/>
      <w:kern w:val="2"/>
      <w:sz w:val="24"/>
      <w:szCs w:val="24"/>
      <w:lang w:val="x-none"/>
    </w:rPr>
  </w:style>
  <w:style w:type="character" w:customStyle="1" w:styleId="4Char">
    <w:name w:val="标题 4 Char"/>
    <w:link w:val="4"/>
    <w:rsid w:val="00E2555A"/>
    <w:rPr>
      <w:rFonts w:ascii="Cambria" w:eastAsia="微软雅黑" w:hAnsi="Cambria"/>
      <w:b/>
      <w:bCs/>
      <w:kern w:val="2"/>
      <w:sz w:val="22"/>
      <w:szCs w:val="24"/>
      <w:lang w:val="x-none"/>
    </w:rPr>
  </w:style>
  <w:style w:type="paragraph" w:styleId="af4">
    <w:name w:val="annotation subject"/>
    <w:basedOn w:val="a7"/>
    <w:next w:val="a7"/>
    <w:link w:val="Char5"/>
    <w:rsid w:val="00720192"/>
    <w:rPr>
      <w:b/>
      <w:bCs/>
    </w:rPr>
  </w:style>
  <w:style w:type="character" w:customStyle="1" w:styleId="Char0">
    <w:name w:val="批注文字 Char"/>
    <w:link w:val="a7"/>
    <w:rsid w:val="00720192"/>
    <w:rPr>
      <w:kern w:val="2"/>
      <w:sz w:val="21"/>
      <w:szCs w:val="24"/>
    </w:rPr>
  </w:style>
  <w:style w:type="character" w:customStyle="1" w:styleId="Char5">
    <w:name w:val="批注主题 Char"/>
    <w:link w:val="af4"/>
    <w:rsid w:val="00720192"/>
    <w:rPr>
      <w:b/>
      <w:bCs/>
      <w:kern w:val="2"/>
      <w:sz w:val="21"/>
      <w:szCs w:val="24"/>
    </w:rPr>
  </w:style>
  <w:style w:type="character" w:customStyle="1" w:styleId="5Char">
    <w:name w:val="标题 5 Char"/>
    <w:link w:val="5"/>
    <w:rsid w:val="00E2555A"/>
    <w:rPr>
      <w:rFonts w:ascii="微软雅黑" w:eastAsia="微软雅黑" w:hAnsi="微软雅黑"/>
      <w:b/>
      <w:bCs/>
      <w:kern w:val="2"/>
      <w:sz w:val="18"/>
      <w:szCs w:val="18"/>
    </w:rPr>
  </w:style>
  <w:style w:type="character" w:customStyle="1" w:styleId="6Char">
    <w:name w:val="标题 6 Char"/>
    <w:link w:val="6"/>
    <w:semiHidden/>
    <w:rsid w:val="002662F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2662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2662F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semiHidden/>
    <w:rsid w:val="002662F0"/>
    <w:rPr>
      <w:rFonts w:ascii="Cambria" w:hAnsi="Cambria"/>
      <w:kern w:val="2"/>
      <w:sz w:val="21"/>
      <w:szCs w:val="21"/>
    </w:rPr>
  </w:style>
  <w:style w:type="paragraph" w:customStyle="1" w:styleId="10">
    <w:name w:val="段落1级"/>
    <w:basedOn w:val="a"/>
    <w:link w:val="1Char0"/>
    <w:qFormat/>
    <w:rsid w:val="009A2A00"/>
    <w:pPr>
      <w:numPr>
        <w:numId w:val="3"/>
      </w:numPr>
      <w:ind w:left="420"/>
      <w:jc w:val="left"/>
    </w:pPr>
  </w:style>
  <w:style w:type="paragraph" w:customStyle="1" w:styleId="20">
    <w:name w:val="段落2级"/>
    <w:basedOn w:val="a"/>
    <w:link w:val="2Char0"/>
    <w:qFormat/>
    <w:rsid w:val="000B0043"/>
    <w:pPr>
      <w:numPr>
        <w:numId w:val="2"/>
      </w:numPr>
      <w:jc w:val="left"/>
    </w:pPr>
  </w:style>
  <w:style w:type="character" w:customStyle="1" w:styleId="1Char0">
    <w:name w:val="段落1级 Char"/>
    <w:link w:val="10"/>
    <w:rsid w:val="009A2A00"/>
    <w:rPr>
      <w:rFonts w:ascii="微软雅黑" w:eastAsia="微软雅黑" w:hAnsi="微软雅黑"/>
      <w:kern w:val="2"/>
      <w:sz w:val="21"/>
      <w:szCs w:val="24"/>
    </w:rPr>
  </w:style>
  <w:style w:type="paragraph" w:customStyle="1" w:styleId="30">
    <w:name w:val="段落3级"/>
    <w:basedOn w:val="a"/>
    <w:link w:val="3Char0"/>
    <w:qFormat/>
    <w:rsid w:val="007B696D"/>
    <w:pPr>
      <w:numPr>
        <w:numId w:val="1"/>
      </w:numPr>
      <w:ind w:left="1260"/>
    </w:pPr>
  </w:style>
  <w:style w:type="character" w:customStyle="1" w:styleId="2Char0">
    <w:name w:val="段落2级 Char"/>
    <w:link w:val="20"/>
    <w:rsid w:val="007034CC"/>
    <w:rPr>
      <w:rFonts w:ascii="微软雅黑" w:eastAsia="微软雅黑" w:hAnsi="微软雅黑"/>
      <w:kern w:val="2"/>
      <w:sz w:val="21"/>
      <w:szCs w:val="24"/>
    </w:rPr>
  </w:style>
  <w:style w:type="character" w:customStyle="1" w:styleId="2Char">
    <w:name w:val="标题 2 Char"/>
    <w:link w:val="2"/>
    <w:rsid w:val="00E2555A"/>
    <w:rPr>
      <w:rFonts w:ascii="微软雅黑" w:eastAsia="微软雅黑" w:hAnsi="微软雅黑"/>
      <w:b/>
      <w:bCs/>
      <w:kern w:val="2"/>
      <w:sz w:val="28"/>
      <w:szCs w:val="32"/>
    </w:rPr>
  </w:style>
  <w:style w:type="character" w:customStyle="1" w:styleId="3Char0">
    <w:name w:val="段落3级 Char"/>
    <w:link w:val="30"/>
    <w:rsid w:val="007B696D"/>
    <w:rPr>
      <w:rFonts w:ascii="微软雅黑" w:eastAsia="微软雅黑" w:hAnsi="微软雅黑"/>
      <w:kern w:val="2"/>
      <w:sz w:val="21"/>
      <w:szCs w:val="24"/>
    </w:rPr>
  </w:style>
  <w:style w:type="character" w:styleId="af5">
    <w:name w:val="FollowedHyperlink"/>
    <w:rsid w:val="004A6CD5"/>
    <w:rPr>
      <w:color w:val="800080"/>
      <w:u w:val="single"/>
    </w:rPr>
  </w:style>
  <w:style w:type="character" w:styleId="af6">
    <w:name w:val="Subtle Reference"/>
    <w:uiPriority w:val="31"/>
    <w:qFormat/>
    <w:rsid w:val="00170A5D"/>
    <w:rPr>
      <w:smallCaps/>
      <w:color w:val="C0504D"/>
      <w:u w:val="single"/>
    </w:rPr>
  </w:style>
  <w:style w:type="character" w:styleId="af7">
    <w:name w:val="Intense Reference"/>
    <w:uiPriority w:val="32"/>
    <w:qFormat/>
    <w:rsid w:val="00170A5D"/>
    <w:rPr>
      <w:b/>
      <w:bCs/>
      <w:smallCaps/>
      <w:color w:val="C0504D"/>
      <w:spacing w:val="5"/>
      <w:u w:val="single"/>
    </w:rPr>
  </w:style>
  <w:style w:type="paragraph" w:styleId="af8">
    <w:name w:val="Quote"/>
    <w:basedOn w:val="a"/>
    <w:next w:val="a"/>
    <w:link w:val="Char6"/>
    <w:uiPriority w:val="29"/>
    <w:qFormat/>
    <w:rsid w:val="00574019"/>
    <w:rPr>
      <w:i/>
      <w:iCs/>
      <w:color w:val="000000" w:themeColor="text1"/>
    </w:rPr>
  </w:style>
  <w:style w:type="character" w:customStyle="1" w:styleId="Char6">
    <w:name w:val="引用 Char"/>
    <w:basedOn w:val="a0"/>
    <w:link w:val="af8"/>
    <w:uiPriority w:val="29"/>
    <w:rsid w:val="00574019"/>
    <w:rPr>
      <w:rFonts w:ascii="微软雅黑" w:eastAsia="微软雅黑" w:hAnsi="微软雅黑"/>
      <w:i/>
      <w:iCs/>
      <w:color w:val="000000" w:themeColor="text1"/>
      <w:kern w:val="2"/>
      <w:sz w:val="21"/>
      <w:szCs w:val="24"/>
    </w:rPr>
  </w:style>
  <w:style w:type="paragraph" w:styleId="af9">
    <w:name w:val="Date"/>
    <w:basedOn w:val="a"/>
    <w:next w:val="a"/>
    <w:link w:val="Char7"/>
    <w:rsid w:val="006151B2"/>
    <w:pPr>
      <w:ind w:leftChars="2500" w:left="100"/>
    </w:pPr>
  </w:style>
  <w:style w:type="character" w:customStyle="1" w:styleId="Char7">
    <w:name w:val="日期 Char"/>
    <w:basedOn w:val="a0"/>
    <w:link w:val="af9"/>
    <w:rsid w:val="006151B2"/>
    <w:rPr>
      <w:rFonts w:ascii="微软雅黑" w:eastAsia="微软雅黑" w:hAnsi="微软雅黑"/>
      <w:kern w:val="2"/>
      <w:sz w:val="21"/>
      <w:szCs w:val="24"/>
    </w:rPr>
  </w:style>
  <w:style w:type="paragraph" w:styleId="afa">
    <w:name w:val="No Spacing"/>
    <w:uiPriority w:val="1"/>
    <w:qFormat/>
    <w:rsid w:val="00156596"/>
    <w:pPr>
      <w:widowControl w:val="0"/>
      <w:ind w:firstLine="42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afb">
    <w:name w:val="Subtitle"/>
    <w:basedOn w:val="a"/>
    <w:next w:val="a"/>
    <w:link w:val="Char8"/>
    <w:qFormat/>
    <w:rsid w:val="00A67F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8">
    <w:name w:val="副标题 Char"/>
    <w:basedOn w:val="a0"/>
    <w:link w:val="afb"/>
    <w:rsid w:val="00A67F8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c">
    <w:name w:val="Revision"/>
    <w:hidden/>
    <w:uiPriority w:val="99"/>
    <w:semiHidden/>
    <w:rsid w:val="00FD2E6D"/>
    <w:rPr>
      <w:rFonts w:ascii="微软雅黑" w:eastAsia="微软雅黑" w:hAnsi="微软雅黑"/>
      <w:kern w:val="2"/>
      <w:sz w:val="21"/>
      <w:szCs w:val="24"/>
    </w:rPr>
  </w:style>
  <w:style w:type="table" w:styleId="afd">
    <w:name w:val="Light Shading"/>
    <w:basedOn w:val="a1"/>
    <w:uiPriority w:val="60"/>
    <w:rsid w:val="00A303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删除线"/>
    <w:basedOn w:val="20"/>
    <w:link w:val="Char9"/>
    <w:qFormat/>
    <w:rsid w:val="00C542DE"/>
    <w:rPr>
      <w:strike/>
    </w:rPr>
  </w:style>
  <w:style w:type="character" w:customStyle="1" w:styleId="Char9">
    <w:name w:val="删除线 Char"/>
    <w:basedOn w:val="2Char0"/>
    <w:link w:val="afe"/>
    <w:rsid w:val="00C542DE"/>
    <w:rPr>
      <w:rFonts w:ascii="微软雅黑" w:eastAsia="微软雅黑" w:hAnsi="微软雅黑"/>
      <w:strike/>
      <w:kern w:val="2"/>
      <w:sz w:val="21"/>
      <w:szCs w:val="24"/>
    </w:rPr>
  </w:style>
  <w:style w:type="character" w:customStyle="1" w:styleId="normaltextrun">
    <w:name w:val="normaltextrun"/>
    <w:basedOn w:val="a0"/>
    <w:rsid w:val="006A182B"/>
  </w:style>
  <w:style w:type="character" w:customStyle="1" w:styleId="eop">
    <w:name w:val="eop"/>
    <w:basedOn w:val="a0"/>
    <w:rsid w:val="006A182B"/>
  </w:style>
  <w:style w:type="table" w:customStyle="1" w:styleId="-11">
    <w:name w:val="浅色列表 - 强调文字颜色 11"/>
    <w:basedOn w:val="a1"/>
    <w:uiPriority w:val="61"/>
    <w:rsid w:val="00FE29B0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40">
    <w:name w:val="段落4级"/>
    <w:basedOn w:val="30"/>
    <w:link w:val="4Char0"/>
    <w:qFormat/>
    <w:rsid w:val="007F2CEB"/>
    <w:pPr>
      <w:numPr>
        <w:numId w:val="13"/>
      </w:numPr>
    </w:pPr>
  </w:style>
  <w:style w:type="character" w:customStyle="1" w:styleId="4Char0">
    <w:name w:val="段落4级 Char"/>
    <w:basedOn w:val="3Char0"/>
    <w:link w:val="40"/>
    <w:rsid w:val="007F2CEB"/>
    <w:rPr>
      <w:rFonts w:ascii="微软雅黑" w:eastAsia="微软雅黑" w:hAnsi="微软雅黑"/>
      <w:kern w:val="2"/>
      <w:sz w:val="21"/>
      <w:szCs w:val="24"/>
    </w:rPr>
  </w:style>
  <w:style w:type="table" w:customStyle="1" w:styleId="-111">
    <w:name w:val="浅色列表 - 强调文字颜色 111"/>
    <w:basedOn w:val="a1"/>
    <w:uiPriority w:val="61"/>
    <w:rsid w:val="004F5EB5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">
    <w:name w:val="网格型1"/>
    <w:basedOn w:val="a1"/>
    <w:next w:val="ad"/>
    <w:uiPriority w:val="59"/>
    <w:rsid w:val="00684256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524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12657842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6174559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73173112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17430158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9164189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03989053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88281600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87034121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9497669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54510174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55438546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52609097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50529362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37477133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01098455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14269127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617947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4216978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56271721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12357986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35816444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564877735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39082049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172558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58091689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14469001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45930509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51014967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75054157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33688318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70340603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66659610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83730651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50779229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94059134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8095021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45294212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03981284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74379537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35911829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2625117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42379742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1104276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6477522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09809535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364359209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75577881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58957578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352997835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9061127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</w:divsChild>
            </w:div>
          </w:divsChild>
        </w:div>
      </w:divsChild>
    </w:div>
    <w:div w:id="198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1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040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8434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105454194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85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83029721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26341607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01018124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47653630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54674780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39670848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40534947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76117406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97263730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47560909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01263464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94594792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71954733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67722528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30810032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42776904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65634402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55751651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32612867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59458469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36062557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96754052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65465240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26091321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71346126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34035432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572738621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083259891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71881429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1811249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131127052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40294651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23057992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6376694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65615608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20293922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88213725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32069851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90487538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84902437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90371246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3848204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33981881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41520313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99306829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03162562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86439314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75547197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87858915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0101869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</w:divsChild>
    </w:div>
    <w:div w:id="873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680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751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0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6344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2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58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04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2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5318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88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90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62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176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22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4177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358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6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20494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97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7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22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06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18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395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641142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59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85344895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12395907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92518832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16385415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42651062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952276271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15252277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01673809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97089596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93293470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75467137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79772375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55130531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88776506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34683573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74268179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030643962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89538331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05716636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2965672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03636938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70864881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331183351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54058139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906573121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46212215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84686822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46696886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12711854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54648172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3461367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61778601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94873659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69134079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88279203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91250272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02404621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294940202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03823989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44573198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6183225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022589547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622572860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53881033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425346724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579362776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375810033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2140682915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70938244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  <w:div w:id="1861048999">
          <w:marLeft w:val="0"/>
          <w:marRight w:val="150"/>
          <w:marTop w:val="0"/>
          <w:marBottom w:val="0"/>
          <w:divBdr>
            <w:top w:val="single" w:sz="6" w:space="0" w:color="B4B8BE"/>
            <w:left w:val="single" w:sz="6" w:space="8" w:color="B4B8BE"/>
            <w:bottom w:val="single" w:sz="6" w:space="0" w:color="B4B8BE"/>
            <w:right w:val="single" w:sz="6" w:space="8" w:color="B4B8BE"/>
          </w:divBdr>
        </w:div>
      </w:divsChild>
    </w:div>
    <w:div w:id="1775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509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31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05596244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78208264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628467254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74286731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7625329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091853274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69234610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547569939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89965829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21943662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2698173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13274094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11020103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45772595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58453391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426930384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287210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44580884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64947988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998268809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31662489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43416606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33569670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13686747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87257200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834414268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4164976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724525375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48616671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97445572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21715981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95795314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45051083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8818987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59435901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346444857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02559872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70335831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126923134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272783024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330109393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08780093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9175238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047178189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65814235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854462931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39428129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2135362430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949965302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  <w:div w:id="1166895395">
                  <w:marLeft w:val="0"/>
                  <w:marRight w:val="150"/>
                  <w:marTop w:val="0"/>
                  <w:marBottom w:val="0"/>
                  <w:divBdr>
                    <w:top w:val="single" w:sz="6" w:space="0" w:color="B4B8BE"/>
                    <w:left w:val="single" w:sz="6" w:space="8" w:color="B4B8BE"/>
                    <w:bottom w:val="single" w:sz="6" w:space="0" w:color="B4B8BE"/>
                    <w:right w:val="single" w:sz="6" w:space="8" w:color="B4B8BE"/>
                  </w:divBdr>
                </w:div>
              </w:divsChild>
            </w:div>
          </w:divsChild>
        </w:div>
      </w:divsChild>
    </w:div>
    <w:div w:id="2063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20110502\2345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97C21-17AC-4A6E-927C-4605BA8A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23456.dotx</Template>
  <TotalTime>11867</TotalTime>
  <Pages>3</Pages>
  <Words>43</Words>
  <Characters>246</Characters>
  <Application>Microsoft Office Word</Application>
  <DocSecurity>0</DocSecurity>
  <Lines>2</Lines>
  <Paragraphs>1</Paragraphs>
  <ScaleCrop>false</ScaleCrop>
  <Manager>李松</Manager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1727</cp:revision>
  <cp:lastPrinted>2012-11-05T06:30:00Z</cp:lastPrinted>
  <dcterms:created xsi:type="dcterms:W3CDTF">2016-11-25T05:15:00Z</dcterms:created>
  <dcterms:modified xsi:type="dcterms:W3CDTF">2018-03-17T08:04:00Z</dcterms:modified>
</cp:coreProperties>
</file>